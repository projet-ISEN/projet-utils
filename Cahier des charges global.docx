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14:paraId="6B813CF4" w14:textId="77777777" w:rsidR="00856ED2" w:rsidRPr="00085F6F" w:rsidRDefault="00930199" w:rsidP="00EC4999">
          <w:pPr>
            <w:pStyle w:val="Logo"/>
          </w:pPr>
          <w:sdt>
            <w:sdtPr>
              <w:alias w:val="Cliquez sur l’icône à droite pour remplacer le logo"/>
              <w:tag w:val="Cliquez sur l’icône à droite pour remplacer le logo"/>
              <w:id w:val="-759527637"/>
              <w:picture/>
            </w:sdtPr>
            <w:sdtEndPr/>
            <w:sdtContent>
              <w:sdt>
                <w:sdtPr>
                  <w:alias w:val="Cliquez sur l’icône à droite pour remplacer le logo"/>
                  <w:tag w:val="Cliquez sur l’icône à droite pour remplacer le logo"/>
                  <w:id w:val="664056030"/>
                  <w:picture/>
                </w:sdtPr>
                <w:sdtEndPr/>
                <w:sdtContent>
                  <w:r w:rsidR="00E93006" w:rsidRPr="00085F6F">
                    <w:rPr>
                      <w:noProof/>
                      <w:lang w:eastAsia="fr-FR"/>
                    </w:rPr>
                    <w:drawing>
                      <wp:inline distT="0" distB="0" distL="0" distR="0" wp14:anchorId="4B3316EB" wp14:editId="3080C7EF">
                        <wp:extent cx="1183126" cy="297113"/>
                        <wp:effectExtent l="0" t="0" r="0" b="825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3126" cy="297113"/>
                                </a:xfrm>
                                <a:prstGeom prst="rect">
                                  <a:avLst/>
                                </a:prstGeom>
                                <a:noFill/>
                                <a:ln>
                                  <a:noFill/>
                                </a:ln>
                              </pic:spPr>
                            </pic:pic>
                          </a:graphicData>
                        </a:graphic>
                      </wp:inline>
                    </w:drawing>
                  </w:r>
                </w:sdtContent>
              </w:sdt>
            </w:sdtContent>
          </w:sdt>
          <w:sdt>
            <w:sdtPr>
              <w:alias w:val="Cliquez sur l’icône à droite pour remplacer le logo"/>
              <w:tag w:val="Cliquez sur l’icône à droite pour remplacer le logo"/>
              <w:id w:val="-1576669843"/>
              <w:picture/>
            </w:sdtPr>
            <w:sdtEndPr/>
            <w:sdtContent/>
          </w:sdt>
          <w:r w:rsidR="00E93006" w:rsidRPr="00085F6F">
            <w:rPr>
              <w:noProof/>
              <w:lang w:eastAsia="fr-FR"/>
            </w:rPr>
            <w:t xml:space="preserve"> </w:t>
          </w:r>
          <w:r w:rsidR="00856ED2" w:rsidRPr="00085F6F">
            <w:rPr>
              <w:noProof/>
              <w:lang w:eastAsia="fr-FR"/>
            </w:rPr>
            <mc:AlternateContent>
              <mc:Choice Requires="wps">
                <w:drawing>
                  <wp:anchor distT="0" distB="0" distL="114300" distR="114300" simplePos="0" relativeHeight="251652096" behindDoc="0" locked="0" layoutInCell="1" allowOverlap="1" wp14:anchorId="4823D68B" wp14:editId="1216604B">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shd w:val="clear" w:color="auto" w:fill="E4E3E2" w:themeFill="background2"/>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F748F5" w:rsidRPr="009A0A8D" w14:paraId="6ADE0F68" w14:textId="77777777" w:rsidTr="00296196">
                                  <w:sdt>
                                    <w:sdtPr>
                                      <w:rPr>
                                        <w:rFonts w:asciiTheme="majorHAnsi" w:hAnsiTheme="majorHAnsi"/>
                                        <w:noProof/>
                                        <w:color w:val="404040" w:themeColor="text1" w:themeTint="BF"/>
                                        <w:lang w:val="fr-FR" w:eastAsia="fr-FR"/>
                                      </w:rPr>
                                      <w:alias w:val="Adresse"/>
                                      <w:tag w:val=""/>
                                      <w:id w:val="-640814801"/>
                                      <w:placeholder>
                                        <w:docPart w:val="2BA478BC1CF149B88B5E12B34537399B"/>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shd w:val="clear" w:color="auto" w:fill="E4E3E2" w:themeFill="background2"/>
                                        </w:tcPr>
                                        <w:p w14:paraId="763A9D5E" w14:textId="77777777" w:rsidR="00F748F5" w:rsidRPr="009A0A8D" w:rsidRDefault="00F748F5" w:rsidP="00296196">
                                          <w:pPr>
                                            <w:pStyle w:val="Sansinterligne"/>
                                            <w:spacing w:before="40"/>
                                            <w:jc w:val="center"/>
                                            <w:rPr>
                                              <w:rFonts w:asciiTheme="majorHAnsi" w:hAnsiTheme="majorHAnsi"/>
                                              <w:noProof/>
                                              <w:color w:val="404040" w:themeColor="text1" w:themeTint="BF"/>
                                              <w:lang w:val="fr-FR" w:eastAsia="fr-FR"/>
                                            </w:rPr>
                                          </w:pPr>
                                          <w:r w:rsidRPr="009A0A8D">
                                            <w:rPr>
                                              <w:rFonts w:asciiTheme="majorHAnsi" w:hAnsiTheme="majorHAnsi"/>
                                              <w:noProof/>
                                              <w:color w:val="404040" w:themeColor="text1" w:themeTint="BF"/>
                                              <w:lang w:val="fr-FR" w:eastAsia="fr-FR"/>
                                            </w:rPr>
                                            <w:t>Riouallon Vincent</w:t>
                                          </w:r>
                                          <w:r w:rsidRPr="009A0A8D">
                                            <w:rPr>
                                              <w:rFonts w:asciiTheme="majorHAnsi" w:hAnsiTheme="majorHAnsi"/>
                                              <w:noProof/>
                                              <w:color w:val="404040" w:themeColor="text1" w:themeTint="BF"/>
                                              <w:lang w:val="fr-FR" w:eastAsia="fr-FR"/>
                                            </w:rPr>
                                            <w:br/>
                                            <w:t>Collignon Rémi</w:t>
                                          </w:r>
                                        </w:p>
                                      </w:tc>
                                    </w:sdtContent>
                                  </w:sdt>
                                  <w:tc>
                                    <w:tcPr>
                                      <w:tcW w:w="252" w:type="pct"/>
                                      <w:shd w:val="clear" w:color="auto" w:fill="E4E3E2" w:themeFill="background2"/>
                                    </w:tcPr>
                                    <w:p w14:paraId="41B4159C" w14:textId="77777777" w:rsidR="00F748F5" w:rsidRPr="009A0A8D" w:rsidRDefault="00F748F5" w:rsidP="00296196">
                                      <w:pPr>
                                        <w:pStyle w:val="Sansinterligne"/>
                                        <w:spacing w:before="40"/>
                                        <w:jc w:val="center"/>
                                        <w:rPr>
                                          <w:rFonts w:asciiTheme="majorHAnsi" w:hAnsiTheme="majorHAnsi"/>
                                          <w:noProof/>
                                          <w:color w:val="404040" w:themeColor="text1" w:themeTint="BF"/>
                                          <w:lang w:val="fr-FR" w:eastAsia="fr-FR"/>
                                        </w:rPr>
                                      </w:pPr>
                                    </w:p>
                                  </w:tc>
                                  <w:tc>
                                    <w:tcPr>
                                      <w:tcW w:w="1501" w:type="pct"/>
                                      <w:shd w:val="clear" w:color="auto" w:fill="E4E3E2" w:themeFill="background2"/>
                                    </w:tcPr>
                                    <w:p w14:paraId="34ADE241" w14:textId="77777777" w:rsidR="00F748F5" w:rsidRPr="009A0A8D" w:rsidRDefault="00F748F5" w:rsidP="00296196">
                                      <w:pPr>
                                        <w:pStyle w:val="Sansinterligne"/>
                                        <w:spacing w:before="40"/>
                                        <w:jc w:val="center"/>
                                        <w:rPr>
                                          <w:rFonts w:asciiTheme="majorHAnsi" w:hAnsiTheme="majorHAnsi"/>
                                          <w:noProof/>
                                          <w:color w:val="404040" w:themeColor="text1" w:themeTint="BF"/>
                                          <w:lang w:val="fr-FR" w:eastAsia="fr-FR"/>
                                        </w:rPr>
                                      </w:pPr>
                                      <w:r w:rsidRPr="009A0A8D">
                                        <w:rPr>
                                          <w:rFonts w:asciiTheme="majorHAnsi" w:hAnsiTheme="majorHAnsi"/>
                                          <w:noProof/>
                                          <w:color w:val="404040" w:themeColor="text1" w:themeTint="BF"/>
                                          <w:lang w:val="fr-FR" w:eastAsia="fr-FR"/>
                                        </w:rPr>
                                        <w:t>07/01/2016</w:t>
                                      </w:r>
                                    </w:p>
                                  </w:tc>
                                  <w:tc>
                                    <w:tcPr>
                                      <w:tcW w:w="252" w:type="pct"/>
                                      <w:shd w:val="clear" w:color="auto" w:fill="E4E3E2" w:themeFill="background2"/>
                                    </w:tcPr>
                                    <w:p w14:paraId="0DCDB6A0" w14:textId="77777777" w:rsidR="00F748F5" w:rsidRPr="009A0A8D" w:rsidRDefault="00F748F5" w:rsidP="00296196">
                                      <w:pPr>
                                        <w:pStyle w:val="Sansinterligne"/>
                                        <w:spacing w:before="40"/>
                                        <w:jc w:val="center"/>
                                        <w:rPr>
                                          <w:rFonts w:asciiTheme="majorHAnsi" w:hAnsiTheme="majorHAnsi"/>
                                          <w:noProof/>
                                          <w:color w:val="404040" w:themeColor="text1" w:themeTint="BF"/>
                                          <w:lang w:val="fr-FR" w:eastAsia="fr-FR"/>
                                        </w:rPr>
                                      </w:pPr>
                                    </w:p>
                                  </w:tc>
                                  <w:tc>
                                    <w:tcPr>
                                      <w:tcW w:w="1500" w:type="pct"/>
                                      <w:shd w:val="clear" w:color="auto" w:fill="E4E3E2" w:themeFill="background2"/>
                                    </w:tcPr>
                                    <w:p w14:paraId="27E3D7E4" w14:textId="77777777" w:rsidR="00F748F5" w:rsidRPr="009A0A8D" w:rsidRDefault="00F748F5" w:rsidP="00296196">
                                      <w:pPr>
                                        <w:pStyle w:val="Sansinterligne"/>
                                        <w:spacing w:before="40"/>
                                        <w:jc w:val="center"/>
                                        <w:rPr>
                                          <w:rFonts w:asciiTheme="majorHAnsi" w:hAnsiTheme="majorHAnsi"/>
                                          <w:noProof/>
                                          <w:color w:val="404040" w:themeColor="text1" w:themeTint="BF"/>
                                          <w:lang w:val="fr-FR" w:eastAsia="fr-FR"/>
                                        </w:rPr>
                                      </w:pPr>
                                      <w:r w:rsidRPr="009A0A8D">
                                        <w:rPr>
                                          <w:rFonts w:asciiTheme="majorHAnsi" w:hAnsiTheme="majorHAnsi"/>
                                          <w:noProof/>
                                          <w:color w:val="404040" w:themeColor="text1" w:themeTint="BF"/>
                                          <w:lang w:val="fr-FR" w:eastAsia="fr-FR"/>
                                        </w:rPr>
                                        <w:t>Projet M1</w:t>
                                      </w:r>
                                    </w:p>
                                  </w:tc>
                                </w:tr>
                              </w:tbl>
                              <w:p w14:paraId="6401F0DB" w14:textId="77777777" w:rsidR="00F748F5" w:rsidRPr="009A0A8D" w:rsidRDefault="00F748F5" w:rsidP="00856ED2">
                                <w:pPr>
                                  <w:pStyle w:val="Espacedutableau"/>
                                  <w:rPr>
                                    <w:rFonts w:asciiTheme="majorHAnsi" w:hAnsiTheme="majorHAnsi"/>
                                    <w:color w:val="auto"/>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823D68B"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52096;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" fillcolor="#e4e3e2 [3214]" stroked="f" strokeweight=".5pt">
                    <v:textbox inset="12.96pt,0,12.96pt,0">
                      <w:txbxContent>
                        <w:tbl>
                          <w:tblPr>
                            <w:tblW w:w="5000" w:type="pct"/>
                            <w:shd w:val="clear" w:color="auto" w:fill="E4E3E2" w:themeFill="background2"/>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F748F5" w:rsidRPr="009A0A8D" w14:paraId="6ADE0F68" w14:textId="77777777" w:rsidTr="00296196">
                            <w:sdt>
                              <w:sdtPr>
                                <w:rPr>
                                  <w:rFonts w:asciiTheme="majorHAnsi" w:hAnsiTheme="majorHAnsi"/>
                                  <w:noProof/>
                                  <w:color w:val="404040" w:themeColor="text1" w:themeTint="BF"/>
                                  <w:lang w:val="fr-FR" w:eastAsia="fr-FR"/>
                                </w:rPr>
                                <w:alias w:val="Adresse"/>
                                <w:tag w:val=""/>
                                <w:id w:val="-640814801"/>
                                <w:placeholder>
                                  <w:docPart w:val="2BA478BC1CF149B88B5E12B34537399B"/>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shd w:val="clear" w:color="auto" w:fill="E4E3E2" w:themeFill="background2"/>
                                  </w:tcPr>
                                  <w:p w14:paraId="763A9D5E" w14:textId="77777777" w:rsidR="00F748F5" w:rsidRPr="009A0A8D" w:rsidRDefault="00F748F5" w:rsidP="00296196">
                                    <w:pPr>
                                      <w:pStyle w:val="Sansinterligne"/>
                                      <w:spacing w:before="40"/>
                                      <w:jc w:val="center"/>
                                      <w:rPr>
                                        <w:rFonts w:asciiTheme="majorHAnsi" w:hAnsiTheme="majorHAnsi"/>
                                        <w:noProof/>
                                        <w:color w:val="404040" w:themeColor="text1" w:themeTint="BF"/>
                                        <w:lang w:val="fr-FR" w:eastAsia="fr-FR"/>
                                      </w:rPr>
                                    </w:pPr>
                                    <w:r w:rsidRPr="009A0A8D">
                                      <w:rPr>
                                        <w:rFonts w:asciiTheme="majorHAnsi" w:hAnsiTheme="majorHAnsi"/>
                                        <w:noProof/>
                                        <w:color w:val="404040" w:themeColor="text1" w:themeTint="BF"/>
                                        <w:lang w:val="fr-FR" w:eastAsia="fr-FR"/>
                                      </w:rPr>
                                      <w:t>Riouallon Vincent</w:t>
                                    </w:r>
                                    <w:r w:rsidRPr="009A0A8D">
                                      <w:rPr>
                                        <w:rFonts w:asciiTheme="majorHAnsi" w:hAnsiTheme="majorHAnsi"/>
                                        <w:noProof/>
                                        <w:color w:val="404040" w:themeColor="text1" w:themeTint="BF"/>
                                        <w:lang w:val="fr-FR" w:eastAsia="fr-FR"/>
                                      </w:rPr>
                                      <w:br/>
                                      <w:t>Collignon Rémi</w:t>
                                    </w:r>
                                  </w:p>
                                </w:tc>
                              </w:sdtContent>
                            </w:sdt>
                            <w:tc>
                              <w:tcPr>
                                <w:tcW w:w="252" w:type="pct"/>
                                <w:shd w:val="clear" w:color="auto" w:fill="E4E3E2" w:themeFill="background2"/>
                              </w:tcPr>
                              <w:p w14:paraId="41B4159C" w14:textId="77777777" w:rsidR="00F748F5" w:rsidRPr="009A0A8D" w:rsidRDefault="00F748F5" w:rsidP="00296196">
                                <w:pPr>
                                  <w:pStyle w:val="Sansinterligne"/>
                                  <w:spacing w:before="40"/>
                                  <w:jc w:val="center"/>
                                  <w:rPr>
                                    <w:rFonts w:asciiTheme="majorHAnsi" w:hAnsiTheme="majorHAnsi"/>
                                    <w:noProof/>
                                    <w:color w:val="404040" w:themeColor="text1" w:themeTint="BF"/>
                                    <w:lang w:val="fr-FR" w:eastAsia="fr-FR"/>
                                  </w:rPr>
                                </w:pPr>
                              </w:p>
                            </w:tc>
                            <w:tc>
                              <w:tcPr>
                                <w:tcW w:w="1501" w:type="pct"/>
                                <w:shd w:val="clear" w:color="auto" w:fill="E4E3E2" w:themeFill="background2"/>
                              </w:tcPr>
                              <w:p w14:paraId="34ADE241" w14:textId="77777777" w:rsidR="00F748F5" w:rsidRPr="009A0A8D" w:rsidRDefault="00F748F5" w:rsidP="00296196">
                                <w:pPr>
                                  <w:pStyle w:val="Sansinterligne"/>
                                  <w:spacing w:before="40"/>
                                  <w:jc w:val="center"/>
                                  <w:rPr>
                                    <w:rFonts w:asciiTheme="majorHAnsi" w:hAnsiTheme="majorHAnsi"/>
                                    <w:noProof/>
                                    <w:color w:val="404040" w:themeColor="text1" w:themeTint="BF"/>
                                    <w:lang w:val="fr-FR" w:eastAsia="fr-FR"/>
                                  </w:rPr>
                                </w:pPr>
                                <w:r w:rsidRPr="009A0A8D">
                                  <w:rPr>
                                    <w:rFonts w:asciiTheme="majorHAnsi" w:hAnsiTheme="majorHAnsi"/>
                                    <w:noProof/>
                                    <w:color w:val="404040" w:themeColor="text1" w:themeTint="BF"/>
                                    <w:lang w:val="fr-FR" w:eastAsia="fr-FR"/>
                                  </w:rPr>
                                  <w:t>07/01/2016</w:t>
                                </w:r>
                              </w:p>
                            </w:tc>
                            <w:tc>
                              <w:tcPr>
                                <w:tcW w:w="252" w:type="pct"/>
                                <w:shd w:val="clear" w:color="auto" w:fill="E4E3E2" w:themeFill="background2"/>
                              </w:tcPr>
                              <w:p w14:paraId="0DCDB6A0" w14:textId="77777777" w:rsidR="00F748F5" w:rsidRPr="009A0A8D" w:rsidRDefault="00F748F5" w:rsidP="00296196">
                                <w:pPr>
                                  <w:pStyle w:val="Sansinterligne"/>
                                  <w:spacing w:before="40"/>
                                  <w:jc w:val="center"/>
                                  <w:rPr>
                                    <w:rFonts w:asciiTheme="majorHAnsi" w:hAnsiTheme="majorHAnsi"/>
                                    <w:noProof/>
                                    <w:color w:val="404040" w:themeColor="text1" w:themeTint="BF"/>
                                    <w:lang w:val="fr-FR" w:eastAsia="fr-FR"/>
                                  </w:rPr>
                                </w:pPr>
                              </w:p>
                            </w:tc>
                            <w:tc>
                              <w:tcPr>
                                <w:tcW w:w="1500" w:type="pct"/>
                                <w:shd w:val="clear" w:color="auto" w:fill="E4E3E2" w:themeFill="background2"/>
                              </w:tcPr>
                              <w:p w14:paraId="27E3D7E4" w14:textId="77777777" w:rsidR="00F748F5" w:rsidRPr="009A0A8D" w:rsidRDefault="00F748F5" w:rsidP="00296196">
                                <w:pPr>
                                  <w:pStyle w:val="Sansinterligne"/>
                                  <w:spacing w:before="40"/>
                                  <w:jc w:val="center"/>
                                  <w:rPr>
                                    <w:rFonts w:asciiTheme="majorHAnsi" w:hAnsiTheme="majorHAnsi"/>
                                    <w:noProof/>
                                    <w:color w:val="404040" w:themeColor="text1" w:themeTint="BF"/>
                                    <w:lang w:val="fr-FR" w:eastAsia="fr-FR"/>
                                  </w:rPr>
                                </w:pPr>
                                <w:r w:rsidRPr="009A0A8D">
                                  <w:rPr>
                                    <w:rFonts w:asciiTheme="majorHAnsi" w:hAnsiTheme="majorHAnsi"/>
                                    <w:noProof/>
                                    <w:color w:val="404040" w:themeColor="text1" w:themeTint="BF"/>
                                    <w:lang w:val="fr-FR" w:eastAsia="fr-FR"/>
                                  </w:rPr>
                                  <w:t>Projet M1</w:t>
                                </w:r>
                              </w:p>
                            </w:tc>
                          </w:tr>
                        </w:tbl>
                        <w:p w14:paraId="6401F0DB" w14:textId="77777777" w:rsidR="00F748F5" w:rsidRPr="009A0A8D" w:rsidRDefault="00F748F5" w:rsidP="00856ED2">
                          <w:pPr>
                            <w:pStyle w:val="Espacedutableau"/>
                            <w:rPr>
                              <w:rFonts w:asciiTheme="majorHAnsi" w:hAnsiTheme="majorHAnsi"/>
                              <w:color w:val="auto"/>
                              <w:lang w:val="fr-FR"/>
                            </w:rPr>
                          </w:pPr>
                        </w:p>
                      </w:txbxContent>
                    </v:textbox>
                    <w10:wrap type="topAndBottom" anchorx="margin" anchory="margin"/>
                  </v:shape>
                </w:pict>
              </mc:Fallback>
            </mc:AlternateContent>
          </w:r>
          <w:r w:rsidR="00856ED2" w:rsidRPr="00085F6F">
            <w:rPr>
              <w:noProof/>
              <w:lang w:eastAsia="fr-FR"/>
            </w:rPr>
            <mc:AlternateContent>
              <mc:Choice Requires="wps">
                <w:drawing>
                  <wp:anchor distT="0" distB="0" distL="114300" distR="114300" simplePos="0" relativeHeight="251651072" behindDoc="0" locked="0" layoutInCell="1" allowOverlap="1" wp14:anchorId="381D357F" wp14:editId="7F78DD28">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8555CF" w14:textId="3B09E41C" w:rsidR="00F748F5" w:rsidRPr="00D075F3" w:rsidRDefault="00930199" w:rsidP="00EC4999">
                                <w:pPr>
                                  <w:pStyle w:val="Titre"/>
                                  <w:rPr>
                                    <w:color w:val="4C483D" w:themeColor="text2"/>
                                    <w:sz w:val="72"/>
                                    <w:szCs w:val="72"/>
                                  </w:rPr>
                                </w:pPr>
                                <w:sdt>
                                  <w:sdtPr>
                                    <w:rPr>
                                      <w:color w:val="4C483D" w:themeColor="text2"/>
                                      <w:sz w:val="72"/>
                                      <w:szCs w:val="72"/>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748F5">
                                      <w:rPr>
                                        <w:color w:val="4C483D" w:themeColor="text2"/>
                                        <w:sz w:val="72"/>
                                        <w:szCs w:val="72"/>
                                      </w:rPr>
                                      <w:t>Cahier des charges global</w:t>
                                    </w:r>
                                  </w:sdtContent>
                                </w:sdt>
                              </w:p>
                              <w:p w14:paraId="6139D11F" w14:textId="77777777" w:rsidR="00F748F5" w:rsidRPr="00790A4C" w:rsidRDefault="00F748F5" w:rsidP="00EC4999">
                                <w:pPr>
                                  <w:pStyle w:val="Sous-titre"/>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381D357F" id="Zone de texte 2" o:spid="_x0000_s1027" type="#_x0000_t202" alt="Zone de texte affichant le titre et le sous-titre du document" style="position:absolute;margin-left:0;margin-top:0;width:6in;height:115.2pt;z-index:251651072;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14:paraId="478555CF" w14:textId="3B09E41C" w:rsidR="00F748F5" w:rsidRPr="00D075F3" w:rsidRDefault="00930199" w:rsidP="00EC4999">
                          <w:pPr>
                            <w:pStyle w:val="Titre"/>
                            <w:rPr>
                              <w:color w:val="4C483D" w:themeColor="text2"/>
                              <w:sz w:val="72"/>
                              <w:szCs w:val="72"/>
                            </w:rPr>
                          </w:pPr>
                          <w:sdt>
                            <w:sdtPr>
                              <w:rPr>
                                <w:color w:val="4C483D" w:themeColor="text2"/>
                                <w:sz w:val="72"/>
                                <w:szCs w:val="72"/>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748F5">
                                <w:rPr>
                                  <w:color w:val="4C483D" w:themeColor="text2"/>
                                  <w:sz w:val="72"/>
                                  <w:szCs w:val="72"/>
                                </w:rPr>
                                <w:t>Cahier des charges global</w:t>
                              </w:r>
                            </w:sdtContent>
                          </w:sdt>
                        </w:p>
                        <w:p w14:paraId="6139D11F" w14:textId="77777777" w:rsidR="00F748F5" w:rsidRPr="00790A4C" w:rsidRDefault="00F748F5" w:rsidP="00EC4999">
                          <w:pPr>
                            <w:pStyle w:val="Sous-titre"/>
                          </w:pPr>
                        </w:p>
                      </w:txbxContent>
                    </v:textbox>
                    <w10:wrap type="topAndBottom" anchorx="margin" anchory="margin"/>
                  </v:shape>
                </w:pict>
              </mc:Fallback>
            </mc:AlternateContent>
          </w:r>
        </w:p>
        <w:p w14:paraId="580C44CA" w14:textId="77777777" w:rsidR="00856ED2" w:rsidRPr="00085F6F" w:rsidRDefault="00856ED2" w:rsidP="00EC4999"/>
        <w:p w14:paraId="69B7E5CD" w14:textId="77777777" w:rsidR="004D6FA1" w:rsidRPr="00085F6F" w:rsidRDefault="00991B50" w:rsidP="00EC4999">
          <w:r w:rsidRPr="00085F6F">
            <w:rPr>
              <w:noProof/>
              <w:lang w:eastAsia="fr-FR"/>
            </w:rPr>
            <mc:AlternateContent>
              <mc:Choice Requires="wps">
                <w:drawing>
                  <wp:anchor distT="45720" distB="45720" distL="114300" distR="114300" simplePos="0" relativeHeight="251654144" behindDoc="0" locked="0" layoutInCell="1" allowOverlap="1" wp14:anchorId="5B6AA06C" wp14:editId="5AC94569">
                    <wp:simplePos x="0" y="0"/>
                    <wp:positionH relativeFrom="margin">
                      <wp:align>right</wp:align>
                    </wp:positionH>
                    <wp:positionV relativeFrom="paragraph">
                      <wp:posOffset>4240530</wp:posOffset>
                    </wp:positionV>
                    <wp:extent cx="5724525" cy="1404620"/>
                    <wp:effectExtent l="0" t="0" r="28575" b="184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chemeClr val="bg1"/>
                              </a:solidFill>
                              <a:miter lim="800000"/>
                              <a:headEnd/>
                              <a:tailEnd/>
                            </a:ln>
                          </wps:spPr>
                          <wps:txbx>
                            <w:txbxContent>
                              <w:p w14:paraId="7F2005CB" w14:textId="66BE9F70" w:rsidR="00F748F5" w:rsidRPr="00991B50" w:rsidRDefault="00F748F5">
                                <w:pPr>
                                  <w:rPr>
                                    <w:sz w:val="40"/>
                                    <w:szCs w:val="40"/>
                                  </w:rPr>
                                </w:pPr>
                                <w:r w:rsidRPr="00991B50">
                                  <w:rPr>
                                    <w:sz w:val="40"/>
                                    <w:szCs w:val="40"/>
                                  </w:rPr>
                                  <w:t xml:space="preserve">Conservation </w:t>
                                </w:r>
                                <w:r>
                                  <w:rPr>
                                    <w:sz w:val="40"/>
                                    <w:szCs w:val="40"/>
                                  </w:rPr>
                                  <w:t xml:space="preserve">et notation </w:t>
                                </w:r>
                                <w:r w:rsidRPr="00991B50">
                                  <w:rPr>
                                    <w:sz w:val="40"/>
                                    <w:szCs w:val="40"/>
                                  </w:rPr>
                                  <w:t>des PB/PR effectués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6AA06C" id="_x0000_s1028" type="#_x0000_t202" style="position:absolute;margin-left:399.55pt;margin-top:333.9pt;width:450.75pt;height:110.6pt;z-index:2516541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" strokecolor="white [3212]">
                    <v:textbox style="mso-fit-shape-to-text:t">
                      <w:txbxContent>
                        <w:p w14:paraId="7F2005CB" w14:textId="66BE9F70" w:rsidR="00F748F5" w:rsidRPr="00991B50" w:rsidRDefault="00F748F5">
                          <w:pPr>
                            <w:rPr>
                              <w:sz w:val="40"/>
                              <w:szCs w:val="40"/>
                            </w:rPr>
                          </w:pPr>
                          <w:r w:rsidRPr="00991B50">
                            <w:rPr>
                              <w:sz w:val="40"/>
                              <w:szCs w:val="40"/>
                            </w:rPr>
                            <w:t xml:space="preserve">Conservation </w:t>
                          </w:r>
                          <w:r>
                            <w:rPr>
                              <w:sz w:val="40"/>
                              <w:szCs w:val="40"/>
                            </w:rPr>
                            <w:t xml:space="preserve">et notation </w:t>
                          </w:r>
                          <w:r w:rsidRPr="00991B50">
                            <w:rPr>
                              <w:sz w:val="40"/>
                              <w:szCs w:val="40"/>
                            </w:rPr>
                            <w:t>des PB/PR effectués</w:t>
                          </w:r>
                        </w:p>
                      </w:txbxContent>
                    </v:textbox>
                    <w10:wrap type="square" anchorx="margin"/>
                  </v:shape>
                </w:pict>
              </mc:Fallback>
            </mc:AlternateContent>
          </w:r>
          <w:r w:rsidR="00856ED2" w:rsidRPr="00085F6F">
            <w:br w:type="page"/>
          </w:r>
        </w:p>
        <w:sdt>
          <w:sdtPr>
            <w:rPr>
              <w:rFonts w:ascii="Gadugi" w:eastAsiaTheme="minorEastAsia" w:hAnsi="Gadugi" w:cstheme="minorBidi"/>
              <w:color w:val="4C483D" w:themeColor="text2"/>
              <w:sz w:val="20"/>
              <w:szCs w:val="20"/>
            </w:rPr>
            <w:id w:val="724030337"/>
            <w:docPartObj>
              <w:docPartGallery w:val="Table of Contents"/>
              <w:docPartUnique/>
            </w:docPartObj>
          </w:sdtPr>
          <w:sdtEndPr>
            <w:rPr>
              <w:b/>
              <w:bCs/>
            </w:rPr>
          </w:sdtEndPr>
          <w:sdtContent>
            <w:p w14:paraId="4EF7E34E" w14:textId="77777777" w:rsidR="00D075F3" w:rsidRPr="00085F6F" w:rsidRDefault="00D075F3">
              <w:pPr>
                <w:pStyle w:val="En-ttedetabledesmatires"/>
                <w:rPr>
                  <w:rFonts w:ascii="Gadugi" w:hAnsi="Gadugi"/>
                  <w:color w:val="4C483D" w:themeColor="text2"/>
                </w:rPr>
              </w:pPr>
              <w:r w:rsidRPr="00085F6F">
                <w:rPr>
                  <w:rFonts w:ascii="Gadugi" w:hAnsi="Gadugi"/>
                  <w:color w:val="4C483D" w:themeColor="text2"/>
                </w:rPr>
                <w:t>Table des matières</w:t>
              </w:r>
            </w:p>
            <w:p w14:paraId="557B4187" w14:textId="13C849CA" w:rsidR="00327BB6" w:rsidRDefault="00D075F3">
              <w:pPr>
                <w:pStyle w:val="TM1"/>
                <w:tabs>
                  <w:tab w:val="right" w:leader="dot" w:pos="9061"/>
                </w:tabs>
                <w:rPr>
                  <w:rFonts w:asciiTheme="minorHAnsi" w:hAnsiTheme="minorHAnsi"/>
                  <w:b w:val="0"/>
                  <w:bCs w:val="0"/>
                  <w:noProof/>
                  <w:color w:val="auto"/>
                  <w:sz w:val="22"/>
                  <w:szCs w:val="22"/>
                  <w:lang w:eastAsia="fr-FR"/>
                </w:rPr>
              </w:pPr>
              <w:r w:rsidRPr="00085F6F">
                <w:fldChar w:fldCharType="begin"/>
              </w:r>
              <w:r w:rsidRPr="00085F6F">
                <w:instrText xml:space="preserve"> TOC \o "1-3" \h \z \u </w:instrText>
              </w:r>
              <w:r w:rsidRPr="00085F6F">
                <w:fldChar w:fldCharType="separate"/>
              </w:r>
              <w:hyperlink w:anchor="_Toc446399377" w:history="1">
                <w:r w:rsidR="00327BB6" w:rsidRPr="00A63705">
                  <w:rPr>
                    <w:rStyle w:val="Lienhypertexte"/>
                    <w:rFonts w:ascii="Gadugi" w:hAnsi="Gadugi"/>
                    <w:noProof/>
                  </w:rPr>
                  <w:t>Définition du projet basique</w:t>
                </w:r>
                <w:r w:rsidR="00327BB6">
                  <w:rPr>
                    <w:noProof/>
                    <w:webHidden/>
                  </w:rPr>
                  <w:tab/>
                </w:r>
                <w:r w:rsidR="00327BB6">
                  <w:rPr>
                    <w:noProof/>
                    <w:webHidden/>
                  </w:rPr>
                  <w:fldChar w:fldCharType="begin"/>
                </w:r>
                <w:r w:rsidR="00327BB6">
                  <w:rPr>
                    <w:noProof/>
                    <w:webHidden/>
                  </w:rPr>
                  <w:instrText xml:space="preserve"> PAGEREF _Toc446399377 \h </w:instrText>
                </w:r>
                <w:r w:rsidR="00327BB6">
                  <w:rPr>
                    <w:noProof/>
                    <w:webHidden/>
                  </w:rPr>
                </w:r>
                <w:r w:rsidR="00327BB6">
                  <w:rPr>
                    <w:noProof/>
                    <w:webHidden/>
                  </w:rPr>
                  <w:fldChar w:fldCharType="separate"/>
                </w:r>
                <w:r w:rsidR="00D258E0">
                  <w:rPr>
                    <w:noProof/>
                    <w:webHidden/>
                  </w:rPr>
                  <w:t>3</w:t>
                </w:r>
                <w:r w:rsidR="00327BB6">
                  <w:rPr>
                    <w:noProof/>
                    <w:webHidden/>
                  </w:rPr>
                  <w:fldChar w:fldCharType="end"/>
                </w:r>
              </w:hyperlink>
            </w:p>
            <w:p w14:paraId="748DB16E" w14:textId="0B2BC33A"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378" w:history="1">
                <w:r w:rsidRPr="00A63705">
                  <w:rPr>
                    <w:rStyle w:val="Lienhypertexte"/>
                    <w:rFonts w:ascii="Gadugi" w:hAnsi="Gadugi"/>
                    <w:noProof/>
                  </w:rPr>
                  <w:t>Situation actuelle</w:t>
                </w:r>
                <w:r>
                  <w:rPr>
                    <w:noProof/>
                    <w:webHidden/>
                  </w:rPr>
                  <w:tab/>
                </w:r>
                <w:r>
                  <w:rPr>
                    <w:noProof/>
                    <w:webHidden/>
                  </w:rPr>
                  <w:fldChar w:fldCharType="begin"/>
                </w:r>
                <w:r>
                  <w:rPr>
                    <w:noProof/>
                    <w:webHidden/>
                  </w:rPr>
                  <w:instrText xml:space="preserve"> PAGEREF _Toc446399378 \h </w:instrText>
                </w:r>
                <w:r>
                  <w:rPr>
                    <w:noProof/>
                    <w:webHidden/>
                  </w:rPr>
                </w:r>
                <w:r>
                  <w:rPr>
                    <w:noProof/>
                    <w:webHidden/>
                  </w:rPr>
                  <w:fldChar w:fldCharType="separate"/>
                </w:r>
                <w:r w:rsidR="00D258E0">
                  <w:rPr>
                    <w:noProof/>
                    <w:webHidden/>
                  </w:rPr>
                  <w:t>3</w:t>
                </w:r>
                <w:r>
                  <w:rPr>
                    <w:noProof/>
                    <w:webHidden/>
                  </w:rPr>
                  <w:fldChar w:fldCharType="end"/>
                </w:r>
              </w:hyperlink>
            </w:p>
            <w:p w14:paraId="7ADCBD8C" w14:textId="2F8841BD"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379" w:history="1">
                <w:r w:rsidRPr="00A63705">
                  <w:rPr>
                    <w:rStyle w:val="Lienhypertexte"/>
                    <w:rFonts w:ascii="Gadugi" w:hAnsi="Gadugi"/>
                    <w:noProof/>
                  </w:rPr>
                  <w:t>Les attentes initiales du besoin</w:t>
                </w:r>
                <w:r>
                  <w:rPr>
                    <w:noProof/>
                    <w:webHidden/>
                  </w:rPr>
                  <w:tab/>
                </w:r>
                <w:r>
                  <w:rPr>
                    <w:noProof/>
                    <w:webHidden/>
                  </w:rPr>
                  <w:fldChar w:fldCharType="begin"/>
                </w:r>
                <w:r>
                  <w:rPr>
                    <w:noProof/>
                    <w:webHidden/>
                  </w:rPr>
                  <w:instrText xml:space="preserve"> PAGEREF _Toc446399379 \h </w:instrText>
                </w:r>
                <w:r>
                  <w:rPr>
                    <w:noProof/>
                    <w:webHidden/>
                  </w:rPr>
                </w:r>
                <w:r>
                  <w:rPr>
                    <w:noProof/>
                    <w:webHidden/>
                  </w:rPr>
                  <w:fldChar w:fldCharType="separate"/>
                </w:r>
                <w:r w:rsidR="00D258E0">
                  <w:rPr>
                    <w:noProof/>
                    <w:webHidden/>
                  </w:rPr>
                  <w:t>3</w:t>
                </w:r>
                <w:r>
                  <w:rPr>
                    <w:noProof/>
                    <w:webHidden/>
                  </w:rPr>
                  <w:fldChar w:fldCharType="end"/>
                </w:r>
              </w:hyperlink>
            </w:p>
            <w:p w14:paraId="016095FB" w14:textId="7F69BB99"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380" w:history="1">
                <w:r w:rsidRPr="00A63705">
                  <w:rPr>
                    <w:rStyle w:val="Lienhypertexte"/>
                    <w:rFonts w:ascii="Gadugi" w:hAnsi="Gadugi"/>
                    <w:noProof/>
                  </w:rPr>
                  <w:t>Réflexion : Le diagramme “bête à cornes”</w:t>
                </w:r>
                <w:r>
                  <w:rPr>
                    <w:noProof/>
                    <w:webHidden/>
                  </w:rPr>
                  <w:tab/>
                </w:r>
                <w:r>
                  <w:rPr>
                    <w:noProof/>
                    <w:webHidden/>
                  </w:rPr>
                  <w:fldChar w:fldCharType="begin"/>
                </w:r>
                <w:r>
                  <w:rPr>
                    <w:noProof/>
                    <w:webHidden/>
                  </w:rPr>
                  <w:instrText xml:space="preserve"> PAGEREF _Toc446399380 \h </w:instrText>
                </w:r>
                <w:r>
                  <w:rPr>
                    <w:noProof/>
                    <w:webHidden/>
                  </w:rPr>
                </w:r>
                <w:r>
                  <w:rPr>
                    <w:noProof/>
                    <w:webHidden/>
                  </w:rPr>
                  <w:fldChar w:fldCharType="separate"/>
                </w:r>
                <w:r w:rsidR="00D258E0">
                  <w:rPr>
                    <w:noProof/>
                    <w:webHidden/>
                  </w:rPr>
                  <w:t>4</w:t>
                </w:r>
                <w:r>
                  <w:rPr>
                    <w:noProof/>
                    <w:webHidden/>
                  </w:rPr>
                  <w:fldChar w:fldCharType="end"/>
                </w:r>
              </w:hyperlink>
            </w:p>
            <w:p w14:paraId="716663DF" w14:textId="6AB25A2D"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381" w:history="1">
                <w:r>
                  <w:rPr>
                    <w:noProof/>
                    <w:webHidden/>
                  </w:rPr>
                  <w:tab/>
                </w:r>
                <w:r>
                  <w:rPr>
                    <w:noProof/>
                    <w:webHidden/>
                  </w:rPr>
                  <w:fldChar w:fldCharType="begin"/>
                </w:r>
                <w:r>
                  <w:rPr>
                    <w:noProof/>
                    <w:webHidden/>
                  </w:rPr>
                  <w:instrText xml:space="preserve"> PAGEREF _Toc446399381 \h </w:instrText>
                </w:r>
                <w:r>
                  <w:rPr>
                    <w:noProof/>
                    <w:webHidden/>
                  </w:rPr>
                </w:r>
                <w:r>
                  <w:rPr>
                    <w:noProof/>
                    <w:webHidden/>
                  </w:rPr>
                  <w:fldChar w:fldCharType="separate"/>
                </w:r>
                <w:r w:rsidR="00D258E0">
                  <w:rPr>
                    <w:noProof/>
                    <w:webHidden/>
                  </w:rPr>
                  <w:t>4</w:t>
                </w:r>
                <w:r>
                  <w:rPr>
                    <w:noProof/>
                    <w:webHidden/>
                  </w:rPr>
                  <w:fldChar w:fldCharType="end"/>
                </w:r>
              </w:hyperlink>
            </w:p>
            <w:p w14:paraId="001249DE" w14:textId="781C4178"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382" w:history="1">
                <w:r w:rsidRPr="00A63705">
                  <w:rPr>
                    <w:rStyle w:val="Lienhypertexte"/>
                    <w:rFonts w:ascii="Gadugi" w:hAnsi="Gadugi"/>
                    <w:noProof/>
                  </w:rPr>
                  <w:t>Pieuvre</w:t>
                </w:r>
                <w:r>
                  <w:rPr>
                    <w:noProof/>
                    <w:webHidden/>
                  </w:rPr>
                  <w:tab/>
                </w:r>
                <w:r>
                  <w:rPr>
                    <w:noProof/>
                    <w:webHidden/>
                  </w:rPr>
                  <w:fldChar w:fldCharType="begin"/>
                </w:r>
                <w:r>
                  <w:rPr>
                    <w:noProof/>
                    <w:webHidden/>
                  </w:rPr>
                  <w:instrText xml:space="preserve"> PAGEREF _Toc446399382 \h </w:instrText>
                </w:r>
                <w:r>
                  <w:rPr>
                    <w:noProof/>
                    <w:webHidden/>
                  </w:rPr>
                </w:r>
                <w:r>
                  <w:rPr>
                    <w:noProof/>
                    <w:webHidden/>
                  </w:rPr>
                  <w:fldChar w:fldCharType="separate"/>
                </w:r>
                <w:r w:rsidR="00D258E0">
                  <w:rPr>
                    <w:noProof/>
                    <w:webHidden/>
                  </w:rPr>
                  <w:t>5</w:t>
                </w:r>
                <w:r>
                  <w:rPr>
                    <w:noProof/>
                    <w:webHidden/>
                  </w:rPr>
                  <w:fldChar w:fldCharType="end"/>
                </w:r>
              </w:hyperlink>
            </w:p>
            <w:p w14:paraId="58A87F39" w14:textId="36BE0896" w:rsidR="00327BB6" w:rsidRDefault="00327BB6">
              <w:pPr>
                <w:pStyle w:val="TM3"/>
                <w:tabs>
                  <w:tab w:val="right" w:leader="dot" w:pos="9061"/>
                </w:tabs>
                <w:rPr>
                  <w:rFonts w:asciiTheme="minorHAnsi" w:hAnsiTheme="minorHAnsi"/>
                  <w:noProof/>
                  <w:color w:val="auto"/>
                  <w:sz w:val="22"/>
                  <w:szCs w:val="22"/>
                  <w:lang w:eastAsia="fr-FR"/>
                </w:rPr>
              </w:pPr>
              <w:hyperlink w:anchor="_Toc446399383" w:history="1">
                <w:r w:rsidRPr="00A63705">
                  <w:rPr>
                    <w:rStyle w:val="Lienhypertexte"/>
                    <w:noProof/>
                  </w:rPr>
                  <w:t>Evaluateur :</w:t>
                </w:r>
                <w:r>
                  <w:rPr>
                    <w:noProof/>
                    <w:webHidden/>
                  </w:rPr>
                  <w:tab/>
                </w:r>
                <w:r>
                  <w:rPr>
                    <w:noProof/>
                    <w:webHidden/>
                  </w:rPr>
                  <w:fldChar w:fldCharType="begin"/>
                </w:r>
                <w:r>
                  <w:rPr>
                    <w:noProof/>
                    <w:webHidden/>
                  </w:rPr>
                  <w:instrText xml:space="preserve"> PAGEREF _Toc446399383 \h </w:instrText>
                </w:r>
                <w:r>
                  <w:rPr>
                    <w:noProof/>
                    <w:webHidden/>
                  </w:rPr>
                </w:r>
                <w:r>
                  <w:rPr>
                    <w:noProof/>
                    <w:webHidden/>
                  </w:rPr>
                  <w:fldChar w:fldCharType="separate"/>
                </w:r>
                <w:r w:rsidR="00D258E0">
                  <w:rPr>
                    <w:noProof/>
                    <w:webHidden/>
                  </w:rPr>
                  <w:t>5</w:t>
                </w:r>
                <w:r>
                  <w:rPr>
                    <w:noProof/>
                    <w:webHidden/>
                  </w:rPr>
                  <w:fldChar w:fldCharType="end"/>
                </w:r>
              </w:hyperlink>
            </w:p>
            <w:p w14:paraId="532582AD" w14:textId="725B7361"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384" w:history="1">
                <w:r w:rsidRPr="00A63705">
                  <w:rPr>
                    <w:rStyle w:val="Lienhypertexte"/>
                    <w:rFonts w:ascii="Gadugi" w:hAnsi="Gadugi"/>
                    <w:noProof/>
                  </w:rPr>
                  <w:t>Recherche du besoin</w:t>
                </w:r>
                <w:r>
                  <w:rPr>
                    <w:noProof/>
                    <w:webHidden/>
                  </w:rPr>
                  <w:tab/>
                </w:r>
                <w:r>
                  <w:rPr>
                    <w:noProof/>
                    <w:webHidden/>
                  </w:rPr>
                  <w:fldChar w:fldCharType="begin"/>
                </w:r>
                <w:r>
                  <w:rPr>
                    <w:noProof/>
                    <w:webHidden/>
                  </w:rPr>
                  <w:instrText xml:space="preserve"> PAGEREF _Toc446399384 \h </w:instrText>
                </w:r>
                <w:r>
                  <w:rPr>
                    <w:noProof/>
                    <w:webHidden/>
                  </w:rPr>
                </w:r>
                <w:r>
                  <w:rPr>
                    <w:noProof/>
                    <w:webHidden/>
                  </w:rPr>
                  <w:fldChar w:fldCharType="separate"/>
                </w:r>
                <w:r w:rsidR="00D258E0">
                  <w:rPr>
                    <w:noProof/>
                    <w:webHidden/>
                  </w:rPr>
                  <w:t>6</w:t>
                </w:r>
                <w:r>
                  <w:rPr>
                    <w:noProof/>
                    <w:webHidden/>
                  </w:rPr>
                  <w:fldChar w:fldCharType="end"/>
                </w:r>
              </w:hyperlink>
            </w:p>
            <w:p w14:paraId="61130D93" w14:textId="22EFAA68" w:rsidR="00327BB6" w:rsidRDefault="00327BB6">
              <w:pPr>
                <w:pStyle w:val="TM2"/>
                <w:rPr>
                  <w:rFonts w:asciiTheme="minorHAnsi" w:hAnsiTheme="minorHAnsi"/>
                  <w:noProof/>
                  <w:color w:val="auto"/>
                  <w:lang w:eastAsia="fr-FR"/>
                </w:rPr>
              </w:pPr>
              <w:hyperlink w:anchor="_Toc446399385" w:history="1">
                <w:r w:rsidRPr="00A63705">
                  <w:rPr>
                    <w:rStyle w:val="Lienhypertexte"/>
                    <w:noProof/>
                  </w:rPr>
                  <w:t>Démarche utilisée pour les enquêtes</w:t>
                </w:r>
                <w:r>
                  <w:rPr>
                    <w:noProof/>
                    <w:webHidden/>
                  </w:rPr>
                  <w:tab/>
                </w:r>
                <w:r>
                  <w:rPr>
                    <w:noProof/>
                    <w:webHidden/>
                  </w:rPr>
                  <w:fldChar w:fldCharType="begin"/>
                </w:r>
                <w:r>
                  <w:rPr>
                    <w:noProof/>
                    <w:webHidden/>
                  </w:rPr>
                  <w:instrText xml:space="preserve"> PAGEREF _Toc446399385 \h </w:instrText>
                </w:r>
                <w:r>
                  <w:rPr>
                    <w:noProof/>
                    <w:webHidden/>
                  </w:rPr>
                </w:r>
                <w:r>
                  <w:rPr>
                    <w:noProof/>
                    <w:webHidden/>
                  </w:rPr>
                  <w:fldChar w:fldCharType="separate"/>
                </w:r>
                <w:r w:rsidR="00D258E0">
                  <w:rPr>
                    <w:noProof/>
                    <w:webHidden/>
                  </w:rPr>
                  <w:t>6</w:t>
                </w:r>
                <w:r>
                  <w:rPr>
                    <w:noProof/>
                    <w:webHidden/>
                  </w:rPr>
                  <w:fldChar w:fldCharType="end"/>
                </w:r>
              </w:hyperlink>
            </w:p>
            <w:p w14:paraId="32FC9B5E" w14:textId="5E68778C" w:rsidR="00327BB6" w:rsidRDefault="00327BB6">
              <w:pPr>
                <w:pStyle w:val="TM2"/>
                <w:rPr>
                  <w:rFonts w:asciiTheme="minorHAnsi" w:hAnsiTheme="minorHAnsi"/>
                  <w:noProof/>
                  <w:color w:val="auto"/>
                  <w:lang w:eastAsia="fr-FR"/>
                </w:rPr>
              </w:pPr>
              <w:hyperlink w:anchor="_Toc446399386" w:history="1">
                <w:r w:rsidRPr="00A63705">
                  <w:rPr>
                    <w:rStyle w:val="Lienhypertexte"/>
                    <w:noProof/>
                  </w:rPr>
                  <w:t>QQOQCP</w:t>
                </w:r>
                <w:r>
                  <w:rPr>
                    <w:noProof/>
                    <w:webHidden/>
                  </w:rPr>
                  <w:tab/>
                </w:r>
                <w:r>
                  <w:rPr>
                    <w:noProof/>
                    <w:webHidden/>
                  </w:rPr>
                  <w:fldChar w:fldCharType="begin"/>
                </w:r>
                <w:r>
                  <w:rPr>
                    <w:noProof/>
                    <w:webHidden/>
                  </w:rPr>
                  <w:instrText xml:space="preserve"> PAGEREF _Toc446399386 \h </w:instrText>
                </w:r>
                <w:r>
                  <w:rPr>
                    <w:noProof/>
                    <w:webHidden/>
                  </w:rPr>
                </w:r>
                <w:r>
                  <w:rPr>
                    <w:noProof/>
                    <w:webHidden/>
                  </w:rPr>
                  <w:fldChar w:fldCharType="separate"/>
                </w:r>
                <w:r w:rsidR="00D258E0">
                  <w:rPr>
                    <w:noProof/>
                    <w:webHidden/>
                  </w:rPr>
                  <w:t>6</w:t>
                </w:r>
                <w:r>
                  <w:rPr>
                    <w:noProof/>
                    <w:webHidden/>
                  </w:rPr>
                  <w:fldChar w:fldCharType="end"/>
                </w:r>
              </w:hyperlink>
            </w:p>
            <w:p w14:paraId="1FE12C42" w14:textId="097E8184" w:rsidR="00327BB6" w:rsidRDefault="00327BB6">
              <w:pPr>
                <w:pStyle w:val="TM3"/>
                <w:tabs>
                  <w:tab w:val="right" w:leader="dot" w:pos="9061"/>
                </w:tabs>
                <w:rPr>
                  <w:rFonts w:asciiTheme="minorHAnsi" w:hAnsiTheme="minorHAnsi"/>
                  <w:noProof/>
                  <w:color w:val="auto"/>
                  <w:sz w:val="22"/>
                  <w:szCs w:val="22"/>
                  <w:lang w:eastAsia="fr-FR"/>
                </w:rPr>
              </w:pPr>
              <w:hyperlink w:anchor="_Toc446399387" w:history="1">
                <w:r w:rsidRPr="00A63705">
                  <w:rPr>
                    <w:rStyle w:val="Lienhypertexte"/>
                    <w:noProof/>
                  </w:rPr>
                  <w:t>Quoi ?</w:t>
                </w:r>
                <w:r>
                  <w:rPr>
                    <w:noProof/>
                    <w:webHidden/>
                  </w:rPr>
                  <w:tab/>
                </w:r>
                <w:r>
                  <w:rPr>
                    <w:noProof/>
                    <w:webHidden/>
                  </w:rPr>
                  <w:fldChar w:fldCharType="begin"/>
                </w:r>
                <w:r>
                  <w:rPr>
                    <w:noProof/>
                    <w:webHidden/>
                  </w:rPr>
                  <w:instrText xml:space="preserve"> PAGEREF _Toc446399387 \h </w:instrText>
                </w:r>
                <w:r>
                  <w:rPr>
                    <w:noProof/>
                    <w:webHidden/>
                  </w:rPr>
                </w:r>
                <w:r>
                  <w:rPr>
                    <w:noProof/>
                    <w:webHidden/>
                  </w:rPr>
                  <w:fldChar w:fldCharType="separate"/>
                </w:r>
                <w:r w:rsidR="00D258E0">
                  <w:rPr>
                    <w:noProof/>
                    <w:webHidden/>
                  </w:rPr>
                  <w:t>6</w:t>
                </w:r>
                <w:r>
                  <w:rPr>
                    <w:noProof/>
                    <w:webHidden/>
                  </w:rPr>
                  <w:fldChar w:fldCharType="end"/>
                </w:r>
              </w:hyperlink>
            </w:p>
            <w:p w14:paraId="1C6BA1EA" w14:textId="609CA70E" w:rsidR="00327BB6" w:rsidRDefault="00327BB6">
              <w:pPr>
                <w:pStyle w:val="TM3"/>
                <w:tabs>
                  <w:tab w:val="right" w:leader="dot" w:pos="9061"/>
                </w:tabs>
                <w:rPr>
                  <w:rFonts w:asciiTheme="minorHAnsi" w:hAnsiTheme="minorHAnsi"/>
                  <w:noProof/>
                  <w:color w:val="auto"/>
                  <w:sz w:val="22"/>
                  <w:szCs w:val="22"/>
                  <w:lang w:eastAsia="fr-FR"/>
                </w:rPr>
              </w:pPr>
              <w:hyperlink w:anchor="_Toc446399388" w:history="1">
                <w:r w:rsidRPr="00A63705">
                  <w:rPr>
                    <w:rStyle w:val="Lienhypertexte"/>
                    <w:noProof/>
                  </w:rPr>
                  <w:t>Qui ?</w:t>
                </w:r>
                <w:r>
                  <w:rPr>
                    <w:noProof/>
                    <w:webHidden/>
                  </w:rPr>
                  <w:tab/>
                </w:r>
                <w:r>
                  <w:rPr>
                    <w:noProof/>
                    <w:webHidden/>
                  </w:rPr>
                  <w:fldChar w:fldCharType="begin"/>
                </w:r>
                <w:r>
                  <w:rPr>
                    <w:noProof/>
                    <w:webHidden/>
                  </w:rPr>
                  <w:instrText xml:space="preserve"> PAGEREF _Toc446399388 \h </w:instrText>
                </w:r>
                <w:r>
                  <w:rPr>
                    <w:noProof/>
                    <w:webHidden/>
                  </w:rPr>
                </w:r>
                <w:r>
                  <w:rPr>
                    <w:noProof/>
                    <w:webHidden/>
                  </w:rPr>
                  <w:fldChar w:fldCharType="separate"/>
                </w:r>
                <w:r w:rsidR="00D258E0">
                  <w:rPr>
                    <w:noProof/>
                    <w:webHidden/>
                  </w:rPr>
                  <w:t>6</w:t>
                </w:r>
                <w:r>
                  <w:rPr>
                    <w:noProof/>
                    <w:webHidden/>
                  </w:rPr>
                  <w:fldChar w:fldCharType="end"/>
                </w:r>
              </w:hyperlink>
            </w:p>
            <w:p w14:paraId="682F61DA" w14:textId="43CE7385" w:rsidR="00327BB6" w:rsidRDefault="00327BB6">
              <w:pPr>
                <w:pStyle w:val="TM3"/>
                <w:tabs>
                  <w:tab w:val="right" w:leader="dot" w:pos="9061"/>
                </w:tabs>
                <w:rPr>
                  <w:rFonts w:asciiTheme="minorHAnsi" w:hAnsiTheme="minorHAnsi"/>
                  <w:noProof/>
                  <w:color w:val="auto"/>
                  <w:sz w:val="22"/>
                  <w:szCs w:val="22"/>
                  <w:lang w:eastAsia="fr-FR"/>
                </w:rPr>
              </w:pPr>
              <w:hyperlink w:anchor="_Toc446399389" w:history="1">
                <w:r w:rsidRPr="00A63705">
                  <w:rPr>
                    <w:rStyle w:val="Lienhypertexte"/>
                    <w:noProof/>
                  </w:rPr>
                  <w:t>Où ?</w:t>
                </w:r>
                <w:r>
                  <w:rPr>
                    <w:noProof/>
                    <w:webHidden/>
                  </w:rPr>
                  <w:tab/>
                </w:r>
                <w:r>
                  <w:rPr>
                    <w:noProof/>
                    <w:webHidden/>
                  </w:rPr>
                  <w:fldChar w:fldCharType="begin"/>
                </w:r>
                <w:r>
                  <w:rPr>
                    <w:noProof/>
                    <w:webHidden/>
                  </w:rPr>
                  <w:instrText xml:space="preserve"> PAGEREF _Toc446399389 \h </w:instrText>
                </w:r>
                <w:r>
                  <w:rPr>
                    <w:noProof/>
                    <w:webHidden/>
                  </w:rPr>
                </w:r>
                <w:r>
                  <w:rPr>
                    <w:noProof/>
                    <w:webHidden/>
                  </w:rPr>
                  <w:fldChar w:fldCharType="separate"/>
                </w:r>
                <w:r w:rsidR="00D258E0">
                  <w:rPr>
                    <w:noProof/>
                    <w:webHidden/>
                  </w:rPr>
                  <w:t>6</w:t>
                </w:r>
                <w:r>
                  <w:rPr>
                    <w:noProof/>
                    <w:webHidden/>
                  </w:rPr>
                  <w:fldChar w:fldCharType="end"/>
                </w:r>
              </w:hyperlink>
            </w:p>
            <w:p w14:paraId="7CC9CBD9" w14:textId="469F9ABE" w:rsidR="00327BB6" w:rsidRDefault="00327BB6">
              <w:pPr>
                <w:pStyle w:val="TM3"/>
                <w:tabs>
                  <w:tab w:val="right" w:leader="dot" w:pos="9061"/>
                </w:tabs>
                <w:rPr>
                  <w:rFonts w:asciiTheme="minorHAnsi" w:hAnsiTheme="minorHAnsi"/>
                  <w:noProof/>
                  <w:color w:val="auto"/>
                  <w:sz w:val="22"/>
                  <w:szCs w:val="22"/>
                  <w:lang w:eastAsia="fr-FR"/>
                </w:rPr>
              </w:pPr>
              <w:hyperlink w:anchor="_Toc446399390" w:history="1">
                <w:r w:rsidRPr="00A63705">
                  <w:rPr>
                    <w:rStyle w:val="Lienhypertexte"/>
                    <w:noProof/>
                  </w:rPr>
                  <w:t>Quand ?</w:t>
                </w:r>
                <w:r>
                  <w:rPr>
                    <w:noProof/>
                    <w:webHidden/>
                  </w:rPr>
                  <w:tab/>
                </w:r>
                <w:r>
                  <w:rPr>
                    <w:noProof/>
                    <w:webHidden/>
                  </w:rPr>
                  <w:fldChar w:fldCharType="begin"/>
                </w:r>
                <w:r>
                  <w:rPr>
                    <w:noProof/>
                    <w:webHidden/>
                  </w:rPr>
                  <w:instrText xml:space="preserve"> PAGEREF _Toc446399390 \h </w:instrText>
                </w:r>
                <w:r>
                  <w:rPr>
                    <w:noProof/>
                    <w:webHidden/>
                  </w:rPr>
                </w:r>
                <w:r>
                  <w:rPr>
                    <w:noProof/>
                    <w:webHidden/>
                  </w:rPr>
                  <w:fldChar w:fldCharType="separate"/>
                </w:r>
                <w:r w:rsidR="00D258E0">
                  <w:rPr>
                    <w:noProof/>
                    <w:webHidden/>
                  </w:rPr>
                  <w:t>6</w:t>
                </w:r>
                <w:r>
                  <w:rPr>
                    <w:noProof/>
                    <w:webHidden/>
                  </w:rPr>
                  <w:fldChar w:fldCharType="end"/>
                </w:r>
              </w:hyperlink>
            </w:p>
            <w:p w14:paraId="649E33FF" w14:textId="46B8427A" w:rsidR="00327BB6" w:rsidRDefault="00327BB6">
              <w:pPr>
                <w:pStyle w:val="TM3"/>
                <w:tabs>
                  <w:tab w:val="right" w:leader="dot" w:pos="9061"/>
                </w:tabs>
                <w:rPr>
                  <w:rFonts w:asciiTheme="minorHAnsi" w:hAnsiTheme="minorHAnsi"/>
                  <w:noProof/>
                  <w:color w:val="auto"/>
                  <w:sz w:val="22"/>
                  <w:szCs w:val="22"/>
                  <w:lang w:eastAsia="fr-FR"/>
                </w:rPr>
              </w:pPr>
              <w:hyperlink w:anchor="_Toc446399391" w:history="1">
                <w:r w:rsidRPr="00A63705">
                  <w:rPr>
                    <w:rStyle w:val="Lienhypertexte"/>
                    <w:noProof/>
                  </w:rPr>
                  <w:t>Comment ?</w:t>
                </w:r>
                <w:r>
                  <w:rPr>
                    <w:noProof/>
                    <w:webHidden/>
                  </w:rPr>
                  <w:tab/>
                </w:r>
                <w:r>
                  <w:rPr>
                    <w:noProof/>
                    <w:webHidden/>
                  </w:rPr>
                  <w:fldChar w:fldCharType="begin"/>
                </w:r>
                <w:r>
                  <w:rPr>
                    <w:noProof/>
                    <w:webHidden/>
                  </w:rPr>
                  <w:instrText xml:space="preserve"> PAGEREF _Toc446399391 \h </w:instrText>
                </w:r>
                <w:r>
                  <w:rPr>
                    <w:noProof/>
                    <w:webHidden/>
                  </w:rPr>
                </w:r>
                <w:r>
                  <w:rPr>
                    <w:noProof/>
                    <w:webHidden/>
                  </w:rPr>
                  <w:fldChar w:fldCharType="separate"/>
                </w:r>
                <w:r w:rsidR="00D258E0">
                  <w:rPr>
                    <w:noProof/>
                    <w:webHidden/>
                  </w:rPr>
                  <w:t>7</w:t>
                </w:r>
                <w:r>
                  <w:rPr>
                    <w:noProof/>
                    <w:webHidden/>
                  </w:rPr>
                  <w:fldChar w:fldCharType="end"/>
                </w:r>
              </w:hyperlink>
            </w:p>
            <w:p w14:paraId="243DBAB2" w14:textId="63CE0BCE" w:rsidR="00327BB6" w:rsidRDefault="00327BB6">
              <w:pPr>
                <w:pStyle w:val="TM3"/>
                <w:tabs>
                  <w:tab w:val="right" w:leader="dot" w:pos="9061"/>
                </w:tabs>
                <w:rPr>
                  <w:rFonts w:asciiTheme="minorHAnsi" w:hAnsiTheme="minorHAnsi"/>
                  <w:noProof/>
                  <w:color w:val="auto"/>
                  <w:sz w:val="22"/>
                  <w:szCs w:val="22"/>
                  <w:lang w:eastAsia="fr-FR"/>
                </w:rPr>
              </w:pPr>
              <w:hyperlink w:anchor="_Toc446399392" w:history="1">
                <w:r w:rsidRPr="00A63705">
                  <w:rPr>
                    <w:rStyle w:val="Lienhypertexte"/>
                    <w:noProof/>
                  </w:rPr>
                  <w:t>Pourquoi ?</w:t>
                </w:r>
                <w:r>
                  <w:rPr>
                    <w:noProof/>
                    <w:webHidden/>
                  </w:rPr>
                  <w:tab/>
                </w:r>
                <w:r>
                  <w:rPr>
                    <w:noProof/>
                    <w:webHidden/>
                  </w:rPr>
                  <w:fldChar w:fldCharType="begin"/>
                </w:r>
                <w:r>
                  <w:rPr>
                    <w:noProof/>
                    <w:webHidden/>
                  </w:rPr>
                  <w:instrText xml:space="preserve"> PAGEREF _Toc446399392 \h </w:instrText>
                </w:r>
                <w:r>
                  <w:rPr>
                    <w:noProof/>
                    <w:webHidden/>
                  </w:rPr>
                </w:r>
                <w:r>
                  <w:rPr>
                    <w:noProof/>
                    <w:webHidden/>
                  </w:rPr>
                  <w:fldChar w:fldCharType="separate"/>
                </w:r>
                <w:r w:rsidR="00D258E0">
                  <w:rPr>
                    <w:noProof/>
                    <w:webHidden/>
                  </w:rPr>
                  <w:t>7</w:t>
                </w:r>
                <w:r>
                  <w:rPr>
                    <w:noProof/>
                    <w:webHidden/>
                  </w:rPr>
                  <w:fldChar w:fldCharType="end"/>
                </w:r>
              </w:hyperlink>
            </w:p>
            <w:p w14:paraId="6F2FF835" w14:textId="27B6F417"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393" w:history="1">
                <w:r w:rsidRPr="00A63705">
                  <w:rPr>
                    <w:rStyle w:val="Lienhypertexte"/>
                    <w:rFonts w:ascii="Gadugi" w:hAnsi="Gadugi"/>
                    <w:noProof/>
                  </w:rPr>
                  <w:t>Situations de vie du produit</w:t>
                </w:r>
                <w:r>
                  <w:rPr>
                    <w:noProof/>
                    <w:webHidden/>
                  </w:rPr>
                  <w:tab/>
                </w:r>
                <w:r>
                  <w:rPr>
                    <w:noProof/>
                    <w:webHidden/>
                  </w:rPr>
                  <w:fldChar w:fldCharType="begin"/>
                </w:r>
                <w:r>
                  <w:rPr>
                    <w:noProof/>
                    <w:webHidden/>
                  </w:rPr>
                  <w:instrText xml:space="preserve"> PAGEREF _Toc446399393 \h </w:instrText>
                </w:r>
                <w:r>
                  <w:rPr>
                    <w:noProof/>
                    <w:webHidden/>
                  </w:rPr>
                </w:r>
                <w:r>
                  <w:rPr>
                    <w:noProof/>
                    <w:webHidden/>
                  </w:rPr>
                  <w:fldChar w:fldCharType="separate"/>
                </w:r>
                <w:r w:rsidR="00D258E0">
                  <w:rPr>
                    <w:noProof/>
                    <w:webHidden/>
                  </w:rPr>
                  <w:t>7</w:t>
                </w:r>
                <w:r>
                  <w:rPr>
                    <w:noProof/>
                    <w:webHidden/>
                  </w:rPr>
                  <w:fldChar w:fldCharType="end"/>
                </w:r>
              </w:hyperlink>
            </w:p>
            <w:p w14:paraId="1E51F647" w14:textId="250F227F" w:rsidR="00327BB6" w:rsidRDefault="00327BB6">
              <w:pPr>
                <w:pStyle w:val="TM2"/>
                <w:rPr>
                  <w:rFonts w:asciiTheme="minorHAnsi" w:hAnsiTheme="minorHAnsi"/>
                  <w:noProof/>
                  <w:color w:val="auto"/>
                  <w:lang w:eastAsia="fr-FR"/>
                </w:rPr>
              </w:pPr>
              <w:hyperlink w:anchor="_Toc446399394" w:history="1">
                <w:r w:rsidRPr="00A63705">
                  <w:rPr>
                    <w:rStyle w:val="Lienhypertexte"/>
                    <w:noProof/>
                  </w:rPr>
                  <w:t>Installation de l’interface</w:t>
                </w:r>
                <w:r>
                  <w:rPr>
                    <w:noProof/>
                    <w:webHidden/>
                  </w:rPr>
                  <w:tab/>
                </w:r>
                <w:r>
                  <w:rPr>
                    <w:noProof/>
                    <w:webHidden/>
                  </w:rPr>
                  <w:fldChar w:fldCharType="begin"/>
                </w:r>
                <w:r>
                  <w:rPr>
                    <w:noProof/>
                    <w:webHidden/>
                  </w:rPr>
                  <w:instrText xml:space="preserve"> PAGEREF _Toc446399394 \h </w:instrText>
                </w:r>
                <w:r>
                  <w:rPr>
                    <w:noProof/>
                    <w:webHidden/>
                  </w:rPr>
                </w:r>
                <w:r>
                  <w:rPr>
                    <w:noProof/>
                    <w:webHidden/>
                  </w:rPr>
                  <w:fldChar w:fldCharType="separate"/>
                </w:r>
                <w:r w:rsidR="00D258E0">
                  <w:rPr>
                    <w:noProof/>
                    <w:webHidden/>
                  </w:rPr>
                  <w:t>7</w:t>
                </w:r>
                <w:r>
                  <w:rPr>
                    <w:noProof/>
                    <w:webHidden/>
                  </w:rPr>
                  <w:fldChar w:fldCharType="end"/>
                </w:r>
              </w:hyperlink>
            </w:p>
            <w:p w14:paraId="4961C05C" w14:textId="52E1063C" w:rsidR="00327BB6" w:rsidRDefault="00327BB6">
              <w:pPr>
                <w:pStyle w:val="TM2"/>
                <w:rPr>
                  <w:rFonts w:asciiTheme="minorHAnsi" w:hAnsiTheme="minorHAnsi"/>
                  <w:noProof/>
                  <w:color w:val="auto"/>
                  <w:lang w:eastAsia="fr-FR"/>
                </w:rPr>
              </w:pPr>
              <w:hyperlink w:anchor="_Toc446399395" w:history="1">
                <w:r w:rsidRPr="00A63705">
                  <w:rPr>
                    <w:rStyle w:val="Lienhypertexte"/>
                    <w:noProof/>
                  </w:rPr>
                  <w:t>Utilisation de l’interface</w:t>
                </w:r>
                <w:r>
                  <w:rPr>
                    <w:noProof/>
                    <w:webHidden/>
                  </w:rPr>
                  <w:tab/>
                </w:r>
                <w:r>
                  <w:rPr>
                    <w:noProof/>
                    <w:webHidden/>
                  </w:rPr>
                  <w:fldChar w:fldCharType="begin"/>
                </w:r>
                <w:r>
                  <w:rPr>
                    <w:noProof/>
                    <w:webHidden/>
                  </w:rPr>
                  <w:instrText xml:space="preserve"> PAGEREF _Toc446399395 \h </w:instrText>
                </w:r>
                <w:r>
                  <w:rPr>
                    <w:noProof/>
                    <w:webHidden/>
                  </w:rPr>
                </w:r>
                <w:r>
                  <w:rPr>
                    <w:noProof/>
                    <w:webHidden/>
                  </w:rPr>
                  <w:fldChar w:fldCharType="separate"/>
                </w:r>
                <w:r w:rsidR="00D258E0">
                  <w:rPr>
                    <w:noProof/>
                    <w:webHidden/>
                  </w:rPr>
                  <w:t>7</w:t>
                </w:r>
                <w:r>
                  <w:rPr>
                    <w:noProof/>
                    <w:webHidden/>
                  </w:rPr>
                  <w:fldChar w:fldCharType="end"/>
                </w:r>
              </w:hyperlink>
            </w:p>
            <w:p w14:paraId="461D5699" w14:textId="5F73005E" w:rsidR="00327BB6" w:rsidRDefault="00327BB6">
              <w:pPr>
                <w:pStyle w:val="TM2"/>
                <w:rPr>
                  <w:rFonts w:asciiTheme="minorHAnsi" w:hAnsiTheme="minorHAnsi"/>
                  <w:noProof/>
                  <w:color w:val="auto"/>
                  <w:lang w:eastAsia="fr-FR"/>
                </w:rPr>
              </w:pPr>
              <w:hyperlink w:anchor="_Toc446399396" w:history="1">
                <w:r w:rsidRPr="00A63705">
                  <w:rPr>
                    <w:rStyle w:val="Lienhypertexte"/>
                    <w:noProof/>
                  </w:rPr>
                  <w:t>Fonctionnement de l’interface dynamique</w:t>
                </w:r>
                <w:r>
                  <w:rPr>
                    <w:noProof/>
                    <w:webHidden/>
                  </w:rPr>
                  <w:tab/>
                </w:r>
                <w:r>
                  <w:rPr>
                    <w:noProof/>
                    <w:webHidden/>
                  </w:rPr>
                  <w:fldChar w:fldCharType="begin"/>
                </w:r>
                <w:r>
                  <w:rPr>
                    <w:noProof/>
                    <w:webHidden/>
                  </w:rPr>
                  <w:instrText xml:space="preserve"> PAGEREF _Toc446399396 \h </w:instrText>
                </w:r>
                <w:r>
                  <w:rPr>
                    <w:noProof/>
                    <w:webHidden/>
                  </w:rPr>
                </w:r>
                <w:r>
                  <w:rPr>
                    <w:noProof/>
                    <w:webHidden/>
                  </w:rPr>
                  <w:fldChar w:fldCharType="separate"/>
                </w:r>
                <w:r w:rsidR="00D258E0">
                  <w:rPr>
                    <w:noProof/>
                    <w:webHidden/>
                  </w:rPr>
                  <w:t>7</w:t>
                </w:r>
                <w:r>
                  <w:rPr>
                    <w:noProof/>
                    <w:webHidden/>
                  </w:rPr>
                  <w:fldChar w:fldCharType="end"/>
                </w:r>
              </w:hyperlink>
            </w:p>
            <w:p w14:paraId="6E9008DE" w14:textId="4C50481E" w:rsidR="00327BB6" w:rsidRDefault="00327BB6">
              <w:pPr>
                <w:pStyle w:val="TM2"/>
                <w:rPr>
                  <w:rFonts w:asciiTheme="minorHAnsi" w:hAnsiTheme="minorHAnsi"/>
                  <w:noProof/>
                  <w:color w:val="auto"/>
                  <w:lang w:eastAsia="fr-FR"/>
                </w:rPr>
              </w:pPr>
              <w:hyperlink w:anchor="_Toc446399397" w:history="1">
                <w:r w:rsidRPr="00A63705">
                  <w:rPr>
                    <w:rStyle w:val="Lienhypertexte"/>
                    <w:noProof/>
                  </w:rPr>
                  <w:t>Mise à jour de la base de données</w:t>
                </w:r>
                <w:r>
                  <w:rPr>
                    <w:noProof/>
                    <w:webHidden/>
                  </w:rPr>
                  <w:tab/>
                </w:r>
                <w:r>
                  <w:rPr>
                    <w:noProof/>
                    <w:webHidden/>
                  </w:rPr>
                  <w:fldChar w:fldCharType="begin"/>
                </w:r>
                <w:r>
                  <w:rPr>
                    <w:noProof/>
                    <w:webHidden/>
                  </w:rPr>
                  <w:instrText xml:space="preserve"> PAGEREF _Toc446399397 \h </w:instrText>
                </w:r>
                <w:r>
                  <w:rPr>
                    <w:noProof/>
                    <w:webHidden/>
                  </w:rPr>
                </w:r>
                <w:r>
                  <w:rPr>
                    <w:noProof/>
                    <w:webHidden/>
                  </w:rPr>
                  <w:fldChar w:fldCharType="separate"/>
                </w:r>
                <w:r w:rsidR="00D258E0">
                  <w:rPr>
                    <w:noProof/>
                    <w:webHidden/>
                  </w:rPr>
                  <w:t>7</w:t>
                </w:r>
                <w:r>
                  <w:rPr>
                    <w:noProof/>
                    <w:webHidden/>
                  </w:rPr>
                  <w:fldChar w:fldCharType="end"/>
                </w:r>
              </w:hyperlink>
            </w:p>
            <w:p w14:paraId="26B10BF6" w14:textId="69833DAD"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398" w:history="1">
                <w:r w:rsidRPr="00A63705">
                  <w:rPr>
                    <w:rStyle w:val="Lienhypertexte"/>
                    <w:rFonts w:ascii="Gadugi" w:hAnsi="Gadugi"/>
                    <w:noProof/>
                  </w:rPr>
                  <w:t>Eléments extérieurs au produit</w:t>
                </w:r>
                <w:r>
                  <w:rPr>
                    <w:noProof/>
                    <w:webHidden/>
                  </w:rPr>
                  <w:tab/>
                </w:r>
                <w:r>
                  <w:rPr>
                    <w:noProof/>
                    <w:webHidden/>
                  </w:rPr>
                  <w:fldChar w:fldCharType="begin"/>
                </w:r>
                <w:r>
                  <w:rPr>
                    <w:noProof/>
                    <w:webHidden/>
                  </w:rPr>
                  <w:instrText xml:space="preserve"> PAGEREF _Toc446399398 \h </w:instrText>
                </w:r>
                <w:r>
                  <w:rPr>
                    <w:noProof/>
                    <w:webHidden/>
                  </w:rPr>
                </w:r>
                <w:r>
                  <w:rPr>
                    <w:noProof/>
                    <w:webHidden/>
                  </w:rPr>
                  <w:fldChar w:fldCharType="separate"/>
                </w:r>
                <w:r w:rsidR="00D258E0">
                  <w:rPr>
                    <w:noProof/>
                    <w:webHidden/>
                  </w:rPr>
                  <w:t>7</w:t>
                </w:r>
                <w:r>
                  <w:rPr>
                    <w:noProof/>
                    <w:webHidden/>
                  </w:rPr>
                  <w:fldChar w:fldCharType="end"/>
                </w:r>
              </w:hyperlink>
            </w:p>
            <w:p w14:paraId="712491A3" w14:textId="7EB3FF8C" w:rsidR="00327BB6" w:rsidRDefault="00327BB6">
              <w:pPr>
                <w:pStyle w:val="TM2"/>
                <w:rPr>
                  <w:rFonts w:asciiTheme="minorHAnsi" w:hAnsiTheme="minorHAnsi"/>
                  <w:noProof/>
                  <w:color w:val="auto"/>
                  <w:lang w:eastAsia="fr-FR"/>
                </w:rPr>
              </w:pPr>
              <w:hyperlink w:anchor="_Toc446399399" w:history="1">
                <w:r w:rsidRPr="00A63705">
                  <w:rPr>
                    <w:rStyle w:val="Lienhypertexte"/>
                    <w:noProof/>
                  </w:rPr>
                  <w:t>L’utilisateur</w:t>
                </w:r>
                <w:r>
                  <w:rPr>
                    <w:noProof/>
                    <w:webHidden/>
                  </w:rPr>
                  <w:tab/>
                </w:r>
                <w:r>
                  <w:rPr>
                    <w:noProof/>
                    <w:webHidden/>
                  </w:rPr>
                  <w:fldChar w:fldCharType="begin"/>
                </w:r>
                <w:r>
                  <w:rPr>
                    <w:noProof/>
                    <w:webHidden/>
                  </w:rPr>
                  <w:instrText xml:space="preserve"> PAGEREF _Toc446399399 \h </w:instrText>
                </w:r>
                <w:r>
                  <w:rPr>
                    <w:noProof/>
                    <w:webHidden/>
                  </w:rPr>
                </w:r>
                <w:r>
                  <w:rPr>
                    <w:noProof/>
                    <w:webHidden/>
                  </w:rPr>
                  <w:fldChar w:fldCharType="separate"/>
                </w:r>
                <w:r w:rsidR="00D258E0">
                  <w:rPr>
                    <w:noProof/>
                    <w:webHidden/>
                  </w:rPr>
                  <w:t>7</w:t>
                </w:r>
                <w:r>
                  <w:rPr>
                    <w:noProof/>
                    <w:webHidden/>
                  </w:rPr>
                  <w:fldChar w:fldCharType="end"/>
                </w:r>
              </w:hyperlink>
            </w:p>
            <w:p w14:paraId="22F4200A" w14:textId="1F17B664" w:rsidR="00327BB6" w:rsidRDefault="00327BB6">
              <w:pPr>
                <w:pStyle w:val="TM2"/>
                <w:rPr>
                  <w:rFonts w:asciiTheme="minorHAnsi" w:hAnsiTheme="minorHAnsi"/>
                  <w:noProof/>
                  <w:color w:val="auto"/>
                  <w:lang w:eastAsia="fr-FR"/>
                </w:rPr>
              </w:pPr>
              <w:hyperlink w:anchor="_Toc446399400" w:history="1">
                <w:r w:rsidRPr="00A63705">
                  <w:rPr>
                    <w:rStyle w:val="Lienhypertexte"/>
                    <w:noProof/>
                  </w:rPr>
                  <w:t>Web</w:t>
                </w:r>
                <w:r>
                  <w:rPr>
                    <w:noProof/>
                    <w:webHidden/>
                  </w:rPr>
                  <w:tab/>
                </w:r>
                <w:r>
                  <w:rPr>
                    <w:noProof/>
                    <w:webHidden/>
                  </w:rPr>
                  <w:fldChar w:fldCharType="begin"/>
                </w:r>
                <w:r>
                  <w:rPr>
                    <w:noProof/>
                    <w:webHidden/>
                  </w:rPr>
                  <w:instrText xml:space="preserve"> PAGEREF _Toc446399400 \h </w:instrText>
                </w:r>
                <w:r>
                  <w:rPr>
                    <w:noProof/>
                    <w:webHidden/>
                  </w:rPr>
                </w:r>
                <w:r>
                  <w:rPr>
                    <w:noProof/>
                    <w:webHidden/>
                  </w:rPr>
                  <w:fldChar w:fldCharType="separate"/>
                </w:r>
                <w:r w:rsidR="00D258E0">
                  <w:rPr>
                    <w:noProof/>
                    <w:webHidden/>
                  </w:rPr>
                  <w:t>8</w:t>
                </w:r>
                <w:r>
                  <w:rPr>
                    <w:noProof/>
                    <w:webHidden/>
                  </w:rPr>
                  <w:fldChar w:fldCharType="end"/>
                </w:r>
              </w:hyperlink>
            </w:p>
            <w:p w14:paraId="0A7DE2FF" w14:textId="49C214DF" w:rsidR="00327BB6" w:rsidRDefault="00327BB6">
              <w:pPr>
                <w:pStyle w:val="TM2"/>
                <w:rPr>
                  <w:rFonts w:asciiTheme="minorHAnsi" w:hAnsiTheme="minorHAnsi"/>
                  <w:noProof/>
                  <w:color w:val="auto"/>
                  <w:lang w:eastAsia="fr-FR"/>
                </w:rPr>
              </w:pPr>
              <w:hyperlink w:anchor="_Toc446399401" w:history="1">
                <w:r w:rsidRPr="00A63705">
                  <w:rPr>
                    <w:rStyle w:val="Lienhypertexte"/>
                    <w:noProof/>
                  </w:rPr>
                  <w:t>Internet</w:t>
                </w:r>
                <w:r>
                  <w:rPr>
                    <w:noProof/>
                    <w:webHidden/>
                  </w:rPr>
                  <w:tab/>
                </w:r>
                <w:r>
                  <w:rPr>
                    <w:noProof/>
                    <w:webHidden/>
                  </w:rPr>
                  <w:fldChar w:fldCharType="begin"/>
                </w:r>
                <w:r>
                  <w:rPr>
                    <w:noProof/>
                    <w:webHidden/>
                  </w:rPr>
                  <w:instrText xml:space="preserve"> PAGEREF _Toc446399401 \h </w:instrText>
                </w:r>
                <w:r>
                  <w:rPr>
                    <w:noProof/>
                    <w:webHidden/>
                  </w:rPr>
                </w:r>
                <w:r>
                  <w:rPr>
                    <w:noProof/>
                    <w:webHidden/>
                  </w:rPr>
                  <w:fldChar w:fldCharType="separate"/>
                </w:r>
                <w:r w:rsidR="00D258E0">
                  <w:rPr>
                    <w:noProof/>
                    <w:webHidden/>
                  </w:rPr>
                  <w:t>8</w:t>
                </w:r>
                <w:r>
                  <w:rPr>
                    <w:noProof/>
                    <w:webHidden/>
                  </w:rPr>
                  <w:fldChar w:fldCharType="end"/>
                </w:r>
              </w:hyperlink>
            </w:p>
            <w:p w14:paraId="1A7A0F6E" w14:textId="78C69304" w:rsidR="00327BB6" w:rsidRDefault="00327BB6">
              <w:pPr>
                <w:pStyle w:val="TM2"/>
                <w:rPr>
                  <w:rFonts w:asciiTheme="minorHAnsi" w:hAnsiTheme="minorHAnsi"/>
                  <w:noProof/>
                  <w:color w:val="auto"/>
                  <w:lang w:eastAsia="fr-FR"/>
                </w:rPr>
              </w:pPr>
              <w:hyperlink w:anchor="_Toc446399402" w:history="1">
                <w:r w:rsidRPr="00A63705">
                  <w:rPr>
                    <w:rStyle w:val="Lienhypertexte"/>
                    <w:noProof/>
                  </w:rPr>
                  <w:t>Hébergement</w:t>
                </w:r>
                <w:r>
                  <w:rPr>
                    <w:noProof/>
                    <w:webHidden/>
                  </w:rPr>
                  <w:tab/>
                </w:r>
                <w:r>
                  <w:rPr>
                    <w:noProof/>
                    <w:webHidden/>
                  </w:rPr>
                  <w:fldChar w:fldCharType="begin"/>
                </w:r>
                <w:r>
                  <w:rPr>
                    <w:noProof/>
                    <w:webHidden/>
                  </w:rPr>
                  <w:instrText xml:space="preserve"> PAGEREF _Toc446399402 \h </w:instrText>
                </w:r>
                <w:r>
                  <w:rPr>
                    <w:noProof/>
                    <w:webHidden/>
                  </w:rPr>
                </w:r>
                <w:r>
                  <w:rPr>
                    <w:noProof/>
                    <w:webHidden/>
                  </w:rPr>
                  <w:fldChar w:fldCharType="separate"/>
                </w:r>
                <w:r w:rsidR="00D258E0">
                  <w:rPr>
                    <w:noProof/>
                    <w:webHidden/>
                  </w:rPr>
                  <w:t>8</w:t>
                </w:r>
                <w:r>
                  <w:rPr>
                    <w:noProof/>
                    <w:webHidden/>
                  </w:rPr>
                  <w:fldChar w:fldCharType="end"/>
                </w:r>
              </w:hyperlink>
            </w:p>
            <w:p w14:paraId="57AEAAAD" w14:textId="102E73EB" w:rsidR="00327BB6" w:rsidRDefault="00327BB6">
              <w:pPr>
                <w:pStyle w:val="TM2"/>
                <w:rPr>
                  <w:rFonts w:asciiTheme="minorHAnsi" w:hAnsiTheme="minorHAnsi"/>
                  <w:noProof/>
                  <w:color w:val="auto"/>
                  <w:lang w:eastAsia="fr-FR"/>
                </w:rPr>
              </w:pPr>
              <w:hyperlink w:anchor="_Toc446399403" w:history="1">
                <w:r w:rsidRPr="00A63705">
                  <w:rPr>
                    <w:rStyle w:val="Lienhypertexte"/>
                    <w:noProof/>
                  </w:rPr>
                  <w:t>Données de la plateforme</w:t>
                </w:r>
                <w:r>
                  <w:rPr>
                    <w:noProof/>
                    <w:webHidden/>
                  </w:rPr>
                  <w:tab/>
                </w:r>
                <w:r>
                  <w:rPr>
                    <w:noProof/>
                    <w:webHidden/>
                  </w:rPr>
                  <w:fldChar w:fldCharType="begin"/>
                </w:r>
                <w:r>
                  <w:rPr>
                    <w:noProof/>
                    <w:webHidden/>
                  </w:rPr>
                  <w:instrText xml:space="preserve"> PAGEREF _Toc446399403 \h </w:instrText>
                </w:r>
                <w:r>
                  <w:rPr>
                    <w:noProof/>
                    <w:webHidden/>
                  </w:rPr>
                </w:r>
                <w:r>
                  <w:rPr>
                    <w:noProof/>
                    <w:webHidden/>
                  </w:rPr>
                  <w:fldChar w:fldCharType="separate"/>
                </w:r>
                <w:r w:rsidR="00D258E0">
                  <w:rPr>
                    <w:noProof/>
                    <w:webHidden/>
                  </w:rPr>
                  <w:t>8</w:t>
                </w:r>
                <w:r>
                  <w:rPr>
                    <w:noProof/>
                    <w:webHidden/>
                  </w:rPr>
                  <w:fldChar w:fldCharType="end"/>
                </w:r>
              </w:hyperlink>
            </w:p>
            <w:p w14:paraId="62D6A622" w14:textId="658B19AC" w:rsidR="00327BB6" w:rsidRDefault="00327BB6">
              <w:pPr>
                <w:pStyle w:val="TM2"/>
                <w:rPr>
                  <w:rFonts w:asciiTheme="minorHAnsi" w:hAnsiTheme="minorHAnsi"/>
                  <w:noProof/>
                  <w:color w:val="auto"/>
                  <w:lang w:eastAsia="fr-FR"/>
                </w:rPr>
              </w:pPr>
              <w:hyperlink w:anchor="_Toc446399404" w:history="1">
                <w:r w:rsidRPr="00A63705">
                  <w:rPr>
                    <w:rStyle w:val="Lienhypertexte"/>
                    <w:noProof/>
                  </w:rPr>
                  <w:t>Authentification ENT</w:t>
                </w:r>
                <w:r>
                  <w:rPr>
                    <w:noProof/>
                    <w:webHidden/>
                  </w:rPr>
                  <w:tab/>
                </w:r>
                <w:r>
                  <w:rPr>
                    <w:noProof/>
                    <w:webHidden/>
                  </w:rPr>
                  <w:fldChar w:fldCharType="begin"/>
                </w:r>
                <w:r>
                  <w:rPr>
                    <w:noProof/>
                    <w:webHidden/>
                  </w:rPr>
                  <w:instrText xml:space="preserve"> PAGEREF _Toc446399404 \h </w:instrText>
                </w:r>
                <w:r>
                  <w:rPr>
                    <w:noProof/>
                    <w:webHidden/>
                  </w:rPr>
                </w:r>
                <w:r>
                  <w:rPr>
                    <w:noProof/>
                    <w:webHidden/>
                  </w:rPr>
                  <w:fldChar w:fldCharType="separate"/>
                </w:r>
                <w:r w:rsidR="00D258E0">
                  <w:rPr>
                    <w:noProof/>
                    <w:webHidden/>
                  </w:rPr>
                  <w:t>8</w:t>
                </w:r>
                <w:r>
                  <w:rPr>
                    <w:noProof/>
                    <w:webHidden/>
                  </w:rPr>
                  <w:fldChar w:fldCharType="end"/>
                </w:r>
              </w:hyperlink>
            </w:p>
            <w:p w14:paraId="5FB046C8" w14:textId="4B4A0C40"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405" w:history="1">
                <w:r w:rsidRPr="00A63705">
                  <w:rPr>
                    <w:rStyle w:val="Lienhypertexte"/>
                    <w:rFonts w:ascii="Gadugi" w:hAnsi="Gadugi"/>
                    <w:noProof/>
                  </w:rPr>
                  <w:t>Diagramme de Séquence</w:t>
                </w:r>
                <w:r>
                  <w:rPr>
                    <w:noProof/>
                    <w:webHidden/>
                  </w:rPr>
                  <w:tab/>
                </w:r>
                <w:r>
                  <w:rPr>
                    <w:noProof/>
                    <w:webHidden/>
                  </w:rPr>
                  <w:fldChar w:fldCharType="begin"/>
                </w:r>
                <w:r>
                  <w:rPr>
                    <w:noProof/>
                    <w:webHidden/>
                  </w:rPr>
                  <w:instrText xml:space="preserve"> PAGEREF _Toc446399405 \h </w:instrText>
                </w:r>
                <w:r>
                  <w:rPr>
                    <w:noProof/>
                    <w:webHidden/>
                  </w:rPr>
                </w:r>
                <w:r>
                  <w:rPr>
                    <w:noProof/>
                    <w:webHidden/>
                  </w:rPr>
                  <w:fldChar w:fldCharType="separate"/>
                </w:r>
                <w:r w:rsidR="00D258E0">
                  <w:rPr>
                    <w:noProof/>
                    <w:webHidden/>
                  </w:rPr>
                  <w:t>9</w:t>
                </w:r>
                <w:r>
                  <w:rPr>
                    <w:noProof/>
                    <w:webHidden/>
                  </w:rPr>
                  <w:fldChar w:fldCharType="end"/>
                </w:r>
              </w:hyperlink>
            </w:p>
            <w:p w14:paraId="08985E18" w14:textId="0102D3CB"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406" w:history="1">
                <w:r w:rsidRPr="00A63705">
                  <w:rPr>
                    <w:rStyle w:val="Lienhypertexte"/>
                    <w:rFonts w:ascii="Gadugi" w:hAnsi="Gadugi"/>
                    <w:noProof/>
                  </w:rPr>
                  <w:t>Diagramme de cas d’utilisation</w:t>
                </w:r>
                <w:r>
                  <w:rPr>
                    <w:noProof/>
                    <w:webHidden/>
                  </w:rPr>
                  <w:tab/>
                </w:r>
                <w:r>
                  <w:rPr>
                    <w:noProof/>
                    <w:webHidden/>
                  </w:rPr>
                  <w:fldChar w:fldCharType="begin"/>
                </w:r>
                <w:r>
                  <w:rPr>
                    <w:noProof/>
                    <w:webHidden/>
                  </w:rPr>
                  <w:instrText xml:space="preserve"> PAGEREF _Toc446399406 \h </w:instrText>
                </w:r>
                <w:r>
                  <w:rPr>
                    <w:noProof/>
                    <w:webHidden/>
                  </w:rPr>
                </w:r>
                <w:r>
                  <w:rPr>
                    <w:noProof/>
                    <w:webHidden/>
                  </w:rPr>
                  <w:fldChar w:fldCharType="separate"/>
                </w:r>
                <w:r w:rsidR="00D258E0">
                  <w:rPr>
                    <w:noProof/>
                    <w:webHidden/>
                  </w:rPr>
                  <w:t>10</w:t>
                </w:r>
                <w:r>
                  <w:rPr>
                    <w:noProof/>
                    <w:webHidden/>
                  </w:rPr>
                  <w:fldChar w:fldCharType="end"/>
                </w:r>
              </w:hyperlink>
            </w:p>
            <w:p w14:paraId="585E86B9" w14:textId="2DC2D11B"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407" w:history="1">
                <w:r w:rsidRPr="00A63705">
                  <w:rPr>
                    <w:rStyle w:val="Lienhypertexte"/>
                    <w:rFonts w:ascii="Gadugi" w:hAnsi="Gadugi"/>
                    <w:noProof/>
                  </w:rPr>
                  <w:t>Synoptique d’utilisation</w:t>
                </w:r>
                <w:r>
                  <w:rPr>
                    <w:noProof/>
                    <w:webHidden/>
                  </w:rPr>
                  <w:tab/>
                </w:r>
                <w:r>
                  <w:rPr>
                    <w:noProof/>
                    <w:webHidden/>
                  </w:rPr>
                  <w:fldChar w:fldCharType="begin"/>
                </w:r>
                <w:r>
                  <w:rPr>
                    <w:noProof/>
                    <w:webHidden/>
                  </w:rPr>
                  <w:instrText xml:space="preserve"> PAGEREF _Toc446399407 \h </w:instrText>
                </w:r>
                <w:r>
                  <w:rPr>
                    <w:noProof/>
                    <w:webHidden/>
                  </w:rPr>
                </w:r>
                <w:r>
                  <w:rPr>
                    <w:noProof/>
                    <w:webHidden/>
                  </w:rPr>
                  <w:fldChar w:fldCharType="separate"/>
                </w:r>
                <w:r w:rsidR="00D258E0">
                  <w:rPr>
                    <w:noProof/>
                    <w:webHidden/>
                  </w:rPr>
                  <w:t>11</w:t>
                </w:r>
                <w:r>
                  <w:rPr>
                    <w:noProof/>
                    <w:webHidden/>
                  </w:rPr>
                  <w:fldChar w:fldCharType="end"/>
                </w:r>
              </w:hyperlink>
            </w:p>
            <w:p w14:paraId="3D635667" w14:textId="22CF2463"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408" w:history="1">
                <w:r w:rsidRPr="00A63705">
                  <w:rPr>
                    <w:rStyle w:val="Lienhypertexte"/>
                    <w:rFonts w:ascii="Gadugi" w:hAnsi="Gadugi"/>
                    <w:noProof/>
                  </w:rPr>
                  <w:t>MVP</w:t>
                </w:r>
                <w:r>
                  <w:rPr>
                    <w:noProof/>
                    <w:webHidden/>
                  </w:rPr>
                  <w:tab/>
                </w:r>
                <w:r>
                  <w:rPr>
                    <w:noProof/>
                    <w:webHidden/>
                  </w:rPr>
                  <w:fldChar w:fldCharType="begin"/>
                </w:r>
                <w:r>
                  <w:rPr>
                    <w:noProof/>
                    <w:webHidden/>
                  </w:rPr>
                  <w:instrText xml:space="preserve"> PAGEREF _Toc446399408 \h </w:instrText>
                </w:r>
                <w:r>
                  <w:rPr>
                    <w:noProof/>
                    <w:webHidden/>
                  </w:rPr>
                </w:r>
                <w:r>
                  <w:rPr>
                    <w:noProof/>
                    <w:webHidden/>
                  </w:rPr>
                  <w:fldChar w:fldCharType="separate"/>
                </w:r>
                <w:r w:rsidR="00D258E0">
                  <w:rPr>
                    <w:noProof/>
                    <w:webHidden/>
                  </w:rPr>
                  <w:t>12</w:t>
                </w:r>
                <w:r>
                  <w:rPr>
                    <w:noProof/>
                    <w:webHidden/>
                  </w:rPr>
                  <w:fldChar w:fldCharType="end"/>
                </w:r>
              </w:hyperlink>
            </w:p>
            <w:p w14:paraId="26F6762D" w14:textId="2880ABAA"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409" w:history="1">
                <w:r w:rsidRPr="00A63705">
                  <w:rPr>
                    <w:rStyle w:val="Lienhypertexte"/>
                    <w:rFonts w:ascii="Gadugi" w:hAnsi="Gadugi"/>
                    <w:noProof/>
                  </w:rPr>
                  <w:t>Points critiques</w:t>
                </w:r>
                <w:r>
                  <w:rPr>
                    <w:noProof/>
                    <w:webHidden/>
                  </w:rPr>
                  <w:tab/>
                </w:r>
                <w:r>
                  <w:rPr>
                    <w:noProof/>
                    <w:webHidden/>
                  </w:rPr>
                  <w:fldChar w:fldCharType="begin"/>
                </w:r>
                <w:r>
                  <w:rPr>
                    <w:noProof/>
                    <w:webHidden/>
                  </w:rPr>
                  <w:instrText xml:space="preserve"> PAGEREF _Toc446399409 \h </w:instrText>
                </w:r>
                <w:r>
                  <w:rPr>
                    <w:noProof/>
                    <w:webHidden/>
                  </w:rPr>
                </w:r>
                <w:r>
                  <w:rPr>
                    <w:noProof/>
                    <w:webHidden/>
                  </w:rPr>
                  <w:fldChar w:fldCharType="separate"/>
                </w:r>
                <w:r w:rsidR="00D258E0">
                  <w:rPr>
                    <w:noProof/>
                    <w:webHidden/>
                  </w:rPr>
                  <w:t>12</w:t>
                </w:r>
                <w:r>
                  <w:rPr>
                    <w:noProof/>
                    <w:webHidden/>
                  </w:rPr>
                  <w:fldChar w:fldCharType="end"/>
                </w:r>
              </w:hyperlink>
            </w:p>
            <w:p w14:paraId="58205E22" w14:textId="065CC3A4"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410" w:history="1">
                <w:r w:rsidRPr="00A63705">
                  <w:rPr>
                    <w:rStyle w:val="Lienhypertexte"/>
                    <w:noProof/>
                  </w:rPr>
                  <w:t>Planification</w:t>
                </w:r>
                <w:r>
                  <w:rPr>
                    <w:noProof/>
                    <w:webHidden/>
                  </w:rPr>
                  <w:tab/>
                </w:r>
                <w:r>
                  <w:rPr>
                    <w:noProof/>
                    <w:webHidden/>
                  </w:rPr>
                  <w:fldChar w:fldCharType="begin"/>
                </w:r>
                <w:r>
                  <w:rPr>
                    <w:noProof/>
                    <w:webHidden/>
                  </w:rPr>
                  <w:instrText xml:space="preserve"> PAGEREF _Toc446399410 \h </w:instrText>
                </w:r>
                <w:r>
                  <w:rPr>
                    <w:noProof/>
                    <w:webHidden/>
                  </w:rPr>
                </w:r>
                <w:r>
                  <w:rPr>
                    <w:noProof/>
                    <w:webHidden/>
                  </w:rPr>
                  <w:fldChar w:fldCharType="separate"/>
                </w:r>
                <w:r w:rsidR="00D258E0">
                  <w:rPr>
                    <w:noProof/>
                    <w:webHidden/>
                  </w:rPr>
                  <w:t>12</w:t>
                </w:r>
                <w:r>
                  <w:rPr>
                    <w:noProof/>
                    <w:webHidden/>
                  </w:rPr>
                  <w:fldChar w:fldCharType="end"/>
                </w:r>
              </w:hyperlink>
            </w:p>
            <w:p w14:paraId="6CC82A9F" w14:textId="7765D6F6" w:rsidR="00327BB6" w:rsidRDefault="00327BB6">
              <w:pPr>
                <w:pStyle w:val="TM1"/>
                <w:tabs>
                  <w:tab w:val="right" w:leader="dot" w:pos="9061"/>
                </w:tabs>
                <w:rPr>
                  <w:rFonts w:asciiTheme="minorHAnsi" w:hAnsiTheme="minorHAnsi"/>
                  <w:b w:val="0"/>
                  <w:bCs w:val="0"/>
                  <w:noProof/>
                  <w:color w:val="auto"/>
                  <w:sz w:val="22"/>
                  <w:szCs w:val="22"/>
                  <w:lang w:eastAsia="fr-FR"/>
                </w:rPr>
              </w:pPr>
              <w:hyperlink w:anchor="_Toc446399411" w:history="1">
                <w:r w:rsidRPr="00A63705">
                  <w:rPr>
                    <w:rStyle w:val="Lienhypertexte"/>
                    <w:rFonts w:ascii="Gadugi" w:hAnsi="Gadugi"/>
                    <w:noProof/>
                  </w:rPr>
                  <w:t>Déploiement</w:t>
                </w:r>
                <w:r>
                  <w:rPr>
                    <w:noProof/>
                    <w:webHidden/>
                  </w:rPr>
                  <w:tab/>
                </w:r>
                <w:r>
                  <w:rPr>
                    <w:noProof/>
                    <w:webHidden/>
                  </w:rPr>
                  <w:fldChar w:fldCharType="begin"/>
                </w:r>
                <w:r>
                  <w:rPr>
                    <w:noProof/>
                    <w:webHidden/>
                  </w:rPr>
                  <w:instrText xml:space="preserve"> PAGEREF _Toc446399411 \h </w:instrText>
                </w:r>
                <w:r>
                  <w:rPr>
                    <w:noProof/>
                    <w:webHidden/>
                  </w:rPr>
                </w:r>
                <w:r>
                  <w:rPr>
                    <w:noProof/>
                    <w:webHidden/>
                  </w:rPr>
                  <w:fldChar w:fldCharType="separate"/>
                </w:r>
                <w:r w:rsidR="00D258E0">
                  <w:rPr>
                    <w:noProof/>
                    <w:webHidden/>
                  </w:rPr>
                  <w:t>13</w:t>
                </w:r>
                <w:r>
                  <w:rPr>
                    <w:noProof/>
                    <w:webHidden/>
                  </w:rPr>
                  <w:fldChar w:fldCharType="end"/>
                </w:r>
              </w:hyperlink>
            </w:p>
            <w:p w14:paraId="135E672A" w14:textId="642A216C" w:rsidR="00D075F3" w:rsidRPr="00085F6F" w:rsidRDefault="00D075F3">
              <w:r w:rsidRPr="00085F6F">
                <w:rPr>
                  <w:b/>
                  <w:bCs/>
                </w:rPr>
                <w:fldChar w:fldCharType="end"/>
              </w:r>
            </w:p>
          </w:sdtContent>
        </w:sdt>
        <w:p w14:paraId="27A879A8" w14:textId="77777777" w:rsidR="004D6FA1" w:rsidRPr="00085F6F" w:rsidRDefault="004D6FA1" w:rsidP="00EC4999">
          <w:r w:rsidRPr="00085F6F">
            <w:br w:type="page"/>
          </w:r>
        </w:p>
        <w:p w14:paraId="054FF77E" w14:textId="77777777" w:rsidR="00E93006" w:rsidRPr="00085F6F" w:rsidRDefault="00930199" w:rsidP="00EC4999"/>
      </w:sdtContent>
    </w:sdt>
    <w:p w14:paraId="67D6433F" w14:textId="77777777" w:rsidR="00DC0905" w:rsidRPr="00085F6F" w:rsidRDefault="004D6FA1" w:rsidP="00EC4999">
      <w:pPr>
        <w:pStyle w:val="Titre1"/>
        <w:rPr>
          <w:rFonts w:ascii="Gadugi" w:hAnsi="Gadugi"/>
        </w:rPr>
      </w:pPr>
      <w:bookmarkStart w:id="0" w:name="_Toc344283211"/>
      <w:bookmarkStart w:id="1" w:name="_Toc446399377"/>
      <w:r w:rsidRPr="00085F6F">
        <w:rPr>
          <w:rFonts w:ascii="Gadugi" w:hAnsi="Gadugi"/>
        </w:rPr>
        <w:t>Définition du projet</w:t>
      </w:r>
      <w:r w:rsidR="007E2414" w:rsidRPr="00085F6F">
        <w:rPr>
          <w:rFonts w:ascii="Gadugi" w:hAnsi="Gadugi"/>
        </w:rPr>
        <w:t xml:space="preserve"> basique</w:t>
      </w:r>
      <w:bookmarkEnd w:id="1"/>
    </w:p>
    <w:p w14:paraId="21DEBF5D" w14:textId="28C3594F" w:rsidR="00E3407B" w:rsidRPr="00085F6F" w:rsidRDefault="00EC4999" w:rsidP="00D02F15">
      <w:r w:rsidRPr="00085F6F">
        <w:t xml:space="preserve">Le but du projet est de permettre de garder une trace des différents projets bénévoles (PB) et des projets responsables (PR) jusqu’à </w:t>
      </w:r>
      <w:r w:rsidR="007E2414" w:rsidRPr="00085F6F">
        <w:t>la diplomation.</w:t>
      </w:r>
      <w:r w:rsidR="00B67FE7" w:rsidRPr="00085F6F">
        <w:t xml:space="preserve"> Son deuxième intérêt est de faciliter la notation des clubs par leurs évaluateurs.</w:t>
      </w:r>
      <w:r w:rsidR="007E2414" w:rsidRPr="00085F6F">
        <w:t xml:space="preserve"> Le mieux </w:t>
      </w:r>
      <w:r w:rsidR="00D02F15" w:rsidRPr="00085F6F">
        <w:t>pourrait être de</w:t>
      </w:r>
      <w:r w:rsidR="007E2414" w:rsidRPr="00085F6F">
        <w:t xml:space="preserve"> me</w:t>
      </w:r>
      <w:r w:rsidR="00D02F15" w:rsidRPr="00085F6F">
        <w:t>ttre en pla</w:t>
      </w:r>
      <w:r w:rsidR="00FE5695" w:rsidRPr="00085F6F">
        <w:t xml:space="preserve">ce une interface web facilitant </w:t>
      </w:r>
      <w:r w:rsidR="00D02F15" w:rsidRPr="00085F6F">
        <w:t>l’accès</w:t>
      </w:r>
      <w:r w:rsidR="007304D8" w:rsidRPr="00085F6F">
        <w:t xml:space="preserve"> aux informations</w:t>
      </w:r>
      <w:r w:rsidR="00D02F15" w:rsidRPr="00085F6F">
        <w:t>.</w:t>
      </w:r>
    </w:p>
    <w:p w14:paraId="79600B21" w14:textId="77777777" w:rsidR="00D02F15" w:rsidRPr="00085F6F" w:rsidRDefault="00D02F15" w:rsidP="00D02F15"/>
    <w:p w14:paraId="7497E19A" w14:textId="185EE531" w:rsidR="006407F3" w:rsidRPr="00085F6F" w:rsidRDefault="006407F3" w:rsidP="00EC4999">
      <w:pPr>
        <w:pStyle w:val="Titre1"/>
        <w:rPr>
          <w:rFonts w:ascii="Gadugi" w:hAnsi="Gadugi"/>
        </w:rPr>
      </w:pPr>
      <w:bookmarkStart w:id="2" w:name="_Toc446399378"/>
      <w:bookmarkEnd w:id="0"/>
      <w:r w:rsidRPr="00085F6F">
        <w:rPr>
          <w:rFonts w:ascii="Gadugi" w:hAnsi="Gadugi"/>
        </w:rPr>
        <w:t>Situation actuel</w:t>
      </w:r>
      <w:r w:rsidR="00AC0D7A" w:rsidRPr="00085F6F">
        <w:rPr>
          <w:rFonts w:ascii="Gadugi" w:hAnsi="Gadugi"/>
        </w:rPr>
        <w:t>le</w:t>
      </w:r>
      <w:bookmarkEnd w:id="2"/>
    </w:p>
    <w:p w14:paraId="01B6D174" w14:textId="144FA2BB" w:rsidR="00D02F15" w:rsidRPr="00085F6F" w:rsidRDefault="00EC4999" w:rsidP="00EC4999">
      <w:r w:rsidRPr="00085F6F">
        <w:t xml:space="preserve">Actuellement </w:t>
      </w:r>
      <w:r w:rsidR="002F1EDD" w:rsidRPr="00085F6F">
        <w:t xml:space="preserve">l’historique des PA/PR </w:t>
      </w:r>
      <w:r w:rsidR="00596E6A" w:rsidRPr="00085F6F">
        <w:t xml:space="preserve">est </w:t>
      </w:r>
      <w:r w:rsidR="002F1EDD" w:rsidRPr="00085F6F">
        <w:t>conservé</w:t>
      </w:r>
      <w:r w:rsidR="000A541A" w:rsidRPr="00085F6F">
        <w:t xml:space="preserve"> sur</w:t>
      </w:r>
      <w:r w:rsidR="0013391C" w:rsidRPr="00085F6F">
        <w:t xml:space="preserve"> papier (archive</w:t>
      </w:r>
      <w:r w:rsidR="00E60FED" w:rsidRPr="00085F6F">
        <w:t>s</w:t>
      </w:r>
      <w:r w:rsidR="00ED1534" w:rsidRPr="00085F6F">
        <w:t xml:space="preserve">) et par souvenir </w:t>
      </w:r>
      <w:r w:rsidRPr="00085F6F">
        <w:t>(mémoire</w:t>
      </w:r>
      <w:r w:rsidR="00E60FED" w:rsidRPr="00085F6F">
        <w:t>s</w:t>
      </w:r>
      <w:r w:rsidRPr="00085F6F">
        <w:t>).</w:t>
      </w:r>
      <w:r w:rsidR="0013391C" w:rsidRPr="00085F6F">
        <w:t xml:space="preserve"> Il peut ainsi arriver que l’on perde la trace d’un projet effectué, de plus il s’agit d’une recherche qui pourrait être évité</w:t>
      </w:r>
      <w:r w:rsidR="00BD4485">
        <w:t>e</w:t>
      </w:r>
      <w:r w:rsidR="0013391C" w:rsidRPr="00085F6F">
        <w:t xml:space="preserve"> grâce à une gestion précise des projets </w:t>
      </w:r>
      <w:r w:rsidR="00306D83" w:rsidRPr="00085F6F">
        <w:t>réalisé</w:t>
      </w:r>
      <w:r w:rsidR="00193EBB" w:rsidRPr="00085F6F">
        <w:t>s</w:t>
      </w:r>
      <w:r w:rsidR="0013391C" w:rsidRPr="00085F6F">
        <w:t xml:space="preserve"> par les Isenniens.</w:t>
      </w:r>
      <w:r w:rsidR="00640568" w:rsidRPr="00085F6F">
        <w:t xml:space="preserve"> </w:t>
      </w:r>
      <w:r w:rsidR="00E65A3F" w:rsidRPr="00085F6F">
        <w:t xml:space="preserve"> </w:t>
      </w:r>
      <w:r w:rsidR="00E65A3F" w:rsidRPr="00085F6F">
        <w:br/>
        <w:t>La situation actuelle n’est pas propice à l’évolution des processus et de la gestion des labels.</w:t>
      </w:r>
      <w:r w:rsidR="00162269" w:rsidRPr="00085F6F">
        <w:br/>
        <w:t>L</w:t>
      </w:r>
      <w:r w:rsidR="00D47E86" w:rsidRPr="00085F6F">
        <w:t>a notation se fait par recopie</w:t>
      </w:r>
      <w:r w:rsidR="003532E6" w:rsidRPr="00085F6F">
        <w:t xml:space="preserve"> d’u</w:t>
      </w:r>
      <w:r w:rsidR="00162269" w:rsidRPr="00085F6F">
        <w:t>n tableau Excel re</w:t>
      </w:r>
      <w:r w:rsidR="009311F1" w:rsidRPr="00085F6F">
        <w:t>ndant donc la tâ</w:t>
      </w:r>
      <w:r w:rsidR="00162269" w:rsidRPr="00085F6F">
        <w:t>che fastidieuse et propice aux erreurs.</w:t>
      </w:r>
      <w:r w:rsidR="00E65A3F" w:rsidRPr="00085F6F">
        <w:t xml:space="preserve"> </w:t>
      </w:r>
    </w:p>
    <w:p w14:paraId="5D8DF008" w14:textId="77777777" w:rsidR="00D02F15" w:rsidRPr="00085F6F" w:rsidRDefault="00D02F15" w:rsidP="00D02F15">
      <w:pPr>
        <w:pStyle w:val="Titre1"/>
        <w:rPr>
          <w:rFonts w:ascii="Gadugi" w:hAnsi="Gadugi"/>
        </w:rPr>
      </w:pPr>
      <w:bookmarkStart w:id="3" w:name="_Toc446399379"/>
      <w:r w:rsidRPr="00085F6F">
        <w:rPr>
          <w:rFonts w:ascii="Gadugi" w:hAnsi="Gadugi"/>
        </w:rPr>
        <w:t>Les attentes initiales du besoin</w:t>
      </w:r>
      <w:bookmarkEnd w:id="3"/>
    </w:p>
    <w:p w14:paraId="7F5C7A03" w14:textId="366F08BE" w:rsidR="002F511C" w:rsidRPr="00085F6F" w:rsidRDefault="00D02F15" w:rsidP="00EC4999">
      <w:r w:rsidRPr="00085F6F">
        <w:t>En premier lieu le projet devra pouvoir garder une trace des PB/PR effectués dans les différents clubs. L</w:t>
      </w:r>
      <w:r w:rsidR="00640568" w:rsidRPr="00085F6F">
        <w:t xml:space="preserve">e projet doit pouvoir être </w:t>
      </w:r>
      <w:r w:rsidR="001407AF" w:rsidRPr="00085F6F">
        <w:t>amené</w:t>
      </w:r>
      <w:r w:rsidR="00640568" w:rsidRPr="00085F6F">
        <w:t xml:space="preserve"> à distribuer les PB</w:t>
      </w:r>
      <w:r w:rsidR="001407AF" w:rsidRPr="00085F6F">
        <w:t xml:space="preserve"> et PR (à l’aide d’un algorithme)</w:t>
      </w:r>
      <w:r w:rsidRPr="00085F6F">
        <w:t xml:space="preserve"> dans les clubs </w:t>
      </w:r>
      <w:r w:rsidR="00640568" w:rsidRPr="00085F6F">
        <w:t>et simplifier le système de notation.</w:t>
      </w:r>
      <w:r w:rsidR="004263EE" w:rsidRPr="00085F6F">
        <w:t xml:space="preserve"> </w:t>
      </w:r>
    </w:p>
    <w:p w14:paraId="5965378E" w14:textId="3E4CD629" w:rsidR="002F511C" w:rsidRPr="00085F6F" w:rsidRDefault="004263EE" w:rsidP="00EC4999">
      <w:r w:rsidRPr="00085F6F">
        <w:t>Dans un second t</w:t>
      </w:r>
      <w:r w:rsidR="003B6A36" w:rsidRPr="00085F6F">
        <w:t>emps, il devra être possible d’évaluer</w:t>
      </w:r>
      <w:r w:rsidR="000E2415">
        <w:t xml:space="preserve"> les clubs</w:t>
      </w:r>
      <w:r w:rsidRPr="00085F6F">
        <w:t xml:space="preserve"> et </w:t>
      </w:r>
      <w:r w:rsidR="003B6A36" w:rsidRPr="00085F6F">
        <w:t>ses</w:t>
      </w:r>
      <w:r w:rsidR="002F511C" w:rsidRPr="00085F6F">
        <w:t xml:space="preserve"> membres</w:t>
      </w:r>
      <w:r w:rsidR="003B6A36" w:rsidRPr="00085F6F">
        <w:t xml:space="preserve">, </w:t>
      </w:r>
      <w:r w:rsidR="002F511C" w:rsidRPr="00085F6F">
        <w:t>d</w:t>
      </w:r>
      <w:r w:rsidR="003D260B" w:rsidRPr="00085F6F">
        <w:t>ans l’optique de faciliter l’insertion des notes dans WebAurion.</w:t>
      </w:r>
    </w:p>
    <w:p w14:paraId="293E5926" w14:textId="235F0F92" w:rsidR="003610C6" w:rsidRPr="00085F6F" w:rsidRDefault="002F511C" w:rsidP="00EC4999">
      <w:r w:rsidRPr="00085F6F">
        <w:t>Enfin, le projet aur</w:t>
      </w:r>
      <w:r w:rsidR="00CF2400" w:rsidRPr="00085F6F">
        <w:t>a</w:t>
      </w:r>
      <w:r w:rsidRPr="00085F6F">
        <w:t xml:space="preserve"> pour but d’informer les étudiants des différents projets (PI / PA /PR / PR+) possibles</w:t>
      </w:r>
      <w:r w:rsidR="004E45E0" w:rsidRPr="00085F6F">
        <w:t xml:space="preserve"> et</w:t>
      </w:r>
      <w:r w:rsidR="000E2415">
        <w:t xml:space="preserve"> de</w:t>
      </w:r>
      <w:r w:rsidR="004E45E0" w:rsidRPr="00085F6F">
        <w:t xml:space="preserve"> clarifier les attentes de ceux-ci</w:t>
      </w:r>
      <w:r w:rsidRPr="00085F6F">
        <w:t>.</w:t>
      </w:r>
      <w:r w:rsidR="00D02F15" w:rsidRPr="00085F6F">
        <w:br/>
        <w:t xml:space="preserve">Le </w:t>
      </w:r>
      <w:r w:rsidR="00570157" w:rsidRPr="00085F6F">
        <w:t>besoin définit par le client nécessite la mise en place de</w:t>
      </w:r>
      <w:r w:rsidR="00D02F15" w:rsidRPr="00085F6F">
        <w:t xml:space="preserve"> sondages </w:t>
      </w:r>
      <w:r w:rsidR="00DB5ACA" w:rsidRPr="00085F6F">
        <w:t>définit dans le cahier</w:t>
      </w:r>
      <w:r w:rsidR="00D02F15" w:rsidRPr="00085F6F">
        <w:t xml:space="preserve"> des charges </w:t>
      </w:r>
      <w:r w:rsidR="00FC4FBF" w:rsidRPr="00085F6F">
        <w:t>globales</w:t>
      </w:r>
      <w:r w:rsidR="00570157" w:rsidRPr="00085F6F">
        <w:t xml:space="preserve"> </w:t>
      </w:r>
      <w:r w:rsidR="00DB5ACA" w:rsidRPr="00085F6F">
        <w:t>qui prendra</w:t>
      </w:r>
      <w:r w:rsidR="00570157" w:rsidRPr="00085F6F">
        <w:t xml:space="preserve"> en compte l’avis de</w:t>
      </w:r>
      <w:r w:rsidR="00C02334">
        <w:t>s différents utilisateurs amené</w:t>
      </w:r>
      <w:r w:rsidR="00570157" w:rsidRPr="00085F6F">
        <w:t>s à utiliser l’interface</w:t>
      </w:r>
      <w:r w:rsidR="00D02F15" w:rsidRPr="00085F6F">
        <w:t>.</w:t>
      </w:r>
      <w:r w:rsidR="00863587" w:rsidRPr="00085F6F">
        <w:t xml:space="preserve"> </w:t>
      </w:r>
      <w:r w:rsidR="004C472E" w:rsidRPr="00085F6F">
        <w:t>Le cahier des charges fonctionnel vi</w:t>
      </w:r>
      <w:r w:rsidR="0044777A" w:rsidRPr="00085F6F">
        <w:t>endra présenter les résultats,</w:t>
      </w:r>
      <w:r w:rsidR="004C472E" w:rsidRPr="00085F6F">
        <w:t xml:space="preserve"> justifier nos choix techniques et fonctionnels.</w:t>
      </w:r>
    </w:p>
    <w:p w14:paraId="57EEC30C" w14:textId="77777777" w:rsidR="003610C6" w:rsidRPr="00085F6F" w:rsidRDefault="003610C6" w:rsidP="003610C6">
      <w:r w:rsidRPr="00085F6F">
        <w:br w:type="page"/>
      </w:r>
    </w:p>
    <w:p w14:paraId="7DBD7EB2" w14:textId="3F85F4C9" w:rsidR="00D02F15" w:rsidRPr="00085F6F" w:rsidRDefault="008A4A3A" w:rsidP="00D02F15">
      <w:pPr>
        <w:pStyle w:val="Titre1"/>
        <w:rPr>
          <w:rFonts w:ascii="Gadugi" w:hAnsi="Gadugi"/>
        </w:rPr>
      </w:pPr>
      <w:bookmarkStart w:id="4" w:name="_Toc446399380"/>
      <w:r w:rsidRPr="00085F6F">
        <w:rPr>
          <w:rFonts w:ascii="Gadugi" w:hAnsi="Gadugi"/>
        </w:rPr>
        <w:t>Réflexion</w:t>
      </w:r>
      <w:r w:rsidR="004E5C7F" w:rsidRPr="00085F6F">
        <w:rPr>
          <w:rFonts w:ascii="Gadugi" w:hAnsi="Gadugi"/>
        </w:rPr>
        <w:t xml:space="preserve"> : </w:t>
      </w:r>
      <w:r w:rsidR="00D02F15" w:rsidRPr="00085F6F">
        <w:rPr>
          <w:rFonts w:ascii="Gadugi" w:hAnsi="Gadugi"/>
        </w:rPr>
        <w:t>Le diagramme “bête à cornes”</w:t>
      </w:r>
      <w:bookmarkEnd w:id="4"/>
    </w:p>
    <w:p w14:paraId="69B25C9C" w14:textId="10F88D5E" w:rsidR="00D02F15" w:rsidRPr="00085F6F" w:rsidRDefault="00D02F15" w:rsidP="00EC4999"/>
    <w:p w14:paraId="6AF1A7A9" w14:textId="2B8F0B54" w:rsidR="006F4F4D" w:rsidRPr="00085F6F" w:rsidRDefault="00AD48B7" w:rsidP="006F4F4D">
      <w:pPr>
        <w:spacing w:after="160" w:line="259" w:lineRule="auto"/>
        <w:rPr>
          <w:rFonts w:eastAsia="Calibri" w:cs="Times New Roman"/>
          <w:color w:val="auto"/>
          <w:sz w:val="22"/>
          <w:szCs w:val="22"/>
          <w:lang w:eastAsia="en-US"/>
        </w:rPr>
      </w:pPr>
      <w:r w:rsidRPr="00085F6F">
        <w:rPr>
          <w:rFonts w:eastAsia="Calibri" w:cs="Times New Roman"/>
          <w:noProof/>
          <w:color w:val="auto"/>
          <w:sz w:val="22"/>
          <w:szCs w:val="22"/>
          <w:lang w:eastAsia="fr-FR"/>
        </w:rPr>
        <mc:AlternateContent>
          <mc:Choice Requires="wps">
            <w:drawing>
              <wp:anchor distT="0" distB="0" distL="114300" distR="114300" simplePos="0" relativeHeight="251832320" behindDoc="0" locked="0" layoutInCell="1" allowOverlap="1" wp14:anchorId="2137EFCD" wp14:editId="654B7220">
                <wp:simplePos x="0" y="0"/>
                <wp:positionH relativeFrom="margin">
                  <wp:posOffset>4509770</wp:posOffset>
                </wp:positionH>
                <wp:positionV relativeFrom="paragraph">
                  <wp:posOffset>87630</wp:posOffset>
                </wp:positionV>
                <wp:extent cx="1832610" cy="1332865"/>
                <wp:effectExtent l="0" t="0" r="0" b="635"/>
                <wp:wrapNone/>
                <wp:docPr id="207" name="Zone de texte 207"/>
                <wp:cNvGraphicFramePr/>
                <a:graphic xmlns:a="http://schemas.openxmlformats.org/drawingml/2006/main">
                  <a:graphicData uri="http://schemas.microsoft.com/office/word/2010/wordprocessingShape">
                    <wps:wsp>
                      <wps:cNvSpPr txBox="1"/>
                      <wps:spPr>
                        <a:xfrm>
                          <a:off x="0" y="0"/>
                          <a:ext cx="1832610" cy="1332865"/>
                        </a:xfrm>
                        <a:prstGeom prst="rect">
                          <a:avLst/>
                        </a:prstGeom>
                        <a:noFill/>
                        <a:ln w="6350">
                          <a:noFill/>
                        </a:ln>
                      </wps:spPr>
                      <wps:txbx>
                        <w:txbxContent>
                          <w:p w14:paraId="7CFB3D2A" w14:textId="77777777" w:rsidR="00F748F5" w:rsidRPr="00521B37" w:rsidRDefault="00F748F5" w:rsidP="005F0914">
                            <w:pPr>
                              <w:rPr>
                                <w:color w:val="FFFFFF" w:themeColor="background1"/>
                                <w:sz w:val="24"/>
                                <w:szCs w:val="24"/>
                                <w:u w:val="single"/>
                              </w:rPr>
                            </w:pPr>
                            <w:r w:rsidRPr="00521B37">
                              <w:rPr>
                                <w:color w:val="FFFFFF" w:themeColor="background1"/>
                                <w:sz w:val="24"/>
                                <w:szCs w:val="24"/>
                                <w:u w:val="single"/>
                              </w:rPr>
                              <w:t>Sur quoi agit-il ?</w:t>
                            </w:r>
                          </w:p>
                          <w:p w14:paraId="4D666147" w14:textId="77777777" w:rsidR="00F748F5" w:rsidRPr="005F0914" w:rsidRDefault="00F748F5" w:rsidP="005F0914">
                            <w:pPr>
                              <w:rPr>
                                <w:color w:val="FFFFFF" w:themeColor="background1"/>
                              </w:rPr>
                            </w:pPr>
                            <w:r w:rsidRPr="005F0914">
                              <w:rPr>
                                <w:color w:val="FFFFFF" w:themeColor="background1"/>
                              </w:rPr>
                              <w:t>Sur les informations et fonctions des membres des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7EFCD" id="Zone de texte 207" o:spid="_x0000_s1029" type="#_x0000_t202" style="position:absolute;margin-left:355.1pt;margin-top:6.9pt;width:144.3pt;height:104.9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" filled="f" stroked="f" strokeweight=".5pt">
                <v:textbox>
                  <w:txbxContent>
                    <w:p w14:paraId="7CFB3D2A" w14:textId="77777777" w:rsidR="00F748F5" w:rsidRPr="00521B37" w:rsidRDefault="00F748F5" w:rsidP="005F0914">
                      <w:pPr>
                        <w:rPr>
                          <w:color w:val="FFFFFF" w:themeColor="background1"/>
                          <w:sz w:val="24"/>
                          <w:szCs w:val="24"/>
                          <w:u w:val="single"/>
                        </w:rPr>
                      </w:pPr>
                      <w:r w:rsidRPr="00521B37">
                        <w:rPr>
                          <w:color w:val="FFFFFF" w:themeColor="background1"/>
                          <w:sz w:val="24"/>
                          <w:szCs w:val="24"/>
                          <w:u w:val="single"/>
                        </w:rPr>
                        <w:t>Sur quoi agit-il ?</w:t>
                      </w:r>
                    </w:p>
                    <w:p w14:paraId="4D666147" w14:textId="77777777" w:rsidR="00F748F5" w:rsidRPr="005F0914" w:rsidRDefault="00F748F5" w:rsidP="005F0914">
                      <w:pPr>
                        <w:rPr>
                          <w:color w:val="FFFFFF" w:themeColor="background1"/>
                        </w:rPr>
                      </w:pPr>
                      <w:r w:rsidRPr="005F0914">
                        <w:rPr>
                          <w:color w:val="FFFFFF" w:themeColor="background1"/>
                        </w:rPr>
                        <w:t>Sur les informations et fonctions des membres des clubs</w:t>
                      </w:r>
                    </w:p>
                  </w:txbxContent>
                </v:textbox>
                <w10:wrap anchorx="margin"/>
              </v:shape>
            </w:pict>
          </mc:Fallback>
        </mc:AlternateContent>
      </w:r>
      <w:r w:rsidRPr="00085F6F">
        <w:rPr>
          <w:rFonts w:eastAsia="Calibri" w:cs="Times New Roman"/>
          <w:noProof/>
          <w:color w:val="auto"/>
          <w:sz w:val="22"/>
          <w:szCs w:val="22"/>
          <w:lang w:eastAsia="fr-FR"/>
        </w:rPr>
        <mc:AlternateContent>
          <mc:Choice Requires="wps">
            <w:drawing>
              <wp:anchor distT="0" distB="0" distL="114300" distR="114300" simplePos="0" relativeHeight="251831296" behindDoc="0" locked="0" layoutInCell="1" allowOverlap="1" wp14:anchorId="6AF7EF13" wp14:editId="0E90D8E0">
                <wp:simplePos x="0" y="0"/>
                <wp:positionH relativeFrom="margin">
                  <wp:posOffset>3938690</wp:posOffset>
                </wp:positionH>
                <wp:positionV relativeFrom="paragraph">
                  <wp:posOffset>8375</wp:posOffset>
                </wp:positionV>
                <wp:extent cx="2493033" cy="1414732"/>
                <wp:effectExtent l="0" t="0" r="21590" b="14605"/>
                <wp:wrapNone/>
                <wp:docPr id="206" name="Ellipse 206"/>
                <wp:cNvGraphicFramePr/>
                <a:graphic xmlns:a="http://schemas.openxmlformats.org/drawingml/2006/main">
                  <a:graphicData uri="http://schemas.microsoft.com/office/word/2010/wordprocessingShape">
                    <wps:wsp>
                      <wps:cNvSpPr/>
                      <wps:spPr>
                        <a:xfrm>
                          <a:off x="0" y="0"/>
                          <a:ext cx="2493033" cy="1414732"/>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25BDF2" id="Ellipse 206" o:spid="_x0000_s1026" style="position:absolute;margin-left:310.15pt;margin-top:.65pt;width:196.3pt;height:111.4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" fillcolor="#5b9bd5" strokecolor="#41719c" strokeweight="1pt">
                <v:stroke joinstyle="miter"/>
                <w10:wrap anchorx="margin"/>
              </v:oval>
            </w:pict>
          </mc:Fallback>
        </mc:AlternateContent>
      </w:r>
      <w:r w:rsidRPr="00085F6F">
        <w:rPr>
          <w:rFonts w:eastAsia="Calibri" w:cs="Times New Roman"/>
          <w:noProof/>
          <w:color w:val="auto"/>
          <w:sz w:val="22"/>
          <w:szCs w:val="22"/>
          <w:lang w:eastAsia="fr-FR"/>
        </w:rPr>
        <mc:AlternateContent>
          <mc:Choice Requires="wps">
            <w:drawing>
              <wp:anchor distT="45720" distB="45720" distL="114300" distR="114300" simplePos="0" relativeHeight="251830272" behindDoc="0" locked="0" layoutInCell="1" allowOverlap="1" wp14:anchorId="752A8247" wp14:editId="65DCCC22">
                <wp:simplePos x="0" y="0"/>
                <wp:positionH relativeFrom="column">
                  <wp:posOffset>-12688</wp:posOffset>
                </wp:positionH>
                <wp:positionV relativeFrom="paragraph">
                  <wp:posOffset>289285</wp:posOffset>
                </wp:positionV>
                <wp:extent cx="2564765" cy="1044575"/>
                <wp:effectExtent l="0" t="0" r="0" b="3175"/>
                <wp:wrapSquare wrapText="bothSides"/>
                <wp:docPr id="2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765" cy="1044575"/>
                        </a:xfrm>
                        <a:prstGeom prst="rect">
                          <a:avLst/>
                        </a:prstGeom>
                        <a:noFill/>
                        <a:ln w="9525">
                          <a:noFill/>
                          <a:miter lim="800000"/>
                          <a:headEnd/>
                          <a:tailEnd/>
                        </a:ln>
                      </wps:spPr>
                      <wps:txbx>
                        <w:txbxContent>
                          <w:p w14:paraId="0B61E80A" w14:textId="77777777" w:rsidR="00F748F5" w:rsidRPr="00AD48B7" w:rsidRDefault="00F748F5" w:rsidP="006F4F4D">
                            <w:pPr>
                              <w:rPr>
                                <w:color w:val="FFFFFF"/>
                                <w:sz w:val="24"/>
                                <w:szCs w:val="24"/>
                                <w:u w:val="single"/>
                              </w:rPr>
                            </w:pPr>
                            <w:r w:rsidRPr="00AD48B7">
                              <w:rPr>
                                <w:color w:val="FFFFFF"/>
                                <w:sz w:val="24"/>
                                <w:szCs w:val="24"/>
                                <w:u w:val="single"/>
                              </w:rPr>
                              <w:t>A qui est-il destiné ?</w:t>
                            </w:r>
                          </w:p>
                          <w:p w14:paraId="460F8E84" w14:textId="77777777" w:rsidR="00F748F5" w:rsidRPr="00AD48B7" w:rsidRDefault="00F748F5" w:rsidP="006F4F4D">
                            <w:pPr>
                              <w:pStyle w:val="Paragraphedeliste"/>
                              <w:numPr>
                                <w:ilvl w:val="0"/>
                                <w:numId w:val="9"/>
                              </w:numPr>
                              <w:spacing w:after="160" w:line="259" w:lineRule="auto"/>
                              <w:rPr>
                                <w:color w:val="FFFFFF"/>
                                <w:sz w:val="24"/>
                                <w:szCs w:val="24"/>
                              </w:rPr>
                            </w:pPr>
                            <w:r w:rsidRPr="00AD48B7">
                              <w:rPr>
                                <w:color w:val="FFFFFF"/>
                                <w:sz w:val="24"/>
                                <w:szCs w:val="24"/>
                              </w:rPr>
                              <w:t>Etudiant des clubs</w:t>
                            </w:r>
                          </w:p>
                          <w:p w14:paraId="5DDB3159" w14:textId="77777777" w:rsidR="00F748F5" w:rsidRPr="00AD48B7" w:rsidRDefault="00F748F5" w:rsidP="006F4F4D">
                            <w:pPr>
                              <w:pStyle w:val="Paragraphedeliste"/>
                              <w:numPr>
                                <w:ilvl w:val="0"/>
                                <w:numId w:val="9"/>
                              </w:numPr>
                              <w:spacing w:after="160" w:line="259" w:lineRule="auto"/>
                              <w:rPr>
                                <w:color w:val="FFFFFF"/>
                                <w:sz w:val="24"/>
                                <w:szCs w:val="24"/>
                              </w:rPr>
                            </w:pPr>
                            <w:r w:rsidRPr="00AD48B7">
                              <w:rPr>
                                <w:color w:val="FFFFFF"/>
                                <w:sz w:val="24"/>
                                <w:szCs w:val="24"/>
                              </w:rPr>
                              <w:t>Evaluateurs</w:t>
                            </w:r>
                          </w:p>
                          <w:p w14:paraId="09C9C02F" w14:textId="77777777" w:rsidR="00F748F5" w:rsidRDefault="00F748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A8247" id="_x0000_s1030" type="#_x0000_t202" style="position:absolute;margin-left:-1pt;margin-top:22.8pt;width:201.95pt;height:82.2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" filled="f" stroked="f">
                <v:textbox>
                  <w:txbxContent>
                    <w:p w14:paraId="0B61E80A" w14:textId="77777777" w:rsidR="00F748F5" w:rsidRPr="00AD48B7" w:rsidRDefault="00F748F5" w:rsidP="006F4F4D">
                      <w:pPr>
                        <w:rPr>
                          <w:color w:val="FFFFFF"/>
                          <w:sz w:val="24"/>
                          <w:szCs w:val="24"/>
                          <w:u w:val="single"/>
                        </w:rPr>
                      </w:pPr>
                      <w:r w:rsidRPr="00AD48B7">
                        <w:rPr>
                          <w:color w:val="FFFFFF"/>
                          <w:sz w:val="24"/>
                          <w:szCs w:val="24"/>
                          <w:u w:val="single"/>
                        </w:rPr>
                        <w:t>A qui est-il destiné ?</w:t>
                      </w:r>
                    </w:p>
                    <w:p w14:paraId="460F8E84" w14:textId="77777777" w:rsidR="00F748F5" w:rsidRPr="00AD48B7" w:rsidRDefault="00F748F5" w:rsidP="006F4F4D">
                      <w:pPr>
                        <w:pStyle w:val="Paragraphedeliste"/>
                        <w:numPr>
                          <w:ilvl w:val="0"/>
                          <w:numId w:val="9"/>
                        </w:numPr>
                        <w:spacing w:after="160" w:line="259" w:lineRule="auto"/>
                        <w:rPr>
                          <w:color w:val="FFFFFF"/>
                          <w:sz w:val="24"/>
                          <w:szCs w:val="24"/>
                        </w:rPr>
                      </w:pPr>
                      <w:r w:rsidRPr="00AD48B7">
                        <w:rPr>
                          <w:color w:val="FFFFFF"/>
                          <w:sz w:val="24"/>
                          <w:szCs w:val="24"/>
                        </w:rPr>
                        <w:t>Etudiant des clubs</w:t>
                      </w:r>
                    </w:p>
                    <w:p w14:paraId="5DDB3159" w14:textId="77777777" w:rsidR="00F748F5" w:rsidRPr="00AD48B7" w:rsidRDefault="00F748F5" w:rsidP="006F4F4D">
                      <w:pPr>
                        <w:pStyle w:val="Paragraphedeliste"/>
                        <w:numPr>
                          <w:ilvl w:val="0"/>
                          <w:numId w:val="9"/>
                        </w:numPr>
                        <w:spacing w:after="160" w:line="259" w:lineRule="auto"/>
                        <w:rPr>
                          <w:color w:val="FFFFFF"/>
                          <w:sz w:val="24"/>
                          <w:szCs w:val="24"/>
                        </w:rPr>
                      </w:pPr>
                      <w:r w:rsidRPr="00AD48B7">
                        <w:rPr>
                          <w:color w:val="FFFFFF"/>
                          <w:sz w:val="24"/>
                          <w:szCs w:val="24"/>
                        </w:rPr>
                        <w:t>Evaluateurs</w:t>
                      </w:r>
                    </w:p>
                    <w:p w14:paraId="09C9C02F" w14:textId="77777777" w:rsidR="00F748F5" w:rsidRDefault="00F748F5"/>
                  </w:txbxContent>
                </v:textbox>
                <w10:wrap type="square"/>
              </v:shape>
            </w:pict>
          </mc:Fallback>
        </mc:AlternateContent>
      </w:r>
      <w:r w:rsidRPr="00085F6F">
        <w:rPr>
          <w:rFonts w:eastAsia="Calibri" w:cs="Times New Roman"/>
          <w:noProof/>
          <w:color w:val="auto"/>
          <w:sz w:val="22"/>
          <w:szCs w:val="22"/>
          <w:lang w:eastAsia="fr-FR"/>
        </w:rPr>
        <mc:AlternateContent>
          <mc:Choice Requires="wps">
            <w:drawing>
              <wp:anchor distT="0" distB="0" distL="114300" distR="114300" simplePos="0" relativeHeight="251829248" behindDoc="0" locked="0" layoutInCell="1" allowOverlap="1" wp14:anchorId="62ECF5B9" wp14:editId="62902E7C">
                <wp:simplePos x="0" y="0"/>
                <wp:positionH relativeFrom="column">
                  <wp:posOffset>-394970</wp:posOffset>
                </wp:positionH>
                <wp:positionV relativeFrom="paragraph">
                  <wp:posOffset>104008</wp:posOffset>
                </wp:positionV>
                <wp:extent cx="2593075" cy="1269241"/>
                <wp:effectExtent l="0" t="0" r="17145" b="26670"/>
                <wp:wrapNone/>
                <wp:docPr id="205" name="Ellipse 205"/>
                <wp:cNvGraphicFramePr/>
                <a:graphic xmlns:a="http://schemas.openxmlformats.org/drawingml/2006/main">
                  <a:graphicData uri="http://schemas.microsoft.com/office/word/2010/wordprocessingShape">
                    <wps:wsp>
                      <wps:cNvSpPr/>
                      <wps:spPr>
                        <a:xfrm>
                          <a:off x="0" y="0"/>
                          <a:ext cx="2593075" cy="1269241"/>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392105" id="Ellipse 205" o:spid="_x0000_s1026" style="position:absolute;margin-left:-31.1pt;margin-top:8.2pt;width:204.2pt;height:99.9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" fillcolor="#5b9bd5" strokecolor="#41719c" strokeweight="1pt">
                <v:stroke joinstyle="miter"/>
              </v:oval>
            </w:pict>
          </mc:Fallback>
        </mc:AlternateContent>
      </w:r>
    </w:p>
    <w:p w14:paraId="7A97C6E0" w14:textId="3C0BD43B" w:rsidR="009714AC" w:rsidRPr="00085F6F" w:rsidRDefault="004C5336" w:rsidP="006F4F4D">
      <w:r w:rsidRPr="00085F6F">
        <w:rPr>
          <w:noProof/>
          <w:lang w:eastAsia="fr-FR"/>
        </w:rPr>
        <mc:AlternateContent>
          <mc:Choice Requires="wps">
            <w:drawing>
              <wp:anchor distT="45720" distB="45720" distL="114300" distR="114300" simplePos="0" relativeHeight="251819008" behindDoc="0" locked="0" layoutInCell="1" allowOverlap="1" wp14:anchorId="5C17072B" wp14:editId="505427BC">
                <wp:simplePos x="0" y="0"/>
                <wp:positionH relativeFrom="column">
                  <wp:posOffset>1837055</wp:posOffset>
                </wp:positionH>
                <wp:positionV relativeFrom="paragraph">
                  <wp:posOffset>3463925</wp:posOffset>
                </wp:positionV>
                <wp:extent cx="2223414" cy="277647"/>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414" cy="277647"/>
                        </a:xfrm>
                        <a:prstGeom prst="rect">
                          <a:avLst/>
                        </a:prstGeom>
                        <a:noFill/>
                        <a:ln w="9525">
                          <a:noFill/>
                          <a:miter lim="800000"/>
                          <a:headEnd/>
                          <a:tailEnd/>
                        </a:ln>
                      </wps:spPr>
                      <wps:txbx>
                        <w:txbxContent>
                          <w:p w14:paraId="647F0BBC" w14:textId="0A743730" w:rsidR="00F748F5" w:rsidRPr="00F213B9" w:rsidRDefault="00F748F5" w:rsidP="00F213B9">
                            <w:pPr>
                              <w:pStyle w:val="Paragraphedeliste"/>
                              <w:numPr>
                                <w:ilvl w:val="0"/>
                                <w:numId w:val="7"/>
                              </w:numPr>
                              <w:rPr>
                                <w:color w:val="FFFFFF" w:themeColor="background1"/>
                              </w:rPr>
                            </w:pPr>
                            <w:r w:rsidRPr="00F213B9">
                              <w:rPr>
                                <w:color w:val="FFFFFF" w:themeColor="background1"/>
                              </w:rPr>
                              <w:t>Notation des clubs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7072B" id="_x0000_s1031" type="#_x0000_t202" style="position:absolute;margin-left:144.65pt;margin-top:272.75pt;width:175.05pt;height:21.8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" filled="f" stroked="f">
                <v:textbox>
                  <w:txbxContent>
                    <w:p w14:paraId="647F0BBC" w14:textId="0A743730" w:rsidR="00F748F5" w:rsidRPr="00F213B9" w:rsidRDefault="00F748F5" w:rsidP="00F213B9">
                      <w:pPr>
                        <w:pStyle w:val="Paragraphedeliste"/>
                        <w:numPr>
                          <w:ilvl w:val="0"/>
                          <w:numId w:val="7"/>
                        </w:numPr>
                        <w:rPr>
                          <w:color w:val="FFFFFF" w:themeColor="background1"/>
                        </w:rPr>
                      </w:pPr>
                      <w:r w:rsidRPr="00F213B9">
                        <w:rPr>
                          <w:color w:val="FFFFFF" w:themeColor="background1"/>
                        </w:rPr>
                        <w:t>Notation des clubs</w:t>
                      </w:r>
                    </w:p>
                  </w:txbxContent>
                </v:textbox>
              </v:shape>
            </w:pict>
          </mc:Fallback>
        </mc:AlternateContent>
      </w:r>
    </w:p>
    <w:p w14:paraId="00C6C840" w14:textId="78B27E77" w:rsidR="006F4F4D" w:rsidRPr="00085F6F" w:rsidRDefault="00DE5CC6" w:rsidP="006F4F4D">
      <w:pPr>
        <w:pStyle w:val="Titre1"/>
        <w:rPr>
          <w:rFonts w:ascii="Gadugi" w:hAnsi="Gadugi"/>
        </w:rPr>
      </w:pPr>
      <w:bookmarkStart w:id="5" w:name="_Toc446399381"/>
      <w:r w:rsidRPr="00085F6F">
        <w:rPr>
          <w:rFonts w:ascii="Gadugi" w:eastAsia="Calibri" w:hAnsi="Gadugi" w:cs="Times New Roman"/>
          <w:noProof/>
          <w:color w:val="auto"/>
          <w:sz w:val="22"/>
          <w:szCs w:val="22"/>
          <w:lang w:eastAsia="fr-FR"/>
        </w:rPr>
        <mc:AlternateContent>
          <mc:Choice Requires="wps">
            <w:drawing>
              <wp:anchor distT="45720" distB="45720" distL="114300" distR="114300" simplePos="0" relativeHeight="251828224" behindDoc="0" locked="0" layoutInCell="1" allowOverlap="1" wp14:anchorId="6B26E155" wp14:editId="033C21C9">
                <wp:simplePos x="0" y="0"/>
                <wp:positionH relativeFrom="margin">
                  <wp:align>center</wp:align>
                </wp:positionH>
                <wp:positionV relativeFrom="paragraph">
                  <wp:posOffset>3261995</wp:posOffset>
                </wp:positionV>
                <wp:extent cx="3699510" cy="1257300"/>
                <wp:effectExtent l="57150" t="38100" r="53340" b="76200"/>
                <wp:wrapSquare wrapText="bothSides"/>
                <wp:docPr id="209" name="Zone de texte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9510" cy="1257300"/>
                        </a:xfrm>
                        <a:prstGeom prst="rect">
                          <a:avLst/>
                        </a:prstGeom>
                        <a:solidFill>
                          <a:srgbClr val="ED7D31"/>
                        </a:solidFill>
                        <a:ln>
                          <a:noFill/>
                          <a:headEnd/>
                          <a:tailEnd/>
                        </a:ln>
                        <a:effectLst>
                          <a:outerShdw blurRad="57150" dist="19050" dir="5400000" algn="ctr" rotWithShape="0">
                            <a:srgbClr val="000000">
                              <a:alpha val="63000"/>
                            </a:srgbClr>
                          </a:outerShdw>
                        </a:effectLst>
                      </wps:spPr>
                      <wps:txbx>
                        <w:txbxContent>
                          <w:p w14:paraId="6BAEC5B8" w14:textId="77777777" w:rsidR="00F748F5" w:rsidRPr="00AD48B7" w:rsidRDefault="00F748F5" w:rsidP="006F4F4D">
                            <w:pPr>
                              <w:jc w:val="center"/>
                              <w:rPr>
                                <w:color w:val="FFFFFF" w:themeColor="background1"/>
                                <w:sz w:val="24"/>
                                <w:szCs w:val="24"/>
                                <w:u w:val="single"/>
                              </w:rPr>
                            </w:pPr>
                            <w:r w:rsidRPr="00AD48B7">
                              <w:rPr>
                                <w:color w:val="FFFFFF" w:themeColor="background1"/>
                                <w:sz w:val="24"/>
                                <w:szCs w:val="24"/>
                                <w:u w:val="single"/>
                              </w:rPr>
                              <w:t>Dans quel but ?</w:t>
                            </w:r>
                          </w:p>
                          <w:p w14:paraId="2AE41763" w14:textId="2B428588" w:rsidR="00F748F5" w:rsidRPr="00AD48B7" w:rsidRDefault="00F748F5" w:rsidP="00AD48B7">
                            <w:pPr>
                              <w:pStyle w:val="Paragraphedeliste"/>
                              <w:numPr>
                                <w:ilvl w:val="0"/>
                                <w:numId w:val="11"/>
                              </w:numPr>
                              <w:spacing w:after="160" w:line="259" w:lineRule="auto"/>
                              <w:rPr>
                                <w:color w:val="FFFFFF" w:themeColor="background1"/>
                                <w:sz w:val="24"/>
                                <w:szCs w:val="24"/>
                              </w:rPr>
                            </w:pPr>
                            <w:r w:rsidRPr="00AD48B7">
                              <w:rPr>
                                <w:color w:val="FFFFFF" w:themeColor="background1"/>
                                <w:sz w:val="24"/>
                                <w:szCs w:val="24"/>
                              </w:rPr>
                              <w:t>Garder une trace des PA / PR</w:t>
                            </w:r>
                          </w:p>
                          <w:p w14:paraId="3209819B" w14:textId="72C7D256" w:rsidR="00F748F5" w:rsidRPr="00AD48B7" w:rsidRDefault="00F748F5" w:rsidP="00AD48B7">
                            <w:pPr>
                              <w:pStyle w:val="Paragraphedeliste"/>
                              <w:numPr>
                                <w:ilvl w:val="0"/>
                                <w:numId w:val="11"/>
                              </w:numPr>
                              <w:spacing w:after="160" w:line="259" w:lineRule="auto"/>
                              <w:rPr>
                                <w:color w:val="FFFFFF" w:themeColor="background1"/>
                                <w:sz w:val="24"/>
                                <w:szCs w:val="24"/>
                              </w:rPr>
                            </w:pPr>
                            <w:r w:rsidRPr="00AD48B7">
                              <w:rPr>
                                <w:color w:val="FFFFFF" w:themeColor="background1"/>
                                <w:sz w:val="24"/>
                                <w:szCs w:val="24"/>
                              </w:rPr>
                              <w:t>Notation des clubs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26E155" id="Zone de texte 209" o:spid="_x0000_s1032" type="#_x0000_t202" style="position:absolute;margin-left:0;margin-top:256.85pt;width:291.3pt;height:99pt;z-index:251828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" fillcolor="#ed7d31" stroked="f">
                <v:shadow on="t" color="black" opacity="41287f" offset="0,1.5pt"/>
                <v:textbox>
                  <w:txbxContent>
                    <w:p w14:paraId="6BAEC5B8" w14:textId="77777777" w:rsidR="00F748F5" w:rsidRPr="00AD48B7" w:rsidRDefault="00F748F5" w:rsidP="006F4F4D">
                      <w:pPr>
                        <w:jc w:val="center"/>
                        <w:rPr>
                          <w:color w:val="FFFFFF" w:themeColor="background1"/>
                          <w:sz w:val="24"/>
                          <w:szCs w:val="24"/>
                          <w:u w:val="single"/>
                        </w:rPr>
                      </w:pPr>
                      <w:r w:rsidRPr="00AD48B7">
                        <w:rPr>
                          <w:color w:val="FFFFFF" w:themeColor="background1"/>
                          <w:sz w:val="24"/>
                          <w:szCs w:val="24"/>
                          <w:u w:val="single"/>
                        </w:rPr>
                        <w:t>Dans quel but ?</w:t>
                      </w:r>
                    </w:p>
                    <w:p w14:paraId="2AE41763" w14:textId="2B428588" w:rsidR="00F748F5" w:rsidRPr="00AD48B7" w:rsidRDefault="00F748F5" w:rsidP="00AD48B7">
                      <w:pPr>
                        <w:pStyle w:val="Paragraphedeliste"/>
                        <w:numPr>
                          <w:ilvl w:val="0"/>
                          <w:numId w:val="11"/>
                        </w:numPr>
                        <w:spacing w:after="160" w:line="259" w:lineRule="auto"/>
                        <w:rPr>
                          <w:color w:val="FFFFFF" w:themeColor="background1"/>
                          <w:sz w:val="24"/>
                          <w:szCs w:val="24"/>
                        </w:rPr>
                      </w:pPr>
                      <w:r w:rsidRPr="00AD48B7">
                        <w:rPr>
                          <w:color w:val="FFFFFF" w:themeColor="background1"/>
                          <w:sz w:val="24"/>
                          <w:szCs w:val="24"/>
                        </w:rPr>
                        <w:t>Garder une trace des PA / PR</w:t>
                      </w:r>
                    </w:p>
                    <w:p w14:paraId="3209819B" w14:textId="72C7D256" w:rsidR="00F748F5" w:rsidRPr="00AD48B7" w:rsidRDefault="00F748F5" w:rsidP="00AD48B7">
                      <w:pPr>
                        <w:pStyle w:val="Paragraphedeliste"/>
                        <w:numPr>
                          <w:ilvl w:val="0"/>
                          <w:numId w:val="11"/>
                        </w:numPr>
                        <w:spacing w:after="160" w:line="259" w:lineRule="auto"/>
                        <w:rPr>
                          <w:color w:val="FFFFFF" w:themeColor="background1"/>
                          <w:sz w:val="24"/>
                          <w:szCs w:val="24"/>
                        </w:rPr>
                      </w:pPr>
                      <w:r w:rsidRPr="00AD48B7">
                        <w:rPr>
                          <w:color w:val="FFFFFF" w:themeColor="background1"/>
                          <w:sz w:val="24"/>
                          <w:szCs w:val="24"/>
                        </w:rPr>
                        <w:t>Notation des clubs</w:t>
                      </w:r>
                    </w:p>
                  </w:txbxContent>
                </v:textbox>
                <w10:wrap type="square" anchorx="margin"/>
              </v:shape>
            </w:pict>
          </mc:Fallback>
        </mc:AlternateContent>
      </w:r>
      <w:r w:rsidR="00733288" w:rsidRPr="00085F6F">
        <w:rPr>
          <w:rFonts w:ascii="Gadugi" w:eastAsia="Calibri" w:hAnsi="Gadugi" w:cs="Times New Roman"/>
          <w:noProof/>
          <w:color w:val="auto"/>
          <w:sz w:val="22"/>
          <w:szCs w:val="22"/>
          <w:lang w:eastAsia="fr-FR"/>
        </w:rPr>
        <mc:AlternateContent>
          <mc:Choice Requires="wps">
            <w:drawing>
              <wp:anchor distT="45720" distB="45720" distL="114300" distR="114300" simplePos="0" relativeHeight="251827200" behindDoc="0" locked="0" layoutInCell="1" allowOverlap="1" wp14:anchorId="501696D5" wp14:editId="47852539">
                <wp:simplePos x="0" y="0"/>
                <wp:positionH relativeFrom="margin">
                  <wp:align>center</wp:align>
                </wp:positionH>
                <wp:positionV relativeFrom="paragraph">
                  <wp:posOffset>1268166</wp:posOffset>
                </wp:positionV>
                <wp:extent cx="3406775" cy="1209040"/>
                <wp:effectExtent l="0" t="0" r="0" b="0"/>
                <wp:wrapSquare wrapText="bothSides"/>
                <wp:docPr id="211" name="Zone de texte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775" cy="1209040"/>
                        </a:xfrm>
                        <a:prstGeom prst="rect">
                          <a:avLst/>
                        </a:prstGeom>
                        <a:noFill/>
                        <a:ln w="9525">
                          <a:solidFill>
                            <a:srgbClr val="000000"/>
                          </a:solidFill>
                          <a:miter lim="800000"/>
                          <a:headEnd/>
                          <a:tailEnd/>
                        </a:ln>
                        <a:effectLst>
                          <a:softEdge rad="977900"/>
                        </a:effectLst>
                      </wps:spPr>
                      <wps:txbx>
                        <w:txbxContent>
                          <w:p w14:paraId="3D01038A" w14:textId="77777777" w:rsidR="00F748F5" w:rsidRPr="006F4F4D" w:rsidRDefault="00F748F5" w:rsidP="006F4F4D">
                            <w:pPr>
                              <w:jc w:val="center"/>
                              <w:rPr>
                                <w:color w:val="FFFFFF"/>
                                <w:sz w:val="52"/>
                                <w:szCs w:val="52"/>
                              </w:rPr>
                            </w:pPr>
                            <w:r w:rsidRPr="006F4F4D">
                              <w:rPr>
                                <w:color w:val="FFFFFF"/>
                                <w:sz w:val="52"/>
                                <w:szCs w:val="52"/>
                              </w:rPr>
                              <w:t>Interface de gestion des clubs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1696D5" id="Zone de texte 211" o:spid="_x0000_s1033" type="#_x0000_t202" style="position:absolute;margin-left:0;margin-top:99.85pt;width:268.25pt;height:95.2pt;z-index:251827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" filled="f">
                <v:textbox>
                  <w:txbxContent>
                    <w:p w14:paraId="3D01038A" w14:textId="77777777" w:rsidR="00F748F5" w:rsidRPr="006F4F4D" w:rsidRDefault="00F748F5" w:rsidP="006F4F4D">
                      <w:pPr>
                        <w:jc w:val="center"/>
                        <w:rPr>
                          <w:color w:val="FFFFFF"/>
                          <w:sz w:val="52"/>
                          <w:szCs w:val="52"/>
                        </w:rPr>
                      </w:pPr>
                      <w:r w:rsidRPr="006F4F4D">
                        <w:rPr>
                          <w:color w:val="FFFFFF"/>
                          <w:sz w:val="52"/>
                          <w:szCs w:val="52"/>
                        </w:rPr>
                        <w:t>Interface de gestion des clubs</w:t>
                      </w:r>
                    </w:p>
                  </w:txbxContent>
                </v:textbox>
                <w10:wrap type="square" anchorx="margin"/>
              </v:shape>
            </w:pict>
          </mc:Fallback>
        </mc:AlternateContent>
      </w:r>
      <w:r w:rsidR="00733288" w:rsidRPr="00085F6F">
        <w:rPr>
          <w:rFonts w:ascii="Gadugi" w:eastAsia="Calibri" w:hAnsi="Gadugi" w:cs="Times New Roman"/>
          <w:noProof/>
          <w:color w:val="auto"/>
          <w:sz w:val="22"/>
          <w:szCs w:val="22"/>
          <w:lang w:eastAsia="fr-FR"/>
        </w:rPr>
        <mc:AlternateContent>
          <mc:Choice Requires="wps">
            <w:drawing>
              <wp:anchor distT="0" distB="0" distL="114300" distR="114300" simplePos="0" relativeHeight="251826176" behindDoc="0" locked="0" layoutInCell="1" allowOverlap="1" wp14:anchorId="1A5AF2A3" wp14:editId="59F1D1F3">
                <wp:simplePos x="0" y="0"/>
                <wp:positionH relativeFrom="margin">
                  <wp:align>center</wp:align>
                </wp:positionH>
                <wp:positionV relativeFrom="paragraph">
                  <wp:posOffset>1247212</wp:posOffset>
                </wp:positionV>
                <wp:extent cx="4702629" cy="1211283"/>
                <wp:effectExtent l="0" t="0" r="22225" b="27305"/>
                <wp:wrapNone/>
                <wp:docPr id="212" name="Rectangle à coins arrondis 212"/>
                <wp:cNvGraphicFramePr/>
                <a:graphic xmlns:a="http://schemas.openxmlformats.org/drawingml/2006/main">
                  <a:graphicData uri="http://schemas.microsoft.com/office/word/2010/wordprocessingShape">
                    <wps:wsp>
                      <wps:cNvSpPr/>
                      <wps:spPr>
                        <a:xfrm>
                          <a:off x="0" y="0"/>
                          <a:ext cx="4702629" cy="1211283"/>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579B73" id="Rectangle à coins arrondis 212" o:spid="_x0000_s1026" style="position:absolute;margin-left:0;margin-top:98.2pt;width:370.3pt;height:95.4pt;z-index:2518261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" fillcolor="#5b9bd5" strokecolor="#41719c" strokeweight="1pt">
                <v:stroke joinstyle="miter"/>
                <w10:wrap anchorx="margin"/>
              </v:roundrect>
            </w:pict>
          </mc:Fallback>
        </mc:AlternateContent>
      </w:r>
      <w:r w:rsidR="003B5880" w:rsidRPr="00085F6F">
        <w:rPr>
          <w:rFonts w:ascii="Gadugi" w:eastAsia="Calibri" w:hAnsi="Gadugi" w:cs="Times New Roman"/>
          <w:noProof/>
          <w:color w:val="auto"/>
          <w:sz w:val="22"/>
          <w:szCs w:val="22"/>
          <w:lang w:eastAsia="fr-FR"/>
        </w:rPr>
        <mc:AlternateContent>
          <mc:Choice Requires="wps">
            <w:drawing>
              <wp:anchor distT="0" distB="0" distL="114300" distR="114300" simplePos="0" relativeHeight="251834368" behindDoc="0" locked="0" layoutInCell="1" allowOverlap="1" wp14:anchorId="20EE3725" wp14:editId="2D1033BE">
                <wp:simplePos x="0" y="0"/>
                <wp:positionH relativeFrom="margin">
                  <wp:posOffset>3829098</wp:posOffset>
                </wp:positionH>
                <wp:positionV relativeFrom="paragraph">
                  <wp:posOffset>637048</wp:posOffset>
                </wp:positionV>
                <wp:extent cx="2061210" cy="3218180"/>
                <wp:effectExtent l="19050" t="19050" r="15240" b="20320"/>
                <wp:wrapNone/>
                <wp:docPr id="3" name="Forme libre 3"/>
                <wp:cNvGraphicFramePr/>
                <a:graphic xmlns:a="http://schemas.openxmlformats.org/drawingml/2006/main">
                  <a:graphicData uri="http://schemas.microsoft.com/office/word/2010/wordprocessingShape">
                    <wps:wsp>
                      <wps:cNvSpPr/>
                      <wps:spPr>
                        <a:xfrm>
                          <a:off x="0" y="0"/>
                          <a:ext cx="2061210" cy="3218180"/>
                        </a:xfrm>
                        <a:custGeom>
                          <a:avLst/>
                          <a:gdLst>
                            <a:gd name="connsiteX0" fmla="*/ 0 w 2966541"/>
                            <a:gd name="connsiteY0" fmla="*/ 0 h 3218213"/>
                            <a:gd name="connsiteX1" fmla="*/ 2945081 w 2966541"/>
                            <a:gd name="connsiteY1" fmla="*/ 997527 h 3218213"/>
                            <a:gd name="connsiteX2" fmla="*/ 1306286 w 2966541"/>
                            <a:gd name="connsiteY2" fmla="*/ 3218213 h 3218213"/>
                          </a:gdLst>
                          <a:ahLst/>
                          <a:cxnLst>
                            <a:cxn ang="0">
                              <a:pos x="connsiteX0" y="connsiteY0"/>
                            </a:cxn>
                            <a:cxn ang="0">
                              <a:pos x="connsiteX1" y="connsiteY1"/>
                            </a:cxn>
                            <a:cxn ang="0">
                              <a:pos x="connsiteX2" y="connsiteY2"/>
                            </a:cxn>
                          </a:cxnLst>
                          <a:rect l="l" t="t" r="r" b="b"/>
                          <a:pathLst>
                            <a:path w="2966541" h="3218213">
                              <a:moveTo>
                                <a:pt x="0" y="0"/>
                              </a:moveTo>
                              <a:cubicBezTo>
                                <a:pt x="1363683" y="230579"/>
                                <a:pt x="2727367" y="461158"/>
                                <a:pt x="2945081" y="997527"/>
                              </a:cubicBezTo>
                              <a:cubicBezTo>
                                <a:pt x="3162795" y="1533896"/>
                                <a:pt x="1660566" y="2850078"/>
                                <a:pt x="1306286" y="3218213"/>
                              </a:cubicBezTo>
                            </a:path>
                          </a:pathLst>
                        </a:custGeom>
                        <a:noFill/>
                        <a:ln w="381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DB7FC5" id="Forme libre 3" o:spid="_x0000_s1026" style="position:absolute;margin-left:301.5pt;margin-top:50.15pt;width:162.3pt;height:253.4pt;z-index:251834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2966541,3218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" path="m,c1363683,230579,2727367,461158,2945081,997527,3162795,1533896,1660566,2850078,1306286,3218213e" filled="f" strokecolor="#1f4e79" strokeweight="3pt">
                <v:stroke joinstyle="miter"/>
                <v:path arrowok="t" o:connecttype="custom" o:connectlocs="0,0;2046299,997517;907633,3218180" o:connectangles="0,0,0"/>
                <w10:wrap anchorx="margin"/>
              </v:shape>
            </w:pict>
          </mc:Fallback>
        </mc:AlternateContent>
      </w:r>
      <w:r w:rsidR="003B5880" w:rsidRPr="00085F6F">
        <w:rPr>
          <w:rFonts w:ascii="Gadugi" w:eastAsia="Calibri" w:hAnsi="Gadugi" w:cs="Times New Roman"/>
          <w:noProof/>
          <w:color w:val="auto"/>
          <w:sz w:val="22"/>
          <w:szCs w:val="22"/>
          <w:lang w:eastAsia="fr-FR"/>
        </w:rPr>
        <mc:AlternateContent>
          <mc:Choice Requires="wps">
            <w:drawing>
              <wp:anchor distT="0" distB="0" distL="114300" distR="114300" simplePos="0" relativeHeight="251833344" behindDoc="0" locked="0" layoutInCell="1" allowOverlap="1" wp14:anchorId="53B9F920" wp14:editId="42E16CF7">
                <wp:simplePos x="0" y="0"/>
                <wp:positionH relativeFrom="column">
                  <wp:posOffset>1891354</wp:posOffset>
                </wp:positionH>
                <wp:positionV relativeFrom="paragraph">
                  <wp:posOffset>363004</wp:posOffset>
                </wp:positionV>
                <wp:extent cx="2268187" cy="985652"/>
                <wp:effectExtent l="19050" t="19050" r="18415" b="24130"/>
                <wp:wrapNone/>
                <wp:docPr id="4" name="Forme libre 4"/>
                <wp:cNvGraphicFramePr/>
                <a:graphic xmlns:a="http://schemas.openxmlformats.org/drawingml/2006/main">
                  <a:graphicData uri="http://schemas.microsoft.com/office/word/2010/wordprocessingShape">
                    <wps:wsp>
                      <wps:cNvSpPr/>
                      <wps:spPr>
                        <a:xfrm>
                          <a:off x="0" y="0"/>
                          <a:ext cx="2268187" cy="985652"/>
                        </a:xfrm>
                        <a:custGeom>
                          <a:avLst/>
                          <a:gdLst>
                            <a:gd name="connsiteX0" fmla="*/ 0 w 2244437"/>
                            <a:gd name="connsiteY0" fmla="*/ 95003 h 962314"/>
                            <a:gd name="connsiteX1" fmla="*/ 1187533 w 2244437"/>
                            <a:gd name="connsiteY1" fmla="*/ 961901 h 962314"/>
                            <a:gd name="connsiteX2" fmla="*/ 2244437 w 2244437"/>
                            <a:gd name="connsiteY2" fmla="*/ 0 h 962314"/>
                          </a:gdLst>
                          <a:ahLst/>
                          <a:cxnLst>
                            <a:cxn ang="0">
                              <a:pos x="connsiteX0" y="connsiteY0"/>
                            </a:cxn>
                            <a:cxn ang="0">
                              <a:pos x="connsiteX1" y="connsiteY1"/>
                            </a:cxn>
                            <a:cxn ang="0">
                              <a:pos x="connsiteX2" y="connsiteY2"/>
                            </a:cxn>
                          </a:cxnLst>
                          <a:rect l="l" t="t" r="r" b="b"/>
                          <a:pathLst>
                            <a:path w="2244437" h="962314">
                              <a:moveTo>
                                <a:pt x="0" y="95003"/>
                              </a:moveTo>
                              <a:cubicBezTo>
                                <a:pt x="406730" y="536369"/>
                                <a:pt x="813460" y="977735"/>
                                <a:pt x="1187533" y="961901"/>
                              </a:cubicBezTo>
                              <a:cubicBezTo>
                                <a:pt x="1561606" y="946067"/>
                                <a:pt x="2024744" y="47501"/>
                                <a:pt x="2244437" y="0"/>
                              </a:cubicBezTo>
                            </a:path>
                          </a:pathLst>
                        </a:custGeom>
                        <a:noFill/>
                        <a:ln w="381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1E472" id="Forme libre 4" o:spid="_x0000_s1026" style="position:absolute;margin-left:148.95pt;margin-top:28.6pt;width:178.6pt;height:77.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44437,962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" path="m,95003c406730,536369,813460,977735,1187533,961901,1561606,946067,2024744,47501,2244437,e" filled="f" strokecolor="#1f4e79" strokeweight="3pt">
                <v:stroke joinstyle="miter"/>
                <v:path arrowok="t" o:connecttype="custom" o:connectlocs="0,97307;1200099,985229;2268187,0" o:connectangles="0,0,0"/>
              </v:shape>
            </w:pict>
          </mc:Fallback>
        </mc:AlternateContent>
      </w:r>
      <w:bookmarkEnd w:id="5"/>
      <w:r w:rsidR="006F4F4D" w:rsidRPr="00085F6F">
        <w:rPr>
          <w:rFonts w:ascii="Gadugi" w:hAnsi="Gadugi"/>
        </w:rPr>
        <w:br w:type="page"/>
      </w:r>
    </w:p>
    <w:p w14:paraId="588A5157" w14:textId="3691AB44" w:rsidR="003073DE" w:rsidRPr="00085F6F" w:rsidRDefault="003073DE" w:rsidP="009714AC">
      <w:pPr>
        <w:pStyle w:val="Titre1"/>
        <w:rPr>
          <w:rFonts w:ascii="Gadugi" w:hAnsi="Gadugi"/>
        </w:rPr>
      </w:pPr>
      <w:bookmarkStart w:id="6" w:name="_Toc446399382"/>
      <w:r w:rsidRPr="00085F6F">
        <w:rPr>
          <w:rFonts w:ascii="Gadugi" w:hAnsi="Gadugi"/>
        </w:rPr>
        <w:t>Pieuvre</w:t>
      </w:r>
      <w:bookmarkEnd w:id="6"/>
    </w:p>
    <w:bookmarkStart w:id="7" w:name="_Toc446399383"/>
    <w:p w14:paraId="594A178A" w14:textId="757C00AC" w:rsidR="003073DE" w:rsidRPr="00085F6F" w:rsidRDefault="003073DE" w:rsidP="00C36DEB">
      <w:pPr>
        <w:pStyle w:val="Titre3"/>
      </w:pPr>
      <w:r w:rsidRPr="00085F6F">
        <w:rPr>
          <w:noProof/>
          <w:lang w:eastAsia="fr-FR"/>
        </w:rPr>
        <mc:AlternateContent>
          <mc:Choice Requires="wps">
            <w:drawing>
              <wp:anchor distT="0" distB="0" distL="114300" distR="114300" simplePos="0" relativeHeight="251812864" behindDoc="0" locked="0" layoutInCell="1" allowOverlap="1" wp14:anchorId="4EFB07BE" wp14:editId="00DB23B2">
                <wp:simplePos x="0" y="0"/>
                <wp:positionH relativeFrom="margin">
                  <wp:align>center</wp:align>
                </wp:positionH>
                <wp:positionV relativeFrom="paragraph">
                  <wp:posOffset>1676400</wp:posOffset>
                </wp:positionV>
                <wp:extent cx="3016332" cy="1353787"/>
                <wp:effectExtent l="0" t="0" r="12700" b="18415"/>
                <wp:wrapNone/>
                <wp:docPr id="356" name="Ellipse 356"/>
                <wp:cNvGraphicFramePr/>
                <a:graphic xmlns:a="http://schemas.openxmlformats.org/drawingml/2006/main">
                  <a:graphicData uri="http://schemas.microsoft.com/office/word/2010/wordprocessingShape">
                    <wps:wsp>
                      <wps:cNvSpPr/>
                      <wps:spPr>
                        <a:xfrm>
                          <a:off x="0" y="0"/>
                          <a:ext cx="3016332" cy="1353787"/>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74319C" id="Ellipse 356" o:spid="_x0000_s1026" style="position:absolute;margin-left:0;margin-top:132pt;width:237.5pt;height:106.6pt;z-index:2518128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" filled="f" strokecolor="black [3200]" strokeweight="1pt">
                <v:stroke joinstyle="miter"/>
                <w10:wrap anchorx="margin"/>
              </v:oval>
            </w:pict>
          </mc:Fallback>
        </mc:AlternateContent>
      </w:r>
      <w:r w:rsidR="00C36DEB" w:rsidRPr="00085F6F">
        <w:t>Evaluateur :</w:t>
      </w:r>
      <w:bookmarkEnd w:id="7"/>
    </w:p>
    <w:p w14:paraId="0DEC49A3" w14:textId="05710CF1" w:rsidR="0058575B" w:rsidRPr="00085F6F" w:rsidRDefault="00621E58" w:rsidP="0058575B">
      <w:r w:rsidRPr="00085F6F">
        <w:rPr>
          <w:noProof/>
          <w:lang w:eastAsia="fr-FR"/>
        </w:rPr>
        <mc:AlternateContent>
          <mc:Choice Requires="wps">
            <w:drawing>
              <wp:anchor distT="0" distB="0" distL="114300" distR="114300" simplePos="0" relativeHeight="251878400" behindDoc="0" locked="0" layoutInCell="1" allowOverlap="1" wp14:anchorId="18C0293F" wp14:editId="6CA47DBC">
                <wp:simplePos x="0" y="0"/>
                <wp:positionH relativeFrom="margin">
                  <wp:posOffset>3719195</wp:posOffset>
                </wp:positionH>
                <wp:positionV relativeFrom="paragraph">
                  <wp:posOffset>78518</wp:posOffset>
                </wp:positionV>
                <wp:extent cx="498143" cy="313898"/>
                <wp:effectExtent l="0" t="0" r="0" b="0"/>
                <wp:wrapNone/>
                <wp:docPr id="235" name="Zone de texte 235"/>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14:paraId="69884957" w14:textId="3AC0C4A4" w:rsidR="00F748F5" w:rsidRPr="009459F8" w:rsidRDefault="00F748F5" w:rsidP="00621E5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0293F" id="Zone de texte 235" o:spid="_x0000_s1034" type="#_x0000_t202" style="position:absolute;margin-left:292.85pt;margin-top:6.2pt;width:39.2pt;height:24.7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" filled="f" stroked="f">
                <v:textbox>
                  <w:txbxContent>
                    <w:p w14:paraId="69884957" w14:textId="3AC0C4A4" w:rsidR="00F748F5" w:rsidRPr="009459F8" w:rsidRDefault="00F748F5" w:rsidP="00621E5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sidR="00012943" w:rsidRPr="00085F6F">
        <w:rPr>
          <w:noProof/>
          <w:lang w:eastAsia="fr-FR"/>
        </w:rPr>
        <mc:AlternateContent>
          <mc:Choice Requires="wps">
            <w:drawing>
              <wp:anchor distT="0" distB="0" distL="114300" distR="114300" simplePos="0" relativeHeight="251876352" behindDoc="0" locked="0" layoutInCell="1" allowOverlap="1" wp14:anchorId="0779199B" wp14:editId="0DFF739F">
                <wp:simplePos x="0" y="0"/>
                <wp:positionH relativeFrom="column">
                  <wp:posOffset>3763121</wp:posOffset>
                </wp:positionH>
                <wp:positionV relativeFrom="paragraph">
                  <wp:posOffset>263525</wp:posOffset>
                </wp:positionV>
                <wp:extent cx="2633667" cy="2617058"/>
                <wp:effectExtent l="0" t="0" r="14605" b="12065"/>
                <wp:wrapNone/>
                <wp:docPr id="5" name="Forme libre 5"/>
                <wp:cNvGraphicFramePr/>
                <a:graphic xmlns:a="http://schemas.openxmlformats.org/drawingml/2006/main">
                  <a:graphicData uri="http://schemas.microsoft.com/office/word/2010/wordprocessingShape">
                    <wps:wsp>
                      <wps:cNvSpPr/>
                      <wps:spPr>
                        <a:xfrm>
                          <a:off x="0" y="0"/>
                          <a:ext cx="2633667" cy="2617058"/>
                        </a:xfrm>
                        <a:custGeom>
                          <a:avLst/>
                          <a:gdLst>
                            <a:gd name="connsiteX0" fmla="*/ 518049 w 2633667"/>
                            <a:gd name="connsiteY0" fmla="*/ 0 h 2617058"/>
                            <a:gd name="connsiteX1" fmla="*/ 117999 w 2633667"/>
                            <a:gd name="connsiteY1" fmla="*/ 590550 h 2617058"/>
                            <a:gd name="connsiteX2" fmla="*/ 108474 w 2633667"/>
                            <a:gd name="connsiteY2" fmla="*/ 1562100 h 2617058"/>
                            <a:gd name="connsiteX3" fmla="*/ 1394349 w 2633667"/>
                            <a:gd name="connsiteY3" fmla="*/ 2609850 h 2617058"/>
                            <a:gd name="connsiteX4" fmla="*/ 2604024 w 2633667"/>
                            <a:gd name="connsiteY4" fmla="*/ 2000250 h 2617058"/>
                            <a:gd name="connsiteX5" fmla="*/ 2299224 w 2633667"/>
                            <a:gd name="connsiteY5" fmla="*/ 1524000 h 26170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633667" h="2617058">
                              <a:moveTo>
                                <a:pt x="518049" y="0"/>
                              </a:moveTo>
                              <a:cubicBezTo>
                                <a:pt x="352155" y="165100"/>
                                <a:pt x="186261" y="330200"/>
                                <a:pt x="117999" y="590550"/>
                              </a:cubicBezTo>
                              <a:cubicBezTo>
                                <a:pt x="49736" y="850900"/>
                                <a:pt x="-104251" y="1225550"/>
                                <a:pt x="108474" y="1562100"/>
                              </a:cubicBezTo>
                              <a:cubicBezTo>
                                <a:pt x="321199" y="1898650"/>
                                <a:pt x="978424" y="2536825"/>
                                <a:pt x="1394349" y="2609850"/>
                              </a:cubicBezTo>
                              <a:cubicBezTo>
                                <a:pt x="1810274" y="2682875"/>
                                <a:pt x="2453212" y="2181225"/>
                                <a:pt x="2604024" y="2000250"/>
                              </a:cubicBezTo>
                              <a:cubicBezTo>
                                <a:pt x="2754836" y="1819275"/>
                                <a:pt x="2280174" y="1876425"/>
                                <a:pt x="2299224" y="15240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3EAD79" id="Forme libre 234" o:spid="_x0000_s1026" style="position:absolute;margin-left:296.3pt;margin-top:20.75pt;width:207.4pt;height:206.05pt;z-index:251876352;visibility:visible;mso-wrap-style:square;mso-wrap-distance-left:9pt;mso-wrap-distance-top:0;mso-wrap-distance-right:9pt;mso-wrap-distance-bottom:0;mso-position-horizontal:absolute;mso-position-horizontal-relative:text;mso-position-vertical:absolute;mso-position-vertical-relative:text;v-text-anchor:middle" coordsize="2633667,2617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" path="m518049,c352155,165100,186261,330200,117999,590550v-68263,260350,-222250,635000,-9525,971550c321199,1898650,978424,2536825,1394349,2609850v415925,73025,1058863,-428625,1209675,-609600c2754836,1819275,2280174,1876425,2299224,1524000e" filled="f" strokecolor="#940b0b [1604]" strokeweight="1pt">
                <v:stroke joinstyle="miter"/>
                <v:path arrowok="t" o:connecttype="custom" o:connectlocs="518049,0;117999,590550;108474,1562100;1394349,2609850;2604024,2000250;2299224,1524000" o:connectangles="0,0,0,0,0,0"/>
              </v:shape>
            </w:pict>
          </mc:Fallback>
        </mc:AlternateContent>
      </w:r>
      <w:r w:rsidR="00074C1E" w:rsidRPr="00085F6F">
        <w:rPr>
          <w:noProof/>
          <w:lang w:eastAsia="fr-FR"/>
        </w:rPr>
        <mc:AlternateContent>
          <mc:Choice Requires="wpg">
            <w:drawing>
              <wp:anchor distT="0" distB="0" distL="114300" distR="114300" simplePos="0" relativeHeight="251771904" behindDoc="0" locked="0" layoutInCell="1" allowOverlap="1" wp14:anchorId="4768D5FB" wp14:editId="1095446C">
                <wp:simplePos x="0" y="0"/>
                <wp:positionH relativeFrom="margin">
                  <wp:posOffset>4272647</wp:posOffset>
                </wp:positionH>
                <wp:positionV relativeFrom="paragraph">
                  <wp:posOffset>229363</wp:posOffset>
                </wp:positionV>
                <wp:extent cx="983411" cy="379563"/>
                <wp:effectExtent l="19050" t="19050" r="26670" b="20955"/>
                <wp:wrapNone/>
                <wp:docPr id="214" name="Groupe 214"/>
                <wp:cNvGraphicFramePr/>
                <a:graphic xmlns:a="http://schemas.openxmlformats.org/drawingml/2006/main">
                  <a:graphicData uri="http://schemas.microsoft.com/office/word/2010/wordprocessingGroup">
                    <wpg:wgp>
                      <wpg:cNvGrpSpPr/>
                      <wpg:grpSpPr>
                        <a:xfrm>
                          <a:off x="0" y="0"/>
                          <a:ext cx="983411" cy="379563"/>
                          <a:chOff x="0" y="0"/>
                          <a:chExt cx="1522730" cy="695325"/>
                        </a:xfrm>
                      </wpg:grpSpPr>
                      <wps:wsp>
                        <wps:cNvPr id="7" name="Rectangle 7"/>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Zone de texte 355"/>
                        <wps:cNvSpPr txBox="1">
                          <a:spLocks noChangeArrowheads="1"/>
                        </wps:cNvSpPr>
                        <wps:spPr bwMode="auto">
                          <a:xfrm>
                            <a:off x="26715" y="89641"/>
                            <a:ext cx="1474060" cy="583146"/>
                          </a:xfrm>
                          <a:prstGeom prst="rect">
                            <a:avLst/>
                          </a:prstGeom>
                          <a:noFill/>
                          <a:ln w="9525">
                            <a:noFill/>
                            <a:miter lim="800000"/>
                            <a:headEnd/>
                            <a:tailEnd/>
                          </a:ln>
                        </wps:spPr>
                        <wps:txbx>
                          <w:txbxContent>
                            <w:p w14:paraId="04A6906E" w14:textId="0F5369B6" w:rsidR="00F748F5" w:rsidRPr="00505AA3" w:rsidRDefault="00F748F5" w:rsidP="003073DE">
                              <w:pPr>
                                <w:rPr>
                                  <w:sz w:val="24"/>
                                  <w:szCs w:val="24"/>
                                </w:rPr>
                              </w:pPr>
                              <w:r w:rsidRPr="00505AA3">
                                <w:rPr>
                                  <w:sz w:val="24"/>
                                  <w:szCs w:val="24"/>
                                </w:rPr>
                                <w:t>Evaluateur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768D5FB" id="Groupe 214" o:spid="_x0000_s1035" style="position:absolute;margin-left:336.45pt;margin-top:18.05pt;width:77.45pt;height:29.9pt;z-index:251771904;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">
                <v:rect id="Rectangle 7" o:spid="_x0000_s1036"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" filled="f" strokecolor="#940b0b [1604]" strokeweight="3pt"/>
                <v:shape id="Zone de texte 355" o:spid="_x0000_s1037" type="#_x0000_t202" style="position:absolute;left:267;top:896;width:1474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04A6906E" w14:textId="0F5369B6" w:rsidR="00F748F5" w:rsidRPr="00505AA3" w:rsidRDefault="00F748F5" w:rsidP="003073DE">
                        <w:pPr>
                          <w:rPr>
                            <w:sz w:val="24"/>
                            <w:szCs w:val="24"/>
                          </w:rPr>
                        </w:pPr>
                        <w:r w:rsidRPr="00505AA3">
                          <w:rPr>
                            <w:sz w:val="24"/>
                            <w:szCs w:val="24"/>
                          </w:rPr>
                          <w:t>Evaluateur</w:t>
                        </w:r>
                      </w:p>
                    </w:txbxContent>
                  </v:textbox>
                </v:shape>
                <w10:wrap anchorx="margin"/>
              </v:group>
            </w:pict>
          </mc:Fallback>
        </mc:AlternateContent>
      </w:r>
      <w:r w:rsidR="00CB29B0" w:rsidRPr="00085F6F">
        <w:rPr>
          <w:noProof/>
          <w:lang w:eastAsia="fr-FR"/>
        </w:rPr>
        <mc:AlternateContent>
          <mc:Choice Requires="wps">
            <w:drawing>
              <wp:anchor distT="0" distB="0" distL="114300" distR="114300" simplePos="0" relativeHeight="251847680" behindDoc="0" locked="0" layoutInCell="1" allowOverlap="1" wp14:anchorId="30B0274E" wp14:editId="5FCD7B5F">
                <wp:simplePos x="0" y="0"/>
                <wp:positionH relativeFrom="column">
                  <wp:posOffset>1145070</wp:posOffset>
                </wp:positionH>
                <wp:positionV relativeFrom="paragraph">
                  <wp:posOffset>414855</wp:posOffset>
                </wp:positionV>
                <wp:extent cx="829483" cy="1270811"/>
                <wp:effectExtent l="0" t="0" r="27940" b="24765"/>
                <wp:wrapNone/>
                <wp:docPr id="6" name="Forme libre 6"/>
                <wp:cNvGraphicFramePr/>
                <a:graphic xmlns:a="http://schemas.openxmlformats.org/drawingml/2006/main">
                  <a:graphicData uri="http://schemas.microsoft.com/office/word/2010/wordprocessingShape">
                    <wps:wsp>
                      <wps:cNvSpPr/>
                      <wps:spPr>
                        <a:xfrm>
                          <a:off x="0" y="0"/>
                          <a:ext cx="829483" cy="1270811"/>
                        </a:xfrm>
                        <a:custGeom>
                          <a:avLst/>
                          <a:gdLst>
                            <a:gd name="connsiteX0" fmla="*/ 512698 w 566132"/>
                            <a:gd name="connsiteY0" fmla="*/ 0 h 1270811"/>
                            <a:gd name="connsiteX1" fmla="*/ 517984 w 566132"/>
                            <a:gd name="connsiteY1" fmla="*/ 1263246 h 1270811"/>
                            <a:gd name="connsiteX2" fmla="*/ 0 w 566132"/>
                            <a:gd name="connsiteY2" fmla="*/ 533840 h 1270811"/>
                          </a:gdLst>
                          <a:ahLst/>
                          <a:cxnLst>
                            <a:cxn ang="0">
                              <a:pos x="connsiteX0" y="connsiteY0"/>
                            </a:cxn>
                            <a:cxn ang="0">
                              <a:pos x="connsiteX1" y="connsiteY1"/>
                            </a:cxn>
                            <a:cxn ang="0">
                              <a:pos x="connsiteX2" y="connsiteY2"/>
                            </a:cxn>
                          </a:cxnLst>
                          <a:rect l="l" t="t" r="r" b="b"/>
                          <a:pathLst>
                            <a:path w="566132" h="1270811">
                              <a:moveTo>
                                <a:pt x="512698" y="0"/>
                              </a:moveTo>
                              <a:cubicBezTo>
                                <a:pt x="558066" y="587136"/>
                                <a:pt x="603434" y="1174273"/>
                                <a:pt x="517984" y="1263246"/>
                              </a:cubicBezTo>
                              <a:cubicBezTo>
                                <a:pt x="432534" y="1352219"/>
                                <a:pt x="36118" y="628980"/>
                                <a:pt x="0" y="5338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58AAFE" id="Forme libre 60" o:spid="_x0000_s1026" style="position:absolute;margin-left:90.15pt;margin-top:32.65pt;width:65.3pt;height:100.05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66132,1270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" path="m512698,v45368,587136,90736,1174273,5286,1263246c432534,1352219,36118,628980,,533840e" filled="f" strokecolor="#940b0b [1604]" strokeweight="1pt">
                <v:stroke joinstyle="miter"/>
                <v:path arrowok="t" o:connecttype="custom" o:connectlocs="751193,0;758938,1263246;0,533840" o:connectangles="0,0,0"/>
              </v:shape>
            </w:pict>
          </mc:Fallback>
        </mc:AlternateContent>
      </w:r>
      <w:r w:rsidR="00D773DA" w:rsidRPr="00085F6F">
        <w:rPr>
          <w:noProof/>
          <w:lang w:eastAsia="fr-FR"/>
        </w:rPr>
        <mc:AlternateContent>
          <mc:Choice Requires="wpg">
            <w:drawing>
              <wp:anchor distT="0" distB="0" distL="114300" distR="114300" simplePos="0" relativeHeight="251836416" behindDoc="0" locked="0" layoutInCell="1" allowOverlap="1" wp14:anchorId="2D3912E5" wp14:editId="6902E378">
                <wp:simplePos x="0" y="0"/>
                <wp:positionH relativeFrom="margin">
                  <wp:posOffset>1782170</wp:posOffset>
                </wp:positionH>
                <wp:positionV relativeFrom="paragraph">
                  <wp:posOffset>23329</wp:posOffset>
                </wp:positionV>
                <wp:extent cx="628087" cy="379563"/>
                <wp:effectExtent l="19050" t="19050" r="19685" b="20955"/>
                <wp:wrapNone/>
                <wp:docPr id="220" name="Groupe 220"/>
                <wp:cNvGraphicFramePr/>
                <a:graphic xmlns:a="http://schemas.openxmlformats.org/drawingml/2006/main">
                  <a:graphicData uri="http://schemas.microsoft.com/office/word/2010/wordprocessingGroup">
                    <wpg:wgp>
                      <wpg:cNvGrpSpPr/>
                      <wpg:grpSpPr>
                        <a:xfrm>
                          <a:off x="0" y="0"/>
                          <a:ext cx="628087" cy="379563"/>
                          <a:chOff x="0" y="0"/>
                          <a:chExt cx="1522730" cy="695325"/>
                        </a:xfrm>
                      </wpg:grpSpPr>
                      <wps:wsp>
                        <wps:cNvPr id="221" name="Rectangle 221"/>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Zone de texte 222"/>
                        <wps:cNvSpPr txBox="1">
                          <a:spLocks noChangeArrowheads="1"/>
                        </wps:cNvSpPr>
                        <wps:spPr bwMode="auto">
                          <a:xfrm>
                            <a:off x="26715" y="89641"/>
                            <a:ext cx="1474060" cy="583146"/>
                          </a:xfrm>
                          <a:prstGeom prst="rect">
                            <a:avLst/>
                          </a:prstGeom>
                          <a:noFill/>
                          <a:ln w="9525">
                            <a:noFill/>
                            <a:miter lim="800000"/>
                            <a:headEnd/>
                            <a:tailEnd/>
                          </a:ln>
                        </wps:spPr>
                        <wps:txbx>
                          <w:txbxContent>
                            <w:p w14:paraId="2A0F7E29" w14:textId="0FF2847A" w:rsidR="00F748F5" w:rsidRPr="00505AA3" w:rsidRDefault="00F748F5" w:rsidP="003A3E19">
                              <w:pPr>
                                <w:rPr>
                                  <w:sz w:val="24"/>
                                  <w:szCs w:val="24"/>
                                </w:rPr>
                              </w:pPr>
                              <w:r>
                                <w:rPr>
                                  <w:sz w:val="24"/>
                                  <w:szCs w:val="24"/>
                                </w:rPr>
                                <w:t>Elève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D3912E5" id="Groupe 220" o:spid="_x0000_s1038" style="position:absolute;margin-left:140.35pt;margin-top:1.85pt;width:49.45pt;height:29.9pt;z-index:251836416;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">
                <v:rect id="Rectangle 221" o:spid="_x0000_s1039"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" filled="f" strokecolor="#940b0b [1604]" strokeweight="3pt"/>
                <v:shape id="Zone de texte 222" o:spid="_x0000_s1040" type="#_x0000_t202" style="position:absolute;left:267;top:896;width:1474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2A0F7E29" w14:textId="0FF2847A" w:rsidR="00F748F5" w:rsidRPr="00505AA3" w:rsidRDefault="00F748F5" w:rsidP="003A3E19">
                        <w:pPr>
                          <w:rPr>
                            <w:sz w:val="24"/>
                            <w:szCs w:val="24"/>
                          </w:rPr>
                        </w:pPr>
                        <w:r>
                          <w:rPr>
                            <w:sz w:val="24"/>
                            <w:szCs w:val="24"/>
                          </w:rPr>
                          <w:t>Elève</w:t>
                        </w:r>
                      </w:p>
                    </w:txbxContent>
                  </v:textbox>
                </v:shape>
                <w10:wrap anchorx="margin"/>
              </v:group>
            </w:pict>
          </mc:Fallback>
        </mc:AlternateContent>
      </w:r>
      <w:r w:rsidR="00EA5EB8" w:rsidRPr="00085F6F">
        <w:rPr>
          <w:noProof/>
          <w:lang w:eastAsia="fr-FR"/>
        </w:rPr>
        <mc:AlternateContent>
          <mc:Choice Requires="wpg">
            <w:drawing>
              <wp:anchor distT="0" distB="0" distL="114300" distR="114300" simplePos="0" relativeHeight="251824128" behindDoc="0" locked="0" layoutInCell="1" allowOverlap="1" wp14:anchorId="03879773" wp14:editId="2EDD6B61">
                <wp:simplePos x="0" y="0"/>
                <wp:positionH relativeFrom="column">
                  <wp:posOffset>746760</wp:posOffset>
                </wp:positionH>
                <wp:positionV relativeFrom="paragraph">
                  <wp:posOffset>377825</wp:posOffset>
                </wp:positionV>
                <wp:extent cx="1121434" cy="567690"/>
                <wp:effectExtent l="19050" t="19050" r="21590" b="22860"/>
                <wp:wrapNone/>
                <wp:docPr id="215" name="Groupe 215"/>
                <wp:cNvGraphicFramePr/>
                <a:graphic xmlns:a="http://schemas.openxmlformats.org/drawingml/2006/main">
                  <a:graphicData uri="http://schemas.microsoft.com/office/word/2010/wordprocessingGroup">
                    <wpg:wgp>
                      <wpg:cNvGrpSpPr/>
                      <wpg:grpSpPr>
                        <a:xfrm>
                          <a:off x="0" y="0"/>
                          <a:ext cx="1121434" cy="567690"/>
                          <a:chOff x="0" y="0"/>
                          <a:chExt cx="1819275" cy="786765"/>
                        </a:xfrm>
                      </wpg:grpSpPr>
                      <wps:wsp>
                        <wps:cNvPr id="49" name="Zone de texte 49"/>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14:paraId="5CDC66E1" w14:textId="2D8BA107" w:rsidR="00F748F5" w:rsidRPr="00505AA3" w:rsidRDefault="00F748F5" w:rsidP="00941814">
                              <w:pPr>
                                <w:rPr>
                                  <w:sz w:val="24"/>
                                  <w:szCs w:val="24"/>
                                </w:rPr>
                              </w:pPr>
                              <w:r>
                                <w:rPr>
                                  <w:sz w:val="24"/>
                                  <w:szCs w:val="24"/>
                                </w:rPr>
                                <w:t>Postulation</w:t>
                              </w:r>
                            </w:p>
                          </w:txbxContent>
                        </wps:txbx>
                        <wps:bodyPr rot="0" vert="horz" wrap="square" lIns="91440" tIns="45720" rIns="91440" bIns="45720" anchor="t" anchorCtr="0">
                          <a:noAutofit/>
                        </wps:bodyPr>
                      </wps:wsp>
                      <wps:wsp>
                        <wps:cNvPr id="50" name="Ellipse 50"/>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879773" id="Groupe 215" o:spid="_x0000_s1041" style="position:absolute;margin-left:58.8pt;margin-top:29.75pt;width:88.3pt;height:44.7pt;z-index:251824128;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">
                <v:shape id="Zone de texte 49" o:spid="_x0000_s1042"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" strokecolor="white [3212]">
                  <v:textbox>
                    <w:txbxContent>
                      <w:p w14:paraId="5CDC66E1" w14:textId="2D8BA107" w:rsidR="00F748F5" w:rsidRPr="00505AA3" w:rsidRDefault="00F748F5" w:rsidP="00941814">
                        <w:pPr>
                          <w:rPr>
                            <w:sz w:val="24"/>
                            <w:szCs w:val="24"/>
                          </w:rPr>
                        </w:pPr>
                        <w:r>
                          <w:rPr>
                            <w:sz w:val="24"/>
                            <w:szCs w:val="24"/>
                          </w:rPr>
                          <w:t>Postulation</w:t>
                        </w:r>
                      </w:p>
                    </w:txbxContent>
                  </v:textbox>
                </v:shape>
                <v:oval id="Ellipse 50" o:spid="_x0000_s1043"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" filled="f" strokecolor="#940b0b [1604]" strokeweight="3pt">
                  <v:stroke joinstyle="miter"/>
                </v:oval>
              </v:group>
            </w:pict>
          </mc:Fallback>
        </mc:AlternateContent>
      </w:r>
    </w:p>
    <w:p w14:paraId="14D8C26E" w14:textId="0531FD91" w:rsidR="003073DE" w:rsidRPr="00085F6F" w:rsidRDefault="001B0442" w:rsidP="003073DE">
      <w:r w:rsidRPr="00085F6F">
        <w:rPr>
          <w:noProof/>
          <w:lang w:eastAsia="fr-FR"/>
        </w:rPr>
        <mc:AlternateContent>
          <mc:Choice Requires="wps">
            <w:drawing>
              <wp:anchor distT="0" distB="0" distL="114300" distR="114300" simplePos="0" relativeHeight="251867136" behindDoc="0" locked="0" layoutInCell="1" allowOverlap="1" wp14:anchorId="5B21B3E2" wp14:editId="529DBD14">
                <wp:simplePos x="0" y="0"/>
                <wp:positionH relativeFrom="margin">
                  <wp:posOffset>4351655</wp:posOffset>
                </wp:positionH>
                <wp:positionV relativeFrom="paragraph">
                  <wp:posOffset>167640</wp:posOffset>
                </wp:positionV>
                <wp:extent cx="498143" cy="313898"/>
                <wp:effectExtent l="0" t="0" r="0" b="0"/>
                <wp:wrapNone/>
                <wp:docPr id="203" name="Zone de texte 203"/>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14:paraId="1FE70CF3" w14:textId="4F728C39" w:rsidR="00F748F5" w:rsidRPr="009459F8" w:rsidRDefault="00F748F5" w:rsidP="001B044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1B3E2" id="Zone de texte 203" o:spid="_x0000_s1044" type="#_x0000_t202" style="position:absolute;margin-left:342.65pt;margin-top:13.2pt;width:39.2pt;height:24.7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" filled="f" stroked="f">
                <v:textbox>
                  <w:txbxContent>
                    <w:p w14:paraId="1FE70CF3" w14:textId="4F728C39" w:rsidR="00F748F5" w:rsidRPr="009459F8" w:rsidRDefault="00F748F5" w:rsidP="001B044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8A303D" w:rsidRPr="00085F6F">
        <w:rPr>
          <w:noProof/>
          <w:lang w:eastAsia="fr-FR"/>
        </w:rPr>
        <mc:AlternateContent>
          <mc:Choice Requires="wps">
            <w:drawing>
              <wp:anchor distT="0" distB="0" distL="114300" distR="114300" simplePos="0" relativeHeight="251851776" behindDoc="0" locked="0" layoutInCell="1" allowOverlap="1" wp14:anchorId="51124113" wp14:editId="1C6D57DF">
                <wp:simplePos x="0" y="0"/>
                <wp:positionH relativeFrom="column">
                  <wp:posOffset>4085038</wp:posOffset>
                </wp:positionH>
                <wp:positionV relativeFrom="paragraph">
                  <wp:posOffset>205123</wp:posOffset>
                </wp:positionV>
                <wp:extent cx="728211" cy="1834086"/>
                <wp:effectExtent l="0" t="0" r="15240" b="13970"/>
                <wp:wrapNone/>
                <wp:docPr id="8" name="Forme libre 8"/>
                <wp:cNvGraphicFramePr/>
                <a:graphic xmlns:a="http://schemas.openxmlformats.org/drawingml/2006/main">
                  <a:graphicData uri="http://schemas.microsoft.com/office/word/2010/wordprocessingShape">
                    <wps:wsp>
                      <wps:cNvSpPr/>
                      <wps:spPr>
                        <a:xfrm>
                          <a:off x="0" y="0"/>
                          <a:ext cx="728211" cy="1834086"/>
                        </a:xfrm>
                        <a:custGeom>
                          <a:avLst/>
                          <a:gdLst>
                            <a:gd name="connsiteX0" fmla="*/ 315938 w 728211"/>
                            <a:gd name="connsiteY0" fmla="*/ 0 h 1834086"/>
                            <a:gd name="connsiteX1" fmla="*/ 14661 w 728211"/>
                            <a:gd name="connsiteY1" fmla="*/ 1210391 h 1834086"/>
                            <a:gd name="connsiteX2" fmla="*/ 728211 w 728211"/>
                            <a:gd name="connsiteY2" fmla="*/ 1834086 h 1834086"/>
                          </a:gdLst>
                          <a:ahLst/>
                          <a:cxnLst>
                            <a:cxn ang="0">
                              <a:pos x="connsiteX0" y="connsiteY0"/>
                            </a:cxn>
                            <a:cxn ang="0">
                              <a:pos x="connsiteX1" y="connsiteY1"/>
                            </a:cxn>
                            <a:cxn ang="0">
                              <a:pos x="connsiteX2" y="connsiteY2"/>
                            </a:cxn>
                          </a:cxnLst>
                          <a:rect l="l" t="t" r="r" b="b"/>
                          <a:pathLst>
                            <a:path w="728211" h="1834086">
                              <a:moveTo>
                                <a:pt x="315938" y="0"/>
                              </a:moveTo>
                              <a:cubicBezTo>
                                <a:pt x="130943" y="452355"/>
                                <a:pt x="-54051" y="904710"/>
                                <a:pt x="14661" y="1210391"/>
                              </a:cubicBezTo>
                              <a:cubicBezTo>
                                <a:pt x="83373" y="1516072"/>
                                <a:pt x="559073" y="1714280"/>
                                <a:pt x="728211" y="183408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850D56" id="Forme libre 193" o:spid="_x0000_s1026" style="position:absolute;margin-left:321.65pt;margin-top:16.15pt;width:57.35pt;height:144.4pt;z-index:251851776;visibility:visible;mso-wrap-style:square;mso-wrap-distance-left:9pt;mso-wrap-distance-top:0;mso-wrap-distance-right:9pt;mso-wrap-distance-bottom:0;mso-position-horizontal:absolute;mso-position-horizontal-relative:text;mso-position-vertical:absolute;mso-position-vertical-relative:text;v-text-anchor:middle" coordsize="728211,1834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" path="m315938,c130943,452355,-54051,904710,14661,1210391v68712,305681,544412,503889,713550,623695e" filled="f" strokecolor="#940b0b [1604]" strokeweight="1pt">
                <v:stroke joinstyle="miter"/>
                <v:path arrowok="t" o:connecttype="custom" o:connectlocs="315938,0;14661,1210391;728211,1834086" o:connectangles="0,0,0"/>
              </v:shape>
            </w:pict>
          </mc:Fallback>
        </mc:AlternateContent>
      </w:r>
      <w:r w:rsidR="000F6181" w:rsidRPr="00085F6F">
        <w:rPr>
          <w:noProof/>
          <w:lang w:eastAsia="fr-FR"/>
        </w:rPr>
        <mc:AlternateContent>
          <mc:Choice Requires="wpg">
            <w:drawing>
              <wp:anchor distT="0" distB="0" distL="114300" distR="114300" simplePos="0" relativeHeight="251840512" behindDoc="0" locked="0" layoutInCell="1" allowOverlap="1" wp14:anchorId="370AFBE1" wp14:editId="29D0D5AA">
                <wp:simplePos x="0" y="0"/>
                <wp:positionH relativeFrom="column">
                  <wp:posOffset>2207474</wp:posOffset>
                </wp:positionH>
                <wp:positionV relativeFrom="paragraph">
                  <wp:posOffset>226266</wp:posOffset>
                </wp:positionV>
                <wp:extent cx="1617378" cy="594995"/>
                <wp:effectExtent l="19050" t="19050" r="20955" b="14605"/>
                <wp:wrapNone/>
                <wp:docPr id="226" name="Groupe 226"/>
                <wp:cNvGraphicFramePr/>
                <a:graphic xmlns:a="http://schemas.openxmlformats.org/drawingml/2006/main">
                  <a:graphicData uri="http://schemas.microsoft.com/office/word/2010/wordprocessingGroup">
                    <wpg:wgp>
                      <wpg:cNvGrpSpPr/>
                      <wpg:grpSpPr>
                        <a:xfrm>
                          <a:off x="0" y="0"/>
                          <a:ext cx="1617378" cy="594995"/>
                          <a:chOff x="0" y="0"/>
                          <a:chExt cx="1819275" cy="786765"/>
                        </a:xfrm>
                      </wpg:grpSpPr>
                      <wps:wsp>
                        <wps:cNvPr id="227" name="Zone de texte 227"/>
                        <wps:cNvSpPr txBox="1">
                          <a:spLocks noChangeArrowheads="1"/>
                        </wps:cNvSpPr>
                        <wps:spPr bwMode="auto">
                          <a:xfrm>
                            <a:off x="116051" y="163796"/>
                            <a:ext cx="1702712" cy="438786"/>
                          </a:xfrm>
                          <a:prstGeom prst="rect">
                            <a:avLst/>
                          </a:prstGeom>
                          <a:solidFill>
                            <a:srgbClr val="FFFFFF"/>
                          </a:solidFill>
                          <a:ln w="9525">
                            <a:solidFill>
                              <a:schemeClr val="bg1"/>
                            </a:solidFill>
                            <a:miter lim="800000"/>
                            <a:headEnd/>
                            <a:tailEnd/>
                          </a:ln>
                        </wps:spPr>
                        <wps:txbx>
                          <w:txbxContent>
                            <w:p w14:paraId="6D080275" w14:textId="64713C39" w:rsidR="00F748F5" w:rsidRPr="00505AA3" w:rsidRDefault="00F748F5" w:rsidP="0058575B">
                              <w:pPr>
                                <w:rPr>
                                  <w:sz w:val="24"/>
                                  <w:szCs w:val="24"/>
                                </w:rPr>
                              </w:pPr>
                              <w:r>
                                <w:rPr>
                                  <w:sz w:val="24"/>
                                  <w:szCs w:val="24"/>
                                </w:rPr>
                                <w:t>Consultation projet</w:t>
                              </w:r>
                            </w:p>
                          </w:txbxContent>
                        </wps:txbx>
                        <wps:bodyPr rot="0" vert="horz" wrap="square" lIns="91440" tIns="45720" rIns="91440" bIns="45720" anchor="t" anchorCtr="0">
                          <a:noAutofit/>
                        </wps:bodyPr>
                      </wps:wsp>
                      <wps:wsp>
                        <wps:cNvPr id="228" name="Ellipse 228"/>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0AFBE1" id="Groupe 226" o:spid="_x0000_s1045" style="position:absolute;margin-left:173.8pt;margin-top:17.8pt;width:127.35pt;height:46.85pt;z-index:251840512;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">
                <v:shape id="Zone de texte 227" o:spid="_x0000_s1046" type="#_x0000_t202" style="position:absolute;left:1160;top:1637;width:17027;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" strokecolor="white [3212]">
                  <v:textbox>
                    <w:txbxContent>
                      <w:p w14:paraId="6D080275" w14:textId="64713C39" w:rsidR="00F748F5" w:rsidRPr="00505AA3" w:rsidRDefault="00F748F5" w:rsidP="0058575B">
                        <w:pPr>
                          <w:rPr>
                            <w:sz w:val="24"/>
                            <w:szCs w:val="24"/>
                          </w:rPr>
                        </w:pPr>
                        <w:r>
                          <w:rPr>
                            <w:sz w:val="24"/>
                            <w:szCs w:val="24"/>
                          </w:rPr>
                          <w:t>Consultation projet</w:t>
                        </w:r>
                      </w:p>
                    </w:txbxContent>
                  </v:textbox>
                </v:shape>
                <v:oval id="Ellipse 228" o:spid="_x0000_s1047"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" filled="f" strokecolor="#940b0b [1604]" strokeweight="3pt">
                  <v:stroke joinstyle="miter"/>
                </v:oval>
              </v:group>
            </w:pict>
          </mc:Fallback>
        </mc:AlternateContent>
      </w:r>
      <w:r w:rsidR="00340864" w:rsidRPr="00085F6F">
        <w:rPr>
          <w:noProof/>
          <w:lang w:eastAsia="fr-FR"/>
        </w:rPr>
        <mc:AlternateContent>
          <mc:Choice Requires="wps">
            <w:drawing>
              <wp:anchor distT="0" distB="0" distL="114300" distR="114300" simplePos="0" relativeHeight="251848704" behindDoc="0" locked="0" layoutInCell="1" allowOverlap="1" wp14:anchorId="179FC3AD" wp14:editId="4BA19175">
                <wp:simplePos x="0" y="0"/>
                <wp:positionH relativeFrom="column">
                  <wp:posOffset>2070366</wp:posOffset>
                </wp:positionH>
                <wp:positionV relativeFrom="paragraph">
                  <wp:posOffset>4272</wp:posOffset>
                </wp:positionV>
                <wp:extent cx="660376" cy="1299027"/>
                <wp:effectExtent l="0" t="0" r="26035" b="15875"/>
                <wp:wrapNone/>
                <wp:docPr id="9" name="Forme libre 9"/>
                <wp:cNvGraphicFramePr/>
                <a:graphic xmlns:a="http://schemas.openxmlformats.org/drawingml/2006/main">
                  <a:graphicData uri="http://schemas.microsoft.com/office/word/2010/wordprocessingShape">
                    <wps:wsp>
                      <wps:cNvSpPr/>
                      <wps:spPr>
                        <a:xfrm>
                          <a:off x="0" y="0"/>
                          <a:ext cx="660376" cy="1299027"/>
                        </a:xfrm>
                        <a:custGeom>
                          <a:avLst/>
                          <a:gdLst>
                            <a:gd name="connsiteX0" fmla="*/ 36681 w 660376"/>
                            <a:gd name="connsiteY0" fmla="*/ 0 h 1299027"/>
                            <a:gd name="connsiteX1" fmla="*/ 68395 w 660376"/>
                            <a:gd name="connsiteY1" fmla="*/ 1279103 h 1299027"/>
                            <a:gd name="connsiteX2" fmla="*/ 660376 w 660376"/>
                            <a:gd name="connsiteY2" fmla="*/ 792833 h 1299027"/>
                          </a:gdLst>
                          <a:ahLst/>
                          <a:cxnLst>
                            <a:cxn ang="0">
                              <a:pos x="connsiteX0" y="connsiteY0"/>
                            </a:cxn>
                            <a:cxn ang="0">
                              <a:pos x="connsiteX1" y="connsiteY1"/>
                            </a:cxn>
                            <a:cxn ang="0">
                              <a:pos x="connsiteX2" y="connsiteY2"/>
                            </a:cxn>
                          </a:cxnLst>
                          <a:rect l="l" t="t" r="r" b="b"/>
                          <a:pathLst>
                            <a:path w="660376" h="1299027">
                              <a:moveTo>
                                <a:pt x="36681" y="0"/>
                              </a:moveTo>
                              <a:cubicBezTo>
                                <a:pt x="563" y="573482"/>
                                <a:pt x="-35554" y="1146964"/>
                                <a:pt x="68395" y="1279103"/>
                              </a:cubicBezTo>
                              <a:cubicBezTo>
                                <a:pt x="172344" y="1411242"/>
                                <a:pt x="534404" y="844808"/>
                                <a:pt x="660376" y="79283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2F495B" id="Forme libre 61" o:spid="_x0000_s1026" style="position:absolute;margin-left:163pt;margin-top:.35pt;width:52pt;height:102.3pt;z-index:251848704;visibility:visible;mso-wrap-style:square;mso-wrap-distance-left:9pt;mso-wrap-distance-top:0;mso-wrap-distance-right:9pt;mso-wrap-distance-bottom:0;mso-position-horizontal:absolute;mso-position-horizontal-relative:text;mso-position-vertical:absolute;mso-position-vertical-relative:text;v-text-anchor:middle" coordsize="660376,1299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" path="m36681,c563,573482,-35554,1146964,68395,1279103,172344,1411242,534404,844808,660376,792833e" filled="f" strokecolor="#940b0b [1604]" strokeweight="1pt">
                <v:stroke joinstyle="miter"/>
                <v:path arrowok="t" o:connecttype="custom" o:connectlocs="36681,0;68395,1279103;660376,792833" o:connectangles="0,0,0"/>
              </v:shape>
            </w:pict>
          </mc:Fallback>
        </mc:AlternateContent>
      </w:r>
      <w:r w:rsidR="00E51E10" w:rsidRPr="00085F6F">
        <w:rPr>
          <w:noProof/>
          <w:lang w:eastAsia="fr-FR"/>
        </w:rPr>
        <mc:AlternateContent>
          <mc:Choice Requires="wpg">
            <w:drawing>
              <wp:anchor distT="0" distB="0" distL="114300" distR="114300" simplePos="0" relativeHeight="251781120" behindDoc="0" locked="0" layoutInCell="1" allowOverlap="1" wp14:anchorId="404CC10E" wp14:editId="1055FFE9">
                <wp:simplePos x="0" y="0"/>
                <wp:positionH relativeFrom="column">
                  <wp:posOffset>-562815</wp:posOffset>
                </wp:positionH>
                <wp:positionV relativeFrom="paragraph">
                  <wp:posOffset>223520</wp:posOffset>
                </wp:positionV>
                <wp:extent cx="1276709" cy="594060"/>
                <wp:effectExtent l="19050" t="19050" r="19050" b="15875"/>
                <wp:wrapNone/>
                <wp:docPr id="216" name="Groupe 216"/>
                <wp:cNvGraphicFramePr/>
                <a:graphic xmlns:a="http://schemas.openxmlformats.org/drawingml/2006/main">
                  <a:graphicData uri="http://schemas.microsoft.com/office/word/2010/wordprocessingGroup">
                    <wpg:wgp>
                      <wpg:cNvGrpSpPr/>
                      <wpg:grpSpPr>
                        <a:xfrm>
                          <a:off x="0" y="0"/>
                          <a:ext cx="1276709" cy="594060"/>
                          <a:chOff x="0" y="0"/>
                          <a:chExt cx="1819275" cy="786765"/>
                        </a:xfrm>
                      </wpg:grpSpPr>
                      <wps:wsp>
                        <wps:cNvPr id="338" name="Zone de texte 338"/>
                        <wps:cNvSpPr txBox="1">
                          <a:spLocks noChangeArrowheads="1"/>
                        </wps:cNvSpPr>
                        <wps:spPr bwMode="auto">
                          <a:xfrm>
                            <a:off x="103517" y="155275"/>
                            <a:ext cx="1619250" cy="438785"/>
                          </a:xfrm>
                          <a:prstGeom prst="rect">
                            <a:avLst/>
                          </a:prstGeom>
                          <a:solidFill>
                            <a:srgbClr val="FFFFFF"/>
                          </a:solidFill>
                          <a:ln w="9525">
                            <a:solidFill>
                              <a:schemeClr val="bg1"/>
                            </a:solidFill>
                            <a:miter lim="800000"/>
                            <a:headEnd/>
                            <a:tailEnd/>
                          </a:ln>
                        </wps:spPr>
                        <wps:txbx>
                          <w:txbxContent>
                            <w:p w14:paraId="1228651E" w14:textId="77777777" w:rsidR="00F748F5" w:rsidRPr="00505AA3" w:rsidRDefault="00F748F5" w:rsidP="003073DE">
                              <w:pPr>
                                <w:rPr>
                                  <w:sz w:val="24"/>
                                  <w:szCs w:val="24"/>
                                </w:rPr>
                              </w:pPr>
                              <w:r w:rsidRPr="00505AA3">
                                <w:rPr>
                                  <w:sz w:val="24"/>
                                  <w:szCs w:val="24"/>
                                </w:rPr>
                                <w:t>Hébergement</w:t>
                              </w:r>
                            </w:p>
                          </w:txbxContent>
                        </wps:txbx>
                        <wps:bodyPr rot="0" vert="horz" wrap="square" lIns="91440" tIns="45720" rIns="91440" bIns="45720" anchor="t" anchorCtr="0">
                          <a:noAutofit/>
                        </wps:bodyPr>
                      </wps:wsp>
                      <wps:wsp>
                        <wps:cNvPr id="354" name="Ellipse 354"/>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CC10E" id="Groupe 216" o:spid="_x0000_s1048" style="position:absolute;margin-left:-44.3pt;margin-top:17.6pt;width:100.55pt;height:46.8pt;z-index:251781120;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">
                <v:shape id="Zone de texte 338" o:spid="_x0000_s1049" type="#_x0000_t202" style="position:absolute;left:1035;top:1552;width:16192;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" strokecolor="white [3212]">
                  <v:textbox>
                    <w:txbxContent>
                      <w:p w14:paraId="1228651E" w14:textId="77777777" w:rsidR="00F748F5" w:rsidRPr="00505AA3" w:rsidRDefault="00F748F5" w:rsidP="003073DE">
                        <w:pPr>
                          <w:rPr>
                            <w:sz w:val="24"/>
                            <w:szCs w:val="24"/>
                          </w:rPr>
                        </w:pPr>
                        <w:r w:rsidRPr="00505AA3">
                          <w:rPr>
                            <w:sz w:val="24"/>
                            <w:szCs w:val="24"/>
                          </w:rPr>
                          <w:t>Hébergement</w:t>
                        </w:r>
                      </w:p>
                    </w:txbxContent>
                  </v:textbox>
                </v:shape>
                <v:oval id="Ellipse 354" o:spid="_x0000_s1050"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" filled="f" strokecolor="#940b0b [1604]" strokeweight="3pt">
                  <v:stroke joinstyle="miter"/>
                </v:oval>
              </v:group>
            </w:pict>
          </mc:Fallback>
        </mc:AlternateContent>
      </w:r>
    </w:p>
    <w:p w14:paraId="4C22B3C5" w14:textId="37A00113" w:rsidR="003073DE" w:rsidRPr="00085F6F" w:rsidRDefault="001B0442" w:rsidP="003073DE">
      <w:r w:rsidRPr="00085F6F">
        <w:rPr>
          <w:noProof/>
          <w:lang w:eastAsia="fr-FR"/>
        </w:rPr>
        <mc:AlternateContent>
          <mc:Choice Requires="wps">
            <w:drawing>
              <wp:anchor distT="0" distB="0" distL="114300" distR="114300" simplePos="0" relativeHeight="251869184" behindDoc="0" locked="0" layoutInCell="1" allowOverlap="1" wp14:anchorId="27FBCC53" wp14:editId="5172D483">
                <wp:simplePos x="0" y="0"/>
                <wp:positionH relativeFrom="margin">
                  <wp:posOffset>4157942</wp:posOffset>
                </wp:positionH>
                <wp:positionV relativeFrom="paragraph">
                  <wp:posOffset>263242</wp:posOffset>
                </wp:positionV>
                <wp:extent cx="498143" cy="313898"/>
                <wp:effectExtent l="0" t="0" r="0" b="0"/>
                <wp:wrapNone/>
                <wp:docPr id="204" name="Zone de texte 204"/>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14:paraId="550B5BFF" w14:textId="5FFD406B" w:rsidR="00F748F5" w:rsidRPr="009459F8" w:rsidRDefault="00F748F5" w:rsidP="001B044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CC53" id="Zone de texte 204" o:spid="_x0000_s1051" type="#_x0000_t202" style="position:absolute;margin-left:327.4pt;margin-top:20.75pt;width:39.2pt;height:24.7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" filled="f" stroked="f">
                <v:textbox>
                  <w:txbxContent>
                    <w:p w14:paraId="550B5BFF" w14:textId="5FFD406B" w:rsidR="00F748F5" w:rsidRPr="009459F8" w:rsidRDefault="00F748F5" w:rsidP="001B044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Pr="00085F6F">
        <w:rPr>
          <w:noProof/>
          <w:lang w:eastAsia="fr-FR"/>
        </w:rPr>
        <mc:AlternateContent>
          <mc:Choice Requires="wps">
            <w:drawing>
              <wp:anchor distT="0" distB="0" distL="114300" distR="114300" simplePos="0" relativeHeight="251865088" behindDoc="0" locked="0" layoutInCell="1" allowOverlap="1" wp14:anchorId="358B267B" wp14:editId="20B95B7E">
                <wp:simplePos x="0" y="0"/>
                <wp:positionH relativeFrom="margin">
                  <wp:posOffset>2056282</wp:posOffset>
                </wp:positionH>
                <wp:positionV relativeFrom="paragraph">
                  <wp:posOffset>320258</wp:posOffset>
                </wp:positionV>
                <wp:extent cx="498143" cy="313898"/>
                <wp:effectExtent l="0" t="0" r="0" b="0"/>
                <wp:wrapNone/>
                <wp:docPr id="202" name="Zone de texte 202"/>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14:paraId="66F05E5C" w14:textId="5ED8AA35" w:rsidR="00F748F5" w:rsidRPr="009459F8" w:rsidRDefault="00F748F5" w:rsidP="001B044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B267B" id="Zone de texte 202" o:spid="_x0000_s1052" type="#_x0000_t202" style="position:absolute;margin-left:161.9pt;margin-top:25.2pt;width:39.2pt;height:24.7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" filled="f" stroked="f">
                <v:textbox>
                  <w:txbxContent>
                    <w:p w14:paraId="66F05E5C" w14:textId="5ED8AA35" w:rsidR="00F748F5" w:rsidRPr="009459F8" w:rsidRDefault="00F748F5" w:rsidP="001B044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sidRPr="00085F6F">
        <w:rPr>
          <w:noProof/>
          <w:lang w:eastAsia="fr-FR"/>
        </w:rPr>
        <mc:AlternateContent>
          <mc:Choice Requires="wps">
            <w:drawing>
              <wp:anchor distT="0" distB="0" distL="114300" distR="114300" simplePos="0" relativeHeight="251863040" behindDoc="0" locked="0" layoutInCell="1" allowOverlap="1" wp14:anchorId="21EA6AAB" wp14:editId="01F7BE8E">
                <wp:simplePos x="0" y="0"/>
                <wp:positionH relativeFrom="margin">
                  <wp:posOffset>1462661</wp:posOffset>
                </wp:positionH>
                <wp:positionV relativeFrom="paragraph">
                  <wp:posOffset>340464</wp:posOffset>
                </wp:positionV>
                <wp:extent cx="498143" cy="313898"/>
                <wp:effectExtent l="0" t="0" r="0" b="0"/>
                <wp:wrapNone/>
                <wp:docPr id="201" name="Zone de texte 20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14:paraId="78BE2C36" w14:textId="0C33A215" w:rsidR="00F748F5" w:rsidRPr="009459F8" w:rsidRDefault="00F748F5" w:rsidP="001B044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A6AAB" id="Zone de texte 201" o:spid="_x0000_s1053" type="#_x0000_t202" style="position:absolute;margin-left:115.15pt;margin-top:26.8pt;width:39.2pt;height:24.7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" filled="f" stroked="f">
                <v:textbox>
                  <w:txbxContent>
                    <w:p w14:paraId="78BE2C36" w14:textId="0C33A215" w:rsidR="00F748F5" w:rsidRPr="009459F8" w:rsidRDefault="00F748F5" w:rsidP="001B044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2F6EB5" w:rsidRPr="00085F6F">
        <w:rPr>
          <w:noProof/>
          <w:lang w:eastAsia="fr-FR"/>
        </w:rPr>
        <mc:AlternateContent>
          <mc:Choice Requires="wps">
            <w:drawing>
              <wp:anchor distT="0" distB="0" distL="114300" distR="114300" simplePos="0" relativeHeight="251790336" behindDoc="0" locked="0" layoutInCell="1" allowOverlap="1" wp14:anchorId="4AABA546" wp14:editId="1855EF88">
                <wp:simplePos x="0" y="0"/>
                <wp:positionH relativeFrom="margin">
                  <wp:posOffset>812800</wp:posOffset>
                </wp:positionH>
                <wp:positionV relativeFrom="paragraph">
                  <wp:posOffset>297180</wp:posOffset>
                </wp:positionV>
                <wp:extent cx="498143" cy="313898"/>
                <wp:effectExtent l="0" t="76200" r="0" b="86360"/>
                <wp:wrapNone/>
                <wp:docPr id="345" name="Zone de texte 345"/>
                <wp:cNvGraphicFramePr/>
                <a:graphic xmlns:a="http://schemas.openxmlformats.org/drawingml/2006/main">
                  <a:graphicData uri="http://schemas.microsoft.com/office/word/2010/wordprocessingShape">
                    <wps:wsp>
                      <wps:cNvSpPr txBox="1"/>
                      <wps:spPr>
                        <a:xfrm rot="2607644">
                          <a:off x="0" y="0"/>
                          <a:ext cx="498143" cy="313898"/>
                        </a:xfrm>
                        <a:prstGeom prst="rect">
                          <a:avLst/>
                        </a:prstGeom>
                        <a:noFill/>
                        <a:ln>
                          <a:noFill/>
                        </a:ln>
                      </wps:spPr>
                      <wps:txbx>
                        <w:txbxContent>
                          <w:p w14:paraId="496D3D9C" w14:textId="79CAC751" w:rsidR="00F748F5" w:rsidRPr="009459F8" w:rsidRDefault="00F748F5" w:rsidP="003073D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BA546" id="Zone de texte 345" o:spid="_x0000_s1054" type="#_x0000_t202" style="position:absolute;margin-left:64pt;margin-top:23.4pt;width:39.2pt;height:24.7pt;rotation:2848243fd;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" filled="f" stroked="f">
                <v:textbox>
                  <w:txbxContent>
                    <w:p w14:paraId="496D3D9C" w14:textId="79CAC751" w:rsidR="00F748F5" w:rsidRPr="009459F8" w:rsidRDefault="00F748F5" w:rsidP="003073D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2D3A4D" w:rsidRPr="00085F6F">
        <w:rPr>
          <w:noProof/>
          <w:lang w:eastAsia="fr-FR"/>
        </w:rPr>
        <mc:AlternateContent>
          <mc:Choice Requires="wps">
            <w:drawing>
              <wp:anchor distT="0" distB="0" distL="114300" distR="114300" simplePos="0" relativeHeight="251856896" behindDoc="0" locked="0" layoutInCell="1" allowOverlap="1" wp14:anchorId="6891145E" wp14:editId="33D2F2C0">
                <wp:simplePos x="0" y="0"/>
                <wp:positionH relativeFrom="column">
                  <wp:posOffset>352245</wp:posOffset>
                </wp:positionH>
                <wp:positionV relativeFrom="paragraph">
                  <wp:posOffset>382450</wp:posOffset>
                </wp:positionV>
                <wp:extent cx="1326113" cy="1501096"/>
                <wp:effectExtent l="0" t="0" r="26670" b="23495"/>
                <wp:wrapNone/>
                <wp:docPr id="10" name="Forme libre 10"/>
                <wp:cNvGraphicFramePr/>
                <a:graphic xmlns:a="http://schemas.openxmlformats.org/drawingml/2006/main">
                  <a:graphicData uri="http://schemas.microsoft.com/office/word/2010/wordprocessingShape">
                    <wps:wsp>
                      <wps:cNvSpPr/>
                      <wps:spPr>
                        <a:xfrm>
                          <a:off x="0" y="0"/>
                          <a:ext cx="1326113" cy="1501096"/>
                        </a:xfrm>
                        <a:custGeom>
                          <a:avLst/>
                          <a:gdLst>
                            <a:gd name="connsiteX0" fmla="*/ 0 w 1326113"/>
                            <a:gd name="connsiteY0" fmla="*/ 0 h 1501096"/>
                            <a:gd name="connsiteX1" fmla="*/ 1226248 w 1326113"/>
                            <a:gd name="connsiteY1" fmla="*/ 1030682 h 1501096"/>
                            <a:gd name="connsiteX2" fmla="*/ 1136393 w 1326113"/>
                            <a:gd name="connsiteY2" fmla="*/ 1501096 h 1501096"/>
                          </a:gdLst>
                          <a:ahLst/>
                          <a:cxnLst>
                            <a:cxn ang="0">
                              <a:pos x="connsiteX0" y="connsiteY0"/>
                            </a:cxn>
                            <a:cxn ang="0">
                              <a:pos x="connsiteX1" y="connsiteY1"/>
                            </a:cxn>
                            <a:cxn ang="0">
                              <a:pos x="connsiteX2" y="connsiteY2"/>
                            </a:cxn>
                          </a:cxnLst>
                          <a:rect l="l" t="t" r="r" b="b"/>
                          <a:pathLst>
                            <a:path w="1326113" h="1501096">
                              <a:moveTo>
                                <a:pt x="0" y="0"/>
                              </a:moveTo>
                              <a:cubicBezTo>
                                <a:pt x="518424" y="390249"/>
                                <a:pt x="1036849" y="780499"/>
                                <a:pt x="1226248" y="1030682"/>
                              </a:cubicBezTo>
                              <a:cubicBezTo>
                                <a:pt x="1415647" y="1280865"/>
                                <a:pt x="1307293" y="1390100"/>
                                <a:pt x="1136393" y="150109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B953B6" id="Forme libre 198" o:spid="_x0000_s1026" style="position:absolute;margin-left:27.75pt;margin-top:30.1pt;width:104.4pt;height:118.2pt;z-index:251856896;visibility:visible;mso-wrap-style:square;mso-wrap-distance-left:9pt;mso-wrap-distance-top:0;mso-wrap-distance-right:9pt;mso-wrap-distance-bottom:0;mso-position-horizontal:absolute;mso-position-horizontal-relative:text;mso-position-vertical:absolute;mso-position-vertical-relative:text;v-text-anchor:middle" coordsize="1326113,150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" path="m,c518424,390249,1036849,780499,1226248,1030682v189399,250183,81045,359418,-89855,470414e" filled="f" strokecolor="#940b0b [1604]" strokeweight="1pt">
                <v:stroke joinstyle="miter"/>
                <v:path arrowok="t" o:connecttype="custom" o:connectlocs="0,0;1226248,1030682;1136393,1501096" o:connectangles="0,0,0"/>
              </v:shape>
            </w:pict>
          </mc:Fallback>
        </mc:AlternateContent>
      </w:r>
      <w:r w:rsidR="00442A1E" w:rsidRPr="00085F6F">
        <w:rPr>
          <w:noProof/>
          <w:lang w:eastAsia="fr-FR"/>
        </w:rPr>
        <mc:AlternateContent>
          <mc:Choice Requires="wps">
            <w:drawing>
              <wp:anchor distT="0" distB="0" distL="114300" distR="114300" simplePos="0" relativeHeight="251853824" behindDoc="0" locked="0" layoutInCell="1" allowOverlap="1" wp14:anchorId="14B72975" wp14:editId="3EB77F06">
                <wp:simplePos x="0" y="0"/>
                <wp:positionH relativeFrom="column">
                  <wp:posOffset>4198623</wp:posOffset>
                </wp:positionH>
                <wp:positionV relativeFrom="paragraph">
                  <wp:posOffset>414163</wp:posOffset>
                </wp:positionV>
                <wp:extent cx="921187" cy="1035968"/>
                <wp:effectExtent l="0" t="0" r="12700" b="12065"/>
                <wp:wrapNone/>
                <wp:docPr id="11" name="Forme libre 11"/>
                <wp:cNvGraphicFramePr/>
                <a:graphic xmlns:a="http://schemas.openxmlformats.org/drawingml/2006/main">
                  <a:graphicData uri="http://schemas.microsoft.com/office/word/2010/wordprocessingShape">
                    <wps:wsp>
                      <wps:cNvSpPr/>
                      <wps:spPr>
                        <a:xfrm>
                          <a:off x="0" y="0"/>
                          <a:ext cx="921187" cy="1035968"/>
                        </a:xfrm>
                        <a:custGeom>
                          <a:avLst/>
                          <a:gdLst>
                            <a:gd name="connsiteX0" fmla="*/ 482487 w 921187"/>
                            <a:gd name="connsiteY0" fmla="*/ 0 h 1035968"/>
                            <a:gd name="connsiteX1" fmla="*/ 12073 w 921187"/>
                            <a:gd name="connsiteY1" fmla="*/ 655408 h 1035968"/>
                            <a:gd name="connsiteX2" fmla="*/ 921187 w 921187"/>
                            <a:gd name="connsiteY2" fmla="*/ 1035968 h 1035968"/>
                          </a:gdLst>
                          <a:ahLst/>
                          <a:cxnLst>
                            <a:cxn ang="0">
                              <a:pos x="connsiteX0" y="connsiteY0"/>
                            </a:cxn>
                            <a:cxn ang="0">
                              <a:pos x="connsiteX1" y="connsiteY1"/>
                            </a:cxn>
                            <a:cxn ang="0">
                              <a:pos x="connsiteX2" y="connsiteY2"/>
                            </a:cxn>
                          </a:cxnLst>
                          <a:rect l="l" t="t" r="r" b="b"/>
                          <a:pathLst>
                            <a:path w="921187" h="1035968">
                              <a:moveTo>
                                <a:pt x="482487" y="0"/>
                              </a:moveTo>
                              <a:cubicBezTo>
                                <a:pt x="210721" y="241373"/>
                                <a:pt x="-61044" y="482747"/>
                                <a:pt x="12073" y="655408"/>
                              </a:cubicBezTo>
                              <a:cubicBezTo>
                                <a:pt x="85190" y="828069"/>
                                <a:pt x="648981" y="939947"/>
                                <a:pt x="921187" y="103596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DDF483" id="Forme libre 195" o:spid="_x0000_s1026" style="position:absolute;margin-left:330.6pt;margin-top:32.6pt;width:72.55pt;height:81.55pt;z-index:251853824;visibility:visible;mso-wrap-style:square;mso-wrap-distance-left:9pt;mso-wrap-distance-top:0;mso-wrap-distance-right:9pt;mso-wrap-distance-bottom:0;mso-position-horizontal:absolute;mso-position-horizontal-relative:text;mso-position-vertical:absolute;mso-position-vertical-relative:text;v-text-anchor:middle" coordsize="921187,1035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" path="m482487,c210721,241373,-61044,482747,12073,655408v73117,172661,636908,284539,909114,380560e" filled="f" strokecolor="#940b0b [1604]" strokeweight="1pt">
                <v:stroke joinstyle="miter"/>
                <v:path arrowok="t" o:connecttype="custom" o:connectlocs="482487,0;12073,655408;921187,1035968" o:connectangles="0,0,0"/>
              </v:shape>
            </w:pict>
          </mc:Fallback>
        </mc:AlternateContent>
      </w:r>
      <w:r w:rsidR="00074C1E" w:rsidRPr="00085F6F">
        <w:rPr>
          <w:noProof/>
          <w:lang w:eastAsia="fr-FR"/>
        </w:rPr>
        <mc:AlternateContent>
          <mc:Choice Requires="wpg">
            <w:drawing>
              <wp:anchor distT="0" distB="0" distL="114300" distR="114300" simplePos="0" relativeHeight="251838464" behindDoc="0" locked="0" layoutInCell="1" allowOverlap="1" wp14:anchorId="5CBD7176" wp14:editId="2090E9C4">
                <wp:simplePos x="0" y="0"/>
                <wp:positionH relativeFrom="margin">
                  <wp:posOffset>4672837</wp:posOffset>
                </wp:positionH>
                <wp:positionV relativeFrom="paragraph">
                  <wp:posOffset>303421</wp:posOffset>
                </wp:positionV>
                <wp:extent cx="915562" cy="379563"/>
                <wp:effectExtent l="19050" t="19050" r="18415" b="20955"/>
                <wp:wrapNone/>
                <wp:docPr id="223" name="Groupe 223"/>
                <wp:cNvGraphicFramePr/>
                <a:graphic xmlns:a="http://schemas.openxmlformats.org/drawingml/2006/main">
                  <a:graphicData uri="http://schemas.microsoft.com/office/word/2010/wordprocessingGroup">
                    <wpg:wgp>
                      <wpg:cNvGrpSpPr/>
                      <wpg:grpSpPr>
                        <a:xfrm>
                          <a:off x="0" y="0"/>
                          <a:ext cx="915562" cy="379563"/>
                          <a:chOff x="0" y="0"/>
                          <a:chExt cx="1522730" cy="695325"/>
                        </a:xfrm>
                      </wpg:grpSpPr>
                      <wps:wsp>
                        <wps:cNvPr id="224" name="Rectangle 224"/>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Zone de texte 225"/>
                        <wps:cNvSpPr txBox="1">
                          <a:spLocks noChangeArrowheads="1"/>
                        </wps:cNvSpPr>
                        <wps:spPr bwMode="auto">
                          <a:xfrm>
                            <a:off x="26684" y="89421"/>
                            <a:ext cx="1494974" cy="583146"/>
                          </a:xfrm>
                          <a:prstGeom prst="rect">
                            <a:avLst/>
                          </a:prstGeom>
                          <a:noFill/>
                          <a:ln w="9525">
                            <a:noFill/>
                            <a:miter lim="800000"/>
                            <a:headEnd/>
                            <a:tailEnd/>
                          </a:ln>
                        </wps:spPr>
                        <wps:txbx>
                          <w:txbxContent>
                            <w:p w14:paraId="47751747" w14:textId="5F216811" w:rsidR="00F748F5" w:rsidRPr="00505AA3" w:rsidRDefault="00F748F5" w:rsidP="003A3E19">
                              <w:pPr>
                                <w:rPr>
                                  <w:sz w:val="24"/>
                                  <w:szCs w:val="24"/>
                                </w:rPr>
                              </w:pPr>
                              <w:r>
                                <w:rPr>
                                  <w:sz w:val="24"/>
                                  <w:szCs w:val="24"/>
                                </w:rPr>
                                <w:t>Président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CBD7176" id="Groupe 223" o:spid="_x0000_s1055" style="position:absolute;margin-left:367.95pt;margin-top:23.9pt;width:72.1pt;height:29.9pt;z-index:251838464;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">
                <v:rect id="Rectangle 224" o:spid="_x0000_s1056"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" filled="f" strokecolor="#940b0b [1604]" strokeweight="3pt"/>
                <v:shape id="Zone de texte 225" o:spid="_x0000_s1057" type="#_x0000_t202" style="position:absolute;left:266;top:894;width:1495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47751747" w14:textId="5F216811" w:rsidR="00F748F5" w:rsidRPr="00505AA3" w:rsidRDefault="00F748F5" w:rsidP="003A3E19">
                        <w:pPr>
                          <w:rPr>
                            <w:sz w:val="24"/>
                            <w:szCs w:val="24"/>
                          </w:rPr>
                        </w:pPr>
                        <w:r>
                          <w:rPr>
                            <w:sz w:val="24"/>
                            <w:szCs w:val="24"/>
                          </w:rPr>
                          <w:t>Président</w:t>
                        </w:r>
                      </w:p>
                    </w:txbxContent>
                  </v:textbox>
                </v:shape>
                <w10:wrap anchorx="margin"/>
              </v:group>
            </w:pict>
          </mc:Fallback>
        </mc:AlternateContent>
      </w:r>
      <w:r w:rsidR="00CF3995" w:rsidRPr="00085F6F">
        <w:rPr>
          <w:noProof/>
          <w:lang w:eastAsia="fr-FR"/>
        </w:rPr>
        <mc:AlternateContent>
          <mc:Choice Requires="wps">
            <w:drawing>
              <wp:anchor distT="0" distB="0" distL="114300" distR="114300" simplePos="0" relativeHeight="251768832" behindDoc="0" locked="0" layoutInCell="1" allowOverlap="1" wp14:anchorId="6A57CAC8" wp14:editId="7264BCD9">
                <wp:simplePos x="0" y="0"/>
                <wp:positionH relativeFrom="margin">
                  <wp:posOffset>656908</wp:posOffset>
                </wp:positionH>
                <wp:positionV relativeFrom="paragraph">
                  <wp:posOffset>249237</wp:posOffset>
                </wp:positionV>
                <wp:extent cx="840134" cy="733425"/>
                <wp:effectExtent l="0" t="0" r="17145" b="28575"/>
                <wp:wrapNone/>
                <wp:docPr id="349" name="Connecteur droit 349"/>
                <wp:cNvGraphicFramePr/>
                <a:graphic xmlns:a="http://schemas.openxmlformats.org/drawingml/2006/main">
                  <a:graphicData uri="http://schemas.microsoft.com/office/word/2010/wordprocessingShape">
                    <wps:wsp>
                      <wps:cNvCnPr/>
                      <wps:spPr>
                        <a:xfrm flipH="1" flipV="1">
                          <a:off x="0" y="0"/>
                          <a:ext cx="840134" cy="733425"/>
                        </a:xfrm>
                        <a:prstGeom prst="line">
                          <a:avLst/>
                        </a:prstGeom>
                        <a:ln w="25400">
                          <a:solidFill>
                            <a:srgbClr val="D71D0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D5280" id="Connecteur droit 349" o:spid="_x0000_s1026" style="position:absolute;flip:x y;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75pt,19.6pt" to="117.9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" strokecolor="#d71d0f" strokeweight="2pt">
                <v:stroke joinstyle="miter"/>
                <w10:wrap anchorx="margin"/>
              </v:line>
            </w:pict>
          </mc:Fallback>
        </mc:AlternateContent>
      </w:r>
    </w:p>
    <w:p w14:paraId="208505E4" w14:textId="20E3CBDF" w:rsidR="003073DE" w:rsidRPr="00085F6F" w:rsidRDefault="001B0442" w:rsidP="003073DE">
      <w:r w:rsidRPr="00085F6F">
        <w:rPr>
          <w:noProof/>
          <w:lang w:eastAsia="fr-FR"/>
        </w:rPr>
        <mc:AlternateContent>
          <mc:Choice Requires="wps">
            <w:drawing>
              <wp:anchor distT="0" distB="0" distL="114300" distR="114300" simplePos="0" relativeHeight="251871232" behindDoc="0" locked="0" layoutInCell="1" allowOverlap="1" wp14:anchorId="071088E7" wp14:editId="48195591">
                <wp:simplePos x="0" y="0"/>
                <wp:positionH relativeFrom="margin">
                  <wp:posOffset>4381026</wp:posOffset>
                </wp:positionH>
                <wp:positionV relativeFrom="paragraph">
                  <wp:posOffset>370092</wp:posOffset>
                </wp:positionV>
                <wp:extent cx="498143" cy="313898"/>
                <wp:effectExtent l="0" t="0" r="0" b="0"/>
                <wp:wrapNone/>
                <wp:docPr id="208" name="Zone de texte 208"/>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14:paraId="1E7E8DD1" w14:textId="6FB29D7F" w:rsidR="00F748F5" w:rsidRPr="009459F8" w:rsidRDefault="00F748F5" w:rsidP="001B044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088E7" id="Zone de texte 208" o:spid="_x0000_s1058" type="#_x0000_t202" style="position:absolute;margin-left:344.95pt;margin-top:29.15pt;width:39.2pt;height:24.7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" filled="f" stroked="f">
                <v:textbox>
                  <w:txbxContent>
                    <w:p w14:paraId="1E7E8DD1" w14:textId="6FB29D7F" w:rsidR="00F748F5" w:rsidRPr="009459F8" w:rsidRDefault="00F748F5" w:rsidP="001B044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sidR="00532712" w:rsidRPr="00085F6F">
        <w:rPr>
          <w:noProof/>
          <w:lang w:eastAsia="fr-FR"/>
        </w:rPr>
        <mc:AlternateContent>
          <mc:Choice Requires="wps">
            <w:drawing>
              <wp:anchor distT="0" distB="0" distL="114300" distR="114300" simplePos="0" relativeHeight="251852800" behindDoc="0" locked="0" layoutInCell="1" allowOverlap="1" wp14:anchorId="6AB78401" wp14:editId="2C50C506">
                <wp:simplePos x="0" y="0"/>
                <wp:positionH relativeFrom="column">
                  <wp:posOffset>4280100</wp:posOffset>
                </wp:positionH>
                <wp:positionV relativeFrom="paragraph">
                  <wp:posOffset>206280</wp:posOffset>
                </wp:positionV>
                <wp:extent cx="1045847" cy="517983"/>
                <wp:effectExtent l="0" t="0" r="20955" b="15875"/>
                <wp:wrapNone/>
                <wp:docPr id="12" name="Forme libre 12"/>
                <wp:cNvGraphicFramePr/>
                <a:graphic xmlns:a="http://schemas.openxmlformats.org/drawingml/2006/main">
                  <a:graphicData uri="http://schemas.microsoft.com/office/word/2010/wordprocessingShape">
                    <wps:wsp>
                      <wps:cNvSpPr/>
                      <wps:spPr>
                        <a:xfrm>
                          <a:off x="0" y="0"/>
                          <a:ext cx="1045847" cy="517983"/>
                        </a:xfrm>
                        <a:custGeom>
                          <a:avLst/>
                          <a:gdLst>
                            <a:gd name="connsiteX0" fmla="*/ 406295 w 1045847"/>
                            <a:gd name="connsiteY0" fmla="*/ 0 h 517983"/>
                            <a:gd name="connsiteX1" fmla="*/ 25736 w 1045847"/>
                            <a:gd name="connsiteY1" fmla="*/ 443986 h 517983"/>
                            <a:gd name="connsiteX2" fmla="*/ 1045847 w 1045847"/>
                            <a:gd name="connsiteY2" fmla="*/ 517983 h 517983"/>
                          </a:gdLst>
                          <a:ahLst/>
                          <a:cxnLst>
                            <a:cxn ang="0">
                              <a:pos x="connsiteX0" y="connsiteY0"/>
                            </a:cxn>
                            <a:cxn ang="0">
                              <a:pos x="connsiteX1" y="connsiteY1"/>
                            </a:cxn>
                            <a:cxn ang="0">
                              <a:pos x="connsiteX2" y="connsiteY2"/>
                            </a:cxn>
                          </a:cxnLst>
                          <a:rect l="l" t="t" r="r" b="b"/>
                          <a:pathLst>
                            <a:path w="1045847" h="517983">
                              <a:moveTo>
                                <a:pt x="406295" y="0"/>
                              </a:moveTo>
                              <a:cubicBezTo>
                                <a:pt x="162719" y="178828"/>
                                <a:pt x="-80856" y="357656"/>
                                <a:pt x="25736" y="443986"/>
                              </a:cubicBezTo>
                              <a:cubicBezTo>
                                <a:pt x="132328" y="530316"/>
                                <a:pt x="731357" y="514459"/>
                                <a:pt x="1045847" y="51798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2D2E3F" id="Forme libre 194" o:spid="_x0000_s1026" style="position:absolute;margin-left:337pt;margin-top:16.25pt;width:82.35pt;height:40.8pt;z-index:251852800;visibility:visible;mso-wrap-style:square;mso-wrap-distance-left:9pt;mso-wrap-distance-top:0;mso-wrap-distance-right:9pt;mso-wrap-distance-bottom:0;mso-position-horizontal:absolute;mso-position-horizontal-relative:text;mso-position-vertical:absolute;mso-position-vertical-relative:text;v-text-anchor:middle" coordsize="1045847,517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" path="m406295,c162719,178828,-80856,357656,25736,443986v106592,86330,705621,70473,1020111,73997e" filled="f" strokecolor="#940b0b [1604]" strokeweight="1pt">
                <v:stroke joinstyle="miter"/>
                <v:path arrowok="t" o:connecttype="custom" o:connectlocs="406295,0;25736,443986;1045847,517983" o:connectangles="0,0,0"/>
              </v:shape>
            </w:pict>
          </mc:Fallback>
        </mc:AlternateContent>
      </w:r>
    </w:p>
    <w:p w14:paraId="2F2D8453" w14:textId="77CC736A" w:rsidR="003073DE" w:rsidRPr="00085F6F" w:rsidRDefault="006D68A1" w:rsidP="003073DE">
      <w:r w:rsidRPr="00085F6F">
        <w:rPr>
          <w:noProof/>
          <w:lang w:eastAsia="fr-FR"/>
        </w:rPr>
        <mc:AlternateContent>
          <mc:Choice Requires="wps">
            <w:drawing>
              <wp:anchor distT="0" distB="0" distL="114300" distR="114300" simplePos="0" relativeHeight="251860992" behindDoc="0" locked="0" layoutInCell="1" allowOverlap="1" wp14:anchorId="0E3DF6DE" wp14:editId="0CAF56DF">
                <wp:simplePos x="0" y="0"/>
                <wp:positionH relativeFrom="margin">
                  <wp:posOffset>673773</wp:posOffset>
                </wp:positionH>
                <wp:positionV relativeFrom="paragraph">
                  <wp:posOffset>118470</wp:posOffset>
                </wp:positionV>
                <wp:extent cx="498143" cy="313898"/>
                <wp:effectExtent l="0" t="0" r="0" b="0"/>
                <wp:wrapNone/>
                <wp:docPr id="200" name="Zone de texte 200"/>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14:paraId="01F3ADFF" w14:textId="24F47509" w:rsidR="00F748F5" w:rsidRPr="009459F8" w:rsidRDefault="00F748F5" w:rsidP="006D68A1">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DF6DE" id="Zone de texte 200" o:spid="_x0000_s1059" type="#_x0000_t202" style="position:absolute;margin-left:53.05pt;margin-top:9.35pt;width:39.2pt;height:24.7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" filled="f" stroked="f">
                <v:textbox>
                  <w:txbxContent>
                    <w:p w14:paraId="01F3ADFF" w14:textId="24F47509" w:rsidR="00F748F5" w:rsidRPr="009459F8" w:rsidRDefault="00F748F5" w:rsidP="006D68A1">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074C1E" w:rsidRPr="00085F6F">
        <w:rPr>
          <w:noProof/>
          <w:lang w:eastAsia="fr-FR"/>
        </w:rPr>
        <mc:AlternateContent>
          <mc:Choice Requires="wpg">
            <w:drawing>
              <wp:anchor distT="0" distB="0" distL="114300" distR="114300" simplePos="0" relativeHeight="251842560" behindDoc="0" locked="0" layoutInCell="1" allowOverlap="1" wp14:anchorId="78204CB1" wp14:editId="5ED5BC1A">
                <wp:simplePos x="0" y="0"/>
                <wp:positionH relativeFrom="margin">
                  <wp:posOffset>5314723</wp:posOffset>
                </wp:positionH>
                <wp:positionV relativeFrom="paragraph">
                  <wp:posOffset>20812</wp:posOffset>
                </wp:positionV>
                <wp:extent cx="843943" cy="567690"/>
                <wp:effectExtent l="19050" t="19050" r="13335" b="22860"/>
                <wp:wrapNone/>
                <wp:docPr id="48" name="Groupe 48"/>
                <wp:cNvGraphicFramePr/>
                <a:graphic xmlns:a="http://schemas.openxmlformats.org/drawingml/2006/main">
                  <a:graphicData uri="http://schemas.microsoft.com/office/word/2010/wordprocessingGroup">
                    <wpg:wgp>
                      <wpg:cNvGrpSpPr/>
                      <wpg:grpSpPr>
                        <a:xfrm>
                          <a:off x="0" y="0"/>
                          <a:ext cx="843943" cy="567690"/>
                          <a:chOff x="0" y="0"/>
                          <a:chExt cx="1819275" cy="786765"/>
                        </a:xfrm>
                      </wpg:grpSpPr>
                      <wps:wsp>
                        <wps:cNvPr id="52" name="Zone de texte 52"/>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14:paraId="0F3BE90E" w14:textId="7BF42BC3" w:rsidR="00F748F5" w:rsidRPr="00505AA3" w:rsidRDefault="00F748F5" w:rsidP="00D773DA">
                              <w:pPr>
                                <w:rPr>
                                  <w:sz w:val="24"/>
                                  <w:szCs w:val="24"/>
                                </w:rPr>
                              </w:pPr>
                              <w:r>
                                <w:rPr>
                                  <w:sz w:val="24"/>
                                  <w:szCs w:val="24"/>
                                </w:rPr>
                                <w:t>Effectifs</w:t>
                              </w:r>
                            </w:p>
                          </w:txbxContent>
                        </wps:txbx>
                        <wps:bodyPr rot="0" vert="horz" wrap="square" lIns="91440" tIns="45720" rIns="91440" bIns="45720" anchor="t" anchorCtr="0">
                          <a:noAutofit/>
                        </wps:bodyPr>
                      </wps:wsp>
                      <wps:wsp>
                        <wps:cNvPr id="53" name="Ellipse 53"/>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204CB1" id="Groupe 48" o:spid="_x0000_s1060" style="position:absolute;margin-left:418.5pt;margin-top:1.65pt;width:66.45pt;height:44.7pt;z-index:251842560;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">
                <v:shape id="Zone de texte 52" o:spid="_x0000_s1061"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" strokecolor="white [3212]">
                  <v:textbox>
                    <w:txbxContent>
                      <w:p w14:paraId="0F3BE90E" w14:textId="7BF42BC3" w:rsidR="00F748F5" w:rsidRPr="00505AA3" w:rsidRDefault="00F748F5" w:rsidP="00D773DA">
                        <w:pPr>
                          <w:rPr>
                            <w:sz w:val="24"/>
                            <w:szCs w:val="24"/>
                          </w:rPr>
                        </w:pPr>
                        <w:r>
                          <w:rPr>
                            <w:sz w:val="24"/>
                            <w:szCs w:val="24"/>
                          </w:rPr>
                          <w:t>Effectifs</w:t>
                        </w:r>
                      </w:p>
                    </w:txbxContent>
                  </v:textbox>
                </v:shape>
                <v:oval id="Ellipse 53" o:spid="_x0000_s1062"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" filled="f" strokecolor="#940b0b [1604]" strokeweight="3pt">
                  <v:stroke joinstyle="miter"/>
                </v:oval>
                <w10:wrap anchorx="margin"/>
              </v:group>
            </w:pict>
          </mc:Fallback>
        </mc:AlternateContent>
      </w:r>
      <w:r w:rsidR="00890193" w:rsidRPr="00085F6F">
        <w:rPr>
          <w:noProof/>
          <w:lang w:eastAsia="fr-FR"/>
        </w:rPr>
        <mc:AlternateContent>
          <mc:Choice Requires="wps">
            <w:drawing>
              <wp:anchor distT="45720" distB="45720" distL="114300" distR="114300" simplePos="0" relativeHeight="251778048" behindDoc="0" locked="0" layoutInCell="1" allowOverlap="1" wp14:anchorId="0A75E8E5" wp14:editId="489E21D6">
                <wp:simplePos x="0" y="0"/>
                <wp:positionH relativeFrom="margin">
                  <wp:align>center</wp:align>
                </wp:positionH>
                <wp:positionV relativeFrom="paragraph">
                  <wp:posOffset>214381</wp:posOffset>
                </wp:positionV>
                <wp:extent cx="2750185" cy="400050"/>
                <wp:effectExtent l="0" t="0" r="12065" b="19050"/>
                <wp:wrapSquare wrapText="bothSides"/>
                <wp:docPr id="3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185" cy="400050"/>
                        </a:xfrm>
                        <a:prstGeom prst="rect">
                          <a:avLst/>
                        </a:prstGeom>
                        <a:solidFill>
                          <a:srgbClr val="FFFFFF"/>
                        </a:solidFill>
                        <a:ln w="9525">
                          <a:solidFill>
                            <a:schemeClr val="bg1"/>
                          </a:solidFill>
                          <a:miter lim="800000"/>
                          <a:headEnd/>
                          <a:tailEnd/>
                        </a:ln>
                      </wps:spPr>
                      <wps:txbx>
                        <w:txbxContent>
                          <w:p w14:paraId="06B744C9" w14:textId="77777777" w:rsidR="00F748F5" w:rsidRPr="00375ABD" w:rsidRDefault="00F748F5" w:rsidP="003073DE">
                            <w:pPr>
                              <w:rPr>
                                <w:sz w:val="32"/>
                                <w:szCs w:val="32"/>
                              </w:rPr>
                            </w:pPr>
                            <w:r w:rsidRPr="00375ABD">
                              <w:rPr>
                                <w:sz w:val="32"/>
                                <w:szCs w:val="32"/>
                              </w:rPr>
                              <w:t>Système de gestion PA / PR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5E8E5" id="_x0000_s1063" type="#_x0000_t202" style="position:absolute;margin-left:0;margin-top:16.9pt;width:216.55pt;height:31.5pt;z-index:251778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" strokecolor="white [3212]">
                <v:textbox>
                  <w:txbxContent>
                    <w:p w14:paraId="06B744C9" w14:textId="77777777" w:rsidR="00F748F5" w:rsidRPr="00375ABD" w:rsidRDefault="00F748F5" w:rsidP="003073DE">
                      <w:pPr>
                        <w:rPr>
                          <w:sz w:val="32"/>
                          <w:szCs w:val="32"/>
                        </w:rPr>
                      </w:pPr>
                      <w:r w:rsidRPr="00375ABD">
                        <w:rPr>
                          <w:sz w:val="32"/>
                          <w:szCs w:val="32"/>
                        </w:rPr>
                        <w:t>Système de gestion PA / PR</w:t>
                      </w:r>
                    </w:p>
                  </w:txbxContent>
                </v:textbox>
                <w10:wrap type="square" anchorx="margin"/>
              </v:shape>
            </w:pict>
          </mc:Fallback>
        </mc:AlternateContent>
      </w:r>
    </w:p>
    <w:p w14:paraId="42E76120" w14:textId="4D21EAF1" w:rsidR="003073DE" w:rsidRPr="00085F6F" w:rsidRDefault="00246E96" w:rsidP="003073DE">
      <w:r w:rsidRPr="00085F6F">
        <w:rPr>
          <w:noProof/>
          <w:lang w:eastAsia="fr-FR"/>
        </w:rPr>
        <mc:AlternateContent>
          <mc:Choice Requires="wps">
            <w:drawing>
              <wp:anchor distT="0" distB="0" distL="114300" distR="114300" simplePos="0" relativeHeight="251854848" behindDoc="0" locked="0" layoutInCell="1" allowOverlap="1" wp14:anchorId="1ED7018E" wp14:editId="71B86E90">
                <wp:simplePos x="0" y="0"/>
                <wp:positionH relativeFrom="column">
                  <wp:posOffset>2725457</wp:posOffset>
                </wp:positionH>
                <wp:positionV relativeFrom="paragraph">
                  <wp:posOffset>385818</wp:posOffset>
                </wp:positionV>
                <wp:extent cx="681836" cy="1079578"/>
                <wp:effectExtent l="0" t="0" r="23495" b="25400"/>
                <wp:wrapNone/>
                <wp:docPr id="13" name="Forme libre 13"/>
                <wp:cNvGraphicFramePr/>
                <a:graphic xmlns:a="http://schemas.openxmlformats.org/drawingml/2006/main">
                  <a:graphicData uri="http://schemas.microsoft.com/office/word/2010/wordprocessingShape">
                    <wps:wsp>
                      <wps:cNvSpPr/>
                      <wps:spPr>
                        <a:xfrm>
                          <a:off x="0" y="0"/>
                          <a:ext cx="681836" cy="1079578"/>
                        </a:xfrm>
                        <a:custGeom>
                          <a:avLst/>
                          <a:gdLst>
                            <a:gd name="connsiteX0" fmla="*/ 0 w 681836"/>
                            <a:gd name="connsiteY0" fmla="*/ 1079578 h 1079578"/>
                            <a:gd name="connsiteX1" fmla="*/ 343560 w 681836"/>
                            <a:gd name="connsiteY1" fmla="*/ 1326 h 1079578"/>
                            <a:gd name="connsiteX2" fmla="*/ 681836 w 681836"/>
                            <a:gd name="connsiteY2" fmla="*/ 868157 h 1079578"/>
                          </a:gdLst>
                          <a:ahLst/>
                          <a:cxnLst>
                            <a:cxn ang="0">
                              <a:pos x="connsiteX0" y="connsiteY0"/>
                            </a:cxn>
                            <a:cxn ang="0">
                              <a:pos x="connsiteX1" y="connsiteY1"/>
                            </a:cxn>
                            <a:cxn ang="0">
                              <a:pos x="connsiteX2" y="connsiteY2"/>
                            </a:cxn>
                          </a:cxnLst>
                          <a:rect l="l" t="t" r="r" b="b"/>
                          <a:pathLst>
                            <a:path w="681836" h="1079578">
                              <a:moveTo>
                                <a:pt x="0" y="1079578"/>
                              </a:moveTo>
                              <a:cubicBezTo>
                                <a:pt x="114960" y="558070"/>
                                <a:pt x="229921" y="36563"/>
                                <a:pt x="343560" y="1326"/>
                              </a:cubicBezTo>
                              <a:cubicBezTo>
                                <a:pt x="457199" y="-33911"/>
                                <a:pt x="604315" y="642640"/>
                                <a:pt x="681836" y="86815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00401F" id="Forme libre 13" o:spid="_x0000_s1026" style="position:absolute;margin-left:214.6pt;margin-top:30.4pt;width:53.7pt;height:85pt;z-index:251854848;visibility:visible;mso-wrap-style:square;mso-wrap-distance-left:9pt;mso-wrap-distance-top:0;mso-wrap-distance-right:9pt;mso-wrap-distance-bottom:0;mso-position-horizontal:absolute;mso-position-horizontal-relative:text;mso-position-vertical:absolute;mso-position-vertical-relative:text;v-text-anchor:middle" coordsize="681836,1079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" path="m,1079578c114960,558070,229921,36563,343560,1326,457199,-33911,604315,642640,681836,868157e" filled="f" strokecolor="#940b0b [1604]" strokeweight="1pt">
                <v:stroke joinstyle="miter"/>
                <v:path arrowok="t" o:connecttype="custom" o:connectlocs="0,1079578;343560,1326;681836,868157" o:connectangles="0,0,0"/>
              </v:shape>
            </w:pict>
          </mc:Fallback>
        </mc:AlternateContent>
      </w:r>
      <w:r w:rsidR="00A9327C" w:rsidRPr="00085F6F">
        <w:rPr>
          <w:noProof/>
          <w:lang w:eastAsia="fr-FR"/>
        </w:rPr>
        <mc:AlternateContent>
          <mc:Choice Requires="wpg">
            <w:drawing>
              <wp:anchor distT="0" distB="0" distL="114300" distR="114300" simplePos="0" relativeHeight="251850752" behindDoc="0" locked="0" layoutInCell="1" allowOverlap="1" wp14:anchorId="31DEF91A" wp14:editId="0981CF49">
                <wp:simplePos x="0" y="0"/>
                <wp:positionH relativeFrom="margin">
                  <wp:align>right</wp:align>
                </wp:positionH>
                <wp:positionV relativeFrom="paragraph">
                  <wp:posOffset>196865</wp:posOffset>
                </wp:positionV>
                <wp:extent cx="972541" cy="567690"/>
                <wp:effectExtent l="19050" t="19050" r="18415" b="22860"/>
                <wp:wrapNone/>
                <wp:docPr id="62" name="Groupe 62"/>
                <wp:cNvGraphicFramePr/>
                <a:graphic xmlns:a="http://schemas.openxmlformats.org/drawingml/2006/main">
                  <a:graphicData uri="http://schemas.microsoft.com/office/word/2010/wordprocessingGroup">
                    <wpg:wgp>
                      <wpg:cNvGrpSpPr/>
                      <wpg:grpSpPr>
                        <a:xfrm>
                          <a:off x="0" y="0"/>
                          <a:ext cx="972541" cy="567690"/>
                          <a:chOff x="0" y="0"/>
                          <a:chExt cx="1819275" cy="786765"/>
                        </a:xfrm>
                      </wpg:grpSpPr>
                      <wps:wsp>
                        <wps:cNvPr id="63" name="Zone de texte 63"/>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14:paraId="56C0B13F" w14:textId="74AB894C" w:rsidR="00F748F5" w:rsidRPr="00505AA3" w:rsidRDefault="00F748F5" w:rsidP="00A9327C">
                              <w:pPr>
                                <w:rPr>
                                  <w:sz w:val="24"/>
                                  <w:szCs w:val="24"/>
                                </w:rPr>
                              </w:pPr>
                              <w:r>
                                <w:rPr>
                                  <w:sz w:val="24"/>
                                  <w:szCs w:val="24"/>
                                </w:rPr>
                                <w:t>Notation</w:t>
                              </w:r>
                            </w:p>
                          </w:txbxContent>
                        </wps:txbx>
                        <wps:bodyPr rot="0" vert="horz" wrap="square" lIns="91440" tIns="45720" rIns="91440" bIns="45720" anchor="t" anchorCtr="0">
                          <a:noAutofit/>
                        </wps:bodyPr>
                      </wps:wsp>
                      <wps:wsp>
                        <wps:cNvPr id="192" name="Ellipse 192"/>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DEF91A" id="Groupe 62" o:spid="_x0000_s1064" style="position:absolute;margin-left:25.4pt;margin-top:15.5pt;width:76.6pt;height:44.7pt;z-index:251850752;mso-position-horizontal:right;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">
                <v:shape id="Zone de texte 63" o:spid="_x0000_s1065"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" strokecolor="white [3212]">
                  <v:textbox>
                    <w:txbxContent>
                      <w:p w14:paraId="56C0B13F" w14:textId="74AB894C" w:rsidR="00F748F5" w:rsidRPr="00505AA3" w:rsidRDefault="00F748F5" w:rsidP="00A9327C">
                        <w:pPr>
                          <w:rPr>
                            <w:sz w:val="24"/>
                            <w:szCs w:val="24"/>
                          </w:rPr>
                        </w:pPr>
                        <w:r>
                          <w:rPr>
                            <w:sz w:val="24"/>
                            <w:szCs w:val="24"/>
                          </w:rPr>
                          <w:t>Notation</w:t>
                        </w:r>
                      </w:p>
                    </w:txbxContent>
                  </v:textbox>
                </v:shape>
                <v:oval id="Ellipse 192" o:spid="_x0000_s1066"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" filled="f" strokecolor="#940b0b [1604]" strokeweight="3pt">
                  <v:stroke joinstyle="miter"/>
                </v:oval>
                <w10:wrap anchorx="margin"/>
              </v:group>
            </w:pict>
          </mc:Fallback>
        </mc:AlternateContent>
      </w:r>
      <w:r w:rsidR="00D773DA" w:rsidRPr="00085F6F">
        <w:rPr>
          <w:noProof/>
          <w:lang w:eastAsia="fr-FR"/>
        </w:rPr>
        <mc:AlternateContent>
          <mc:Choice Requires="wpg">
            <w:drawing>
              <wp:anchor distT="0" distB="0" distL="114300" distR="114300" simplePos="0" relativeHeight="251783168" behindDoc="0" locked="0" layoutInCell="1" allowOverlap="1" wp14:anchorId="17FCA340" wp14:editId="53F9C935">
                <wp:simplePos x="0" y="0"/>
                <wp:positionH relativeFrom="column">
                  <wp:posOffset>-791320</wp:posOffset>
                </wp:positionH>
                <wp:positionV relativeFrom="paragraph">
                  <wp:posOffset>480723</wp:posOffset>
                </wp:positionV>
                <wp:extent cx="2424023" cy="638355"/>
                <wp:effectExtent l="19050" t="19050" r="14605" b="28575"/>
                <wp:wrapNone/>
                <wp:docPr id="219" name="Groupe 219"/>
                <wp:cNvGraphicFramePr/>
                <a:graphic xmlns:a="http://schemas.openxmlformats.org/drawingml/2006/main">
                  <a:graphicData uri="http://schemas.microsoft.com/office/word/2010/wordprocessingGroup">
                    <wpg:wgp>
                      <wpg:cNvGrpSpPr/>
                      <wpg:grpSpPr>
                        <a:xfrm>
                          <a:off x="0" y="0"/>
                          <a:ext cx="2424023" cy="638355"/>
                          <a:chOff x="0" y="0"/>
                          <a:chExt cx="2390775" cy="1066800"/>
                        </a:xfrm>
                      </wpg:grpSpPr>
                      <wps:wsp>
                        <wps:cNvPr id="14" name="Zone de texte 5"/>
                        <wps:cNvSpPr txBox="1">
                          <a:spLocks noChangeArrowheads="1"/>
                        </wps:cNvSpPr>
                        <wps:spPr bwMode="auto">
                          <a:xfrm>
                            <a:off x="163902" y="257504"/>
                            <a:ext cx="2092864" cy="564055"/>
                          </a:xfrm>
                          <a:prstGeom prst="rect">
                            <a:avLst/>
                          </a:prstGeom>
                          <a:solidFill>
                            <a:srgbClr val="FFFFFF"/>
                          </a:solidFill>
                          <a:ln w="9525">
                            <a:solidFill>
                              <a:schemeClr val="bg1"/>
                            </a:solidFill>
                            <a:miter lim="800000"/>
                            <a:headEnd/>
                            <a:tailEnd/>
                          </a:ln>
                        </wps:spPr>
                        <wps:txbx>
                          <w:txbxContent>
                            <w:p w14:paraId="023F893B" w14:textId="4DE893EC" w:rsidR="00F748F5" w:rsidRPr="00217252" w:rsidRDefault="00F748F5" w:rsidP="003073DE">
                              <w:pPr>
                                <w:rPr>
                                  <w:sz w:val="24"/>
                                  <w:szCs w:val="24"/>
                                </w:rPr>
                              </w:pPr>
                              <w:r w:rsidRPr="00217252">
                                <w:rPr>
                                  <w:sz w:val="24"/>
                                  <w:szCs w:val="24"/>
                                </w:rPr>
                                <w:t>Base de données du projet</w:t>
                              </w:r>
                            </w:p>
                          </w:txbxContent>
                        </wps:txbx>
                        <wps:bodyPr rot="0" vert="horz" wrap="square" lIns="91440" tIns="45720" rIns="91440" bIns="45720" anchor="t" anchorCtr="0">
                          <a:noAutofit/>
                        </wps:bodyPr>
                      </wps:wsp>
                      <wps:wsp>
                        <wps:cNvPr id="353" name="Ellipse 353"/>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FCA340" id="Groupe 219" o:spid="_x0000_s1067" style="position:absolute;margin-left:-62.3pt;margin-top:37.85pt;width:190.85pt;height:50.25pt;z-index:251783168;mso-width-relative:margin;mso-height-relative:margin" coordsize="2390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">
                <v:shape id="Zone de texte 5" o:spid="_x0000_s1068" type="#_x0000_t202" style="position:absolute;left:1639;top:2575;width:20928;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" strokecolor="white [3212]">
                  <v:textbox>
                    <w:txbxContent>
                      <w:p w14:paraId="023F893B" w14:textId="4DE893EC" w:rsidR="00F748F5" w:rsidRPr="00217252" w:rsidRDefault="00F748F5" w:rsidP="003073DE">
                        <w:pPr>
                          <w:rPr>
                            <w:sz w:val="24"/>
                            <w:szCs w:val="24"/>
                          </w:rPr>
                        </w:pPr>
                        <w:r w:rsidRPr="00217252">
                          <w:rPr>
                            <w:sz w:val="24"/>
                            <w:szCs w:val="24"/>
                          </w:rPr>
                          <w:t>Base de données du projet</w:t>
                        </w:r>
                      </w:p>
                    </w:txbxContent>
                  </v:textbox>
                </v:shape>
                <v:oval id="Ellipse 353" o:spid="_x0000_s1069"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" filled="f" strokecolor="#940b0b [1604]" strokeweight="3pt">
                  <v:stroke joinstyle="miter"/>
                </v:oval>
              </v:group>
            </w:pict>
          </mc:Fallback>
        </mc:AlternateContent>
      </w:r>
    </w:p>
    <w:p w14:paraId="2EBA9C65" w14:textId="59F02C22" w:rsidR="003073DE" w:rsidRPr="00085F6F" w:rsidRDefault="002F6EB5" w:rsidP="003073DE">
      <w:r w:rsidRPr="00085F6F">
        <w:rPr>
          <w:noProof/>
          <w:lang w:eastAsia="fr-FR"/>
        </w:rPr>
        <mc:AlternateContent>
          <mc:Choice Requires="wps">
            <w:drawing>
              <wp:anchor distT="0" distB="0" distL="114300" distR="114300" simplePos="0" relativeHeight="251858944" behindDoc="0" locked="0" layoutInCell="1" allowOverlap="1" wp14:anchorId="43AA8DF7" wp14:editId="5F765E3C">
                <wp:simplePos x="0" y="0"/>
                <wp:positionH relativeFrom="margin">
                  <wp:posOffset>4129547</wp:posOffset>
                </wp:positionH>
                <wp:positionV relativeFrom="paragraph">
                  <wp:posOffset>8521</wp:posOffset>
                </wp:positionV>
                <wp:extent cx="498143" cy="313898"/>
                <wp:effectExtent l="0" t="76200" r="0" b="86360"/>
                <wp:wrapNone/>
                <wp:docPr id="199" name="Zone de texte 199"/>
                <wp:cNvGraphicFramePr/>
                <a:graphic xmlns:a="http://schemas.openxmlformats.org/drawingml/2006/main">
                  <a:graphicData uri="http://schemas.microsoft.com/office/word/2010/wordprocessingShape">
                    <wps:wsp>
                      <wps:cNvSpPr txBox="1"/>
                      <wps:spPr>
                        <a:xfrm rot="2607644">
                          <a:off x="0" y="0"/>
                          <a:ext cx="498143" cy="313898"/>
                        </a:xfrm>
                        <a:prstGeom prst="rect">
                          <a:avLst/>
                        </a:prstGeom>
                        <a:noFill/>
                        <a:ln>
                          <a:noFill/>
                        </a:ln>
                      </wps:spPr>
                      <wps:txbx>
                        <w:txbxContent>
                          <w:p w14:paraId="66FDDA16" w14:textId="009A67D2" w:rsidR="00F748F5" w:rsidRDefault="00F748F5" w:rsidP="002F6EB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E8D884E" w14:textId="77777777" w:rsidR="00F748F5" w:rsidRPr="009459F8" w:rsidRDefault="00F748F5" w:rsidP="002F6EB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A8DF7" id="Zone de texte 199" o:spid="_x0000_s1070" type="#_x0000_t202" style="position:absolute;margin-left:325.15pt;margin-top:.65pt;width:39.2pt;height:24.7pt;rotation:2848243fd;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" filled="f" stroked="f">
                <v:textbox>
                  <w:txbxContent>
                    <w:p w14:paraId="66FDDA16" w14:textId="009A67D2" w:rsidR="00F748F5" w:rsidRDefault="00F748F5" w:rsidP="002F6EB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E8D884E" w14:textId="77777777" w:rsidR="00F748F5" w:rsidRPr="009459F8" w:rsidRDefault="00F748F5" w:rsidP="002F6EB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BD4F4B" w:rsidRPr="00085F6F">
        <w:rPr>
          <w:noProof/>
          <w:lang w:eastAsia="fr-FR"/>
        </w:rPr>
        <mc:AlternateContent>
          <mc:Choice Requires="wps">
            <w:drawing>
              <wp:anchor distT="0" distB="0" distL="114300" distR="114300" simplePos="0" relativeHeight="251855872" behindDoc="0" locked="0" layoutInCell="1" allowOverlap="1" wp14:anchorId="78C75F81" wp14:editId="595D8235">
                <wp:simplePos x="0" y="0"/>
                <wp:positionH relativeFrom="column">
                  <wp:posOffset>1631348</wp:posOffset>
                </wp:positionH>
                <wp:positionV relativeFrom="paragraph">
                  <wp:posOffset>18893</wp:posOffset>
                </wp:positionV>
                <wp:extent cx="921173" cy="1031848"/>
                <wp:effectExtent l="0" t="0" r="12700" b="16510"/>
                <wp:wrapNone/>
                <wp:docPr id="15" name="Forme libre 15"/>
                <wp:cNvGraphicFramePr/>
                <a:graphic xmlns:a="http://schemas.openxmlformats.org/drawingml/2006/main">
                  <a:graphicData uri="http://schemas.microsoft.com/office/word/2010/wordprocessingShape">
                    <wps:wsp>
                      <wps:cNvSpPr/>
                      <wps:spPr>
                        <a:xfrm>
                          <a:off x="0" y="0"/>
                          <a:ext cx="921173" cy="1031848"/>
                        </a:xfrm>
                        <a:custGeom>
                          <a:avLst/>
                          <a:gdLst>
                            <a:gd name="connsiteX0" fmla="*/ 872116 w 921173"/>
                            <a:gd name="connsiteY0" fmla="*/ 1031848 h 1031848"/>
                            <a:gd name="connsiteX1" fmla="*/ 824546 w 921173"/>
                            <a:gd name="connsiteY1" fmla="*/ 1166 h 1031848"/>
                            <a:gd name="connsiteX2" fmla="*/ 0 w 921173"/>
                            <a:gd name="connsiteY2" fmla="*/ 836283 h 1031848"/>
                          </a:gdLst>
                          <a:ahLst/>
                          <a:cxnLst>
                            <a:cxn ang="0">
                              <a:pos x="connsiteX0" y="connsiteY0"/>
                            </a:cxn>
                            <a:cxn ang="0">
                              <a:pos x="connsiteX1" y="connsiteY1"/>
                            </a:cxn>
                            <a:cxn ang="0">
                              <a:pos x="connsiteX2" y="connsiteY2"/>
                            </a:cxn>
                          </a:cxnLst>
                          <a:rect l="l" t="t" r="r" b="b"/>
                          <a:pathLst>
                            <a:path w="921173" h="1031848">
                              <a:moveTo>
                                <a:pt x="872116" y="1031848"/>
                              </a:moveTo>
                              <a:cubicBezTo>
                                <a:pt x="921007" y="532804"/>
                                <a:pt x="969899" y="33760"/>
                                <a:pt x="824546" y="1166"/>
                              </a:cubicBezTo>
                              <a:cubicBezTo>
                                <a:pt x="679193" y="-31428"/>
                                <a:pt x="207017" y="628385"/>
                                <a:pt x="0" y="83628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104FD1" id="Forme libre 197" o:spid="_x0000_s1026" style="position:absolute;margin-left:128.45pt;margin-top:1.5pt;width:72.55pt;height:81.25pt;z-index:251855872;visibility:visible;mso-wrap-style:square;mso-wrap-distance-left:9pt;mso-wrap-distance-top:0;mso-wrap-distance-right:9pt;mso-wrap-distance-bottom:0;mso-position-horizontal:absolute;mso-position-horizontal-relative:text;mso-position-vertical:absolute;mso-position-vertical-relative:text;v-text-anchor:middle" coordsize="921173,103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" path="m872116,1031848c921007,532804,969899,33760,824546,1166,679193,-31428,207017,628385,,836283e" filled="f" strokecolor="#940b0b [1604]" strokeweight="1pt">
                <v:stroke joinstyle="miter"/>
                <v:path arrowok="t" o:connecttype="custom" o:connectlocs="872116,1031848;824546,1166;0,836283" o:connectangles="0,0,0"/>
              </v:shape>
            </w:pict>
          </mc:Fallback>
        </mc:AlternateContent>
      </w:r>
      <w:r w:rsidR="00A729B6" w:rsidRPr="00085F6F">
        <w:rPr>
          <w:noProof/>
          <w:lang w:eastAsia="fr-FR"/>
        </w:rPr>
        <mc:AlternateContent>
          <mc:Choice Requires="wps">
            <w:drawing>
              <wp:anchor distT="0" distB="0" distL="114300" distR="114300" simplePos="0" relativeHeight="251767808" behindDoc="0" locked="0" layoutInCell="1" allowOverlap="1" wp14:anchorId="5B9EAA26" wp14:editId="73590145">
                <wp:simplePos x="0" y="0"/>
                <wp:positionH relativeFrom="margin">
                  <wp:posOffset>4023995</wp:posOffset>
                </wp:positionH>
                <wp:positionV relativeFrom="paragraph">
                  <wp:posOffset>44449</wp:posOffset>
                </wp:positionV>
                <wp:extent cx="514350" cy="485775"/>
                <wp:effectExtent l="0" t="0" r="19050" b="28575"/>
                <wp:wrapNone/>
                <wp:docPr id="350" name="Connecteur droit 350"/>
                <wp:cNvGraphicFramePr/>
                <a:graphic xmlns:a="http://schemas.openxmlformats.org/drawingml/2006/main">
                  <a:graphicData uri="http://schemas.microsoft.com/office/word/2010/wordprocessingShape">
                    <wps:wsp>
                      <wps:cNvCnPr/>
                      <wps:spPr>
                        <a:xfrm flipH="1" flipV="1">
                          <a:off x="0" y="0"/>
                          <a:ext cx="514350" cy="485775"/>
                        </a:xfrm>
                        <a:prstGeom prst="line">
                          <a:avLst/>
                        </a:prstGeom>
                        <a:ln w="25400">
                          <a:solidFill>
                            <a:srgbClr val="D71D0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EF6F3" id="Connecteur droit 350" o:spid="_x0000_s1026" style="position:absolute;flip:x y;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6.85pt,3.5pt" to="357.3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" strokecolor="#d71d0f" strokeweight="2pt">
                <v:stroke joinstyle="miter"/>
                <w10:wrap anchorx="margin"/>
              </v:line>
            </w:pict>
          </mc:Fallback>
        </mc:AlternateContent>
      </w:r>
    </w:p>
    <w:p w14:paraId="558226C1" w14:textId="6D90CE43" w:rsidR="003073DE" w:rsidRPr="00085F6F" w:rsidRDefault="00264A1D" w:rsidP="003073DE">
      <w:r w:rsidRPr="00085F6F">
        <w:rPr>
          <w:noProof/>
          <w:lang w:eastAsia="fr-FR"/>
        </w:rPr>
        <mc:AlternateContent>
          <mc:Choice Requires="wpg">
            <w:drawing>
              <wp:anchor distT="0" distB="0" distL="114300" distR="114300" simplePos="0" relativeHeight="251844608" behindDoc="0" locked="0" layoutInCell="1" allowOverlap="1" wp14:anchorId="455F5F35" wp14:editId="7DE99011">
                <wp:simplePos x="0" y="0"/>
                <wp:positionH relativeFrom="column">
                  <wp:posOffset>409755</wp:posOffset>
                </wp:positionH>
                <wp:positionV relativeFrom="paragraph">
                  <wp:posOffset>348501</wp:posOffset>
                </wp:positionV>
                <wp:extent cx="1314203" cy="491490"/>
                <wp:effectExtent l="19050" t="19050" r="19685" b="22860"/>
                <wp:wrapNone/>
                <wp:docPr id="54" name="Groupe 54"/>
                <wp:cNvGraphicFramePr/>
                <a:graphic xmlns:a="http://schemas.openxmlformats.org/drawingml/2006/main">
                  <a:graphicData uri="http://schemas.microsoft.com/office/word/2010/wordprocessingGroup">
                    <wpg:wgp>
                      <wpg:cNvGrpSpPr/>
                      <wpg:grpSpPr>
                        <a:xfrm>
                          <a:off x="0" y="0"/>
                          <a:ext cx="1314203" cy="491490"/>
                          <a:chOff x="0" y="0"/>
                          <a:chExt cx="1771650" cy="647700"/>
                        </a:xfrm>
                      </wpg:grpSpPr>
                      <wps:wsp>
                        <wps:cNvPr id="55" name="Zone de texte 4"/>
                        <wps:cNvSpPr txBox="1">
                          <a:spLocks noChangeArrowheads="1"/>
                        </wps:cNvSpPr>
                        <wps:spPr bwMode="auto">
                          <a:xfrm>
                            <a:off x="118472" y="99360"/>
                            <a:ext cx="1628355" cy="505909"/>
                          </a:xfrm>
                          <a:prstGeom prst="rect">
                            <a:avLst/>
                          </a:prstGeom>
                          <a:solidFill>
                            <a:srgbClr val="FFFFFF"/>
                          </a:solidFill>
                          <a:ln w="9525">
                            <a:solidFill>
                              <a:schemeClr val="bg1"/>
                            </a:solidFill>
                            <a:miter lim="800000"/>
                            <a:headEnd/>
                            <a:tailEnd/>
                          </a:ln>
                        </wps:spPr>
                        <wps:txbx>
                          <w:txbxContent>
                            <w:p w14:paraId="6F3151B1" w14:textId="0A1B14D4" w:rsidR="00F748F5" w:rsidRDefault="00F748F5" w:rsidP="00D773DA">
                              <w:pPr>
                                <w:rPr>
                                  <w:sz w:val="24"/>
                                  <w:szCs w:val="24"/>
                                </w:rPr>
                              </w:pPr>
                              <w:r>
                                <w:rPr>
                                  <w:sz w:val="24"/>
                                  <w:szCs w:val="24"/>
                                </w:rPr>
                                <w:t>Normes W3C</w:t>
                              </w:r>
                            </w:p>
                            <w:p w14:paraId="62CCB5D2" w14:textId="77777777" w:rsidR="00F748F5" w:rsidRPr="00872F66" w:rsidRDefault="00F748F5" w:rsidP="00D773DA">
                              <w:pPr>
                                <w:rPr>
                                  <w:sz w:val="24"/>
                                  <w:szCs w:val="24"/>
                                </w:rPr>
                              </w:pPr>
                            </w:p>
                          </w:txbxContent>
                        </wps:txbx>
                        <wps:bodyPr rot="0" vert="horz" wrap="square" lIns="91440" tIns="45720" rIns="91440" bIns="45720" anchor="t" anchorCtr="0">
                          <a:noAutofit/>
                        </wps:bodyPr>
                      </wps:wsp>
                      <wps:wsp>
                        <wps:cNvPr id="56"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5F5F35" id="Groupe 54" o:spid="_x0000_s1071" style="position:absolute;margin-left:32.25pt;margin-top:27.45pt;width:103.5pt;height:38.7pt;z-index:251844608;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">
                <v:shape id="Zone de texte 4" o:spid="_x0000_s1072" type="#_x0000_t202" style="position:absolute;left:1184;top:99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" strokecolor="white [3212]">
                  <v:textbox>
                    <w:txbxContent>
                      <w:p w14:paraId="6F3151B1" w14:textId="0A1B14D4" w:rsidR="00F748F5" w:rsidRDefault="00F748F5" w:rsidP="00D773DA">
                        <w:pPr>
                          <w:rPr>
                            <w:sz w:val="24"/>
                            <w:szCs w:val="24"/>
                          </w:rPr>
                        </w:pPr>
                        <w:r>
                          <w:rPr>
                            <w:sz w:val="24"/>
                            <w:szCs w:val="24"/>
                          </w:rPr>
                          <w:t>Normes W3C</w:t>
                        </w:r>
                      </w:p>
                      <w:p w14:paraId="62CCB5D2" w14:textId="77777777" w:rsidR="00F748F5" w:rsidRPr="00872F66" w:rsidRDefault="00F748F5" w:rsidP="00D773DA">
                        <w:pPr>
                          <w:rPr>
                            <w:sz w:val="24"/>
                            <w:szCs w:val="24"/>
                          </w:rPr>
                        </w:pPr>
                      </w:p>
                    </w:txbxContent>
                  </v:textbox>
                </v:shape>
                <v:oval id="Ellipse 8" o:spid="_x0000_s1073"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" filled="f" strokecolor="#940b0b [1604]" strokeweight="3pt">
                  <v:stroke joinstyle="miter"/>
                </v:oval>
              </v:group>
            </w:pict>
          </mc:Fallback>
        </mc:AlternateContent>
      </w:r>
      <w:r w:rsidR="001A4472" w:rsidRPr="00085F6F">
        <w:rPr>
          <w:noProof/>
          <w:lang w:eastAsia="fr-FR"/>
        </w:rPr>
        <mc:AlternateContent>
          <mc:Choice Requires="wps">
            <w:drawing>
              <wp:anchor distT="0" distB="0" distL="114300" distR="114300" simplePos="0" relativeHeight="251875328" behindDoc="0" locked="0" layoutInCell="1" allowOverlap="1" wp14:anchorId="7AD1F4F0" wp14:editId="3892A1FD">
                <wp:simplePos x="0" y="0"/>
                <wp:positionH relativeFrom="margin">
                  <wp:posOffset>2015509</wp:posOffset>
                </wp:positionH>
                <wp:positionV relativeFrom="paragraph">
                  <wp:posOffset>9259</wp:posOffset>
                </wp:positionV>
                <wp:extent cx="498143" cy="313898"/>
                <wp:effectExtent l="0" t="0" r="0" b="0"/>
                <wp:wrapNone/>
                <wp:docPr id="231" name="Zone de texte 23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14:paraId="112488F2" w14:textId="37D6F7D2" w:rsidR="00F748F5" w:rsidRPr="009459F8" w:rsidRDefault="00F748F5" w:rsidP="001A447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50E235E" wp14:editId="2A6F89EB">
                                  <wp:extent cx="314960" cy="198457"/>
                                  <wp:effectExtent l="0" t="0" r="0" b="0"/>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1F4F0" id="Zone de texte 231" o:spid="_x0000_s1074" type="#_x0000_t202" style="position:absolute;margin-left:158.7pt;margin-top:.75pt;width:39.2pt;height:24.7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" filled="f" stroked="f">
                <v:textbox>
                  <w:txbxContent>
                    <w:p w14:paraId="112488F2" w14:textId="37D6F7D2" w:rsidR="00F748F5" w:rsidRPr="009459F8" w:rsidRDefault="00F748F5" w:rsidP="001A447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50E235E" wp14:editId="2A6F89EB">
                            <wp:extent cx="314960" cy="198457"/>
                            <wp:effectExtent l="0" t="0" r="0" b="0"/>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r w:rsidR="001A4472" w:rsidRPr="00085F6F">
        <w:rPr>
          <w:noProof/>
          <w:lang w:eastAsia="fr-FR"/>
        </w:rPr>
        <mc:AlternateContent>
          <mc:Choice Requires="wps">
            <w:drawing>
              <wp:anchor distT="0" distB="0" distL="114300" distR="114300" simplePos="0" relativeHeight="251873280" behindDoc="0" locked="0" layoutInCell="1" allowOverlap="1" wp14:anchorId="0B037E05" wp14:editId="7A69D906">
                <wp:simplePos x="0" y="0"/>
                <wp:positionH relativeFrom="margin">
                  <wp:posOffset>2831617</wp:posOffset>
                </wp:positionH>
                <wp:positionV relativeFrom="paragraph">
                  <wp:posOffset>9041</wp:posOffset>
                </wp:positionV>
                <wp:extent cx="498143" cy="313898"/>
                <wp:effectExtent l="0" t="0" r="0" b="0"/>
                <wp:wrapNone/>
                <wp:docPr id="229" name="Zone de texte 22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14:paraId="5749CA2D" w14:textId="76A9FE84" w:rsidR="00F748F5" w:rsidRPr="009459F8" w:rsidRDefault="00F748F5" w:rsidP="001A447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EDD3A8C" wp14:editId="73CABB64">
                                  <wp:extent cx="314960" cy="198457"/>
                                  <wp:effectExtent l="0" t="0" r="0" b="0"/>
                                  <wp:docPr id="230" name="Imag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37E05" id="Zone de texte 229" o:spid="_x0000_s1075" type="#_x0000_t202" style="position:absolute;margin-left:222.95pt;margin-top:.7pt;width:39.2pt;height:24.7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" filled="f" stroked="f">
                <v:textbox>
                  <w:txbxContent>
                    <w:p w14:paraId="5749CA2D" w14:textId="76A9FE84" w:rsidR="00F748F5" w:rsidRPr="009459F8" w:rsidRDefault="00F748F5" w:rsidP="001A447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EDD3A8C" wp14:editId="73CABB64">
                            <wp:extent cx="314960" cy="198457"/>
                            <wp:effectExtent l="0" t="0" r="0" b="0"/>
                            <wp:docPr id="230" name="Imag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r w:rsidR="00D773DA" w:rsidRPr="00085F6F">
        <w:rPr>
          <w:noProof/>
          <w:lang w:eastAsia="fr-FR"/>
        </w:rPr>
        <mc:AlternateContent>
          <mc:Choice Requires="wpg">
            <w:drawing>
              <wp:anchor distT="0" distB="0" distL="114300" distR="114300" simplePos="0" relativeHeight="251785216" behindDoc="0" locked="0" layoutInCell="1" allowOverlap="1" wp14:anchorId="4FD799AF" wp14:editId="2849A184">
                <wp:simplePos x="0" y="0"/>
                <wp:positionH relativeFrom="column">
                  <wp:posOffset>4271645</wp:posOffset>
                </wp:positionH>
                <wp:positionV relativeFrom="paragraph">
                  <wp:posOffset>32909</wp:posOffset>
                </wp:positionV>
                <wp:extent cx="1742536" cy="767750"/>
                <wp:effectExtent l="19050" t="19050" r="10160" b="13335"/>
                <wp:wrapNone/>
                <wp:docPr id="218" name="Groupe 218"/>
                <wp:cNvGraphicFramePr/>
                <a:graphic xmlns:a="http://schemas.openxmlformats.org/drawingml/2006/main">
                  <a:graphicData uri="http://schemas.microsoft.com/office/word/2010/wordprocessingGroup">
                    <wpg:wgp>
                      <wpg:cNvGrpSpPr/>
                      <wpg:grpSpPr>
                        <a:xfrm>
                          <a:off x="0" y="0"/>
                          <a:ext cx="1742536" cy="767750"/>
                          <a:chOff x="0" y="0"/>
                          <a:chExt cx="2449603" cy="1066800"/>
                        </a:xfrm>
                      </wpg:grpSpPr>
                      <wps:wsp>
                        <wps:cNvPr id="16" name="Zone de texte 6"/>
                        <wps:cNvSpPr txBox="1">
                          <a:spLocks noChangeArrowheads="1"/>
                        </wps:cNvSpPr>
                        <wps:spPr bwMode="auto">
                          <a:xfrm>
                            <a:off x="319178" y="129396"/>
                            <a:ext cx="2130425" cy="800100"/>
                          </a:xfrm>
                          <a:prstGeom prst="rect">
                            <a:avLst/>
                          </a:prstGeom>
                          <a:solidFill>
                            <a:srgbClr val="FFFFFF"/>
                          </a:solidFill>
                          <a:ln w="9525">
                            <a:solidFill>
                              <a:schemeClr val="bg1"/>
                            </a:solidFill>
                            <a:miter lim="800000"/>
                            <a:headEnd/>
                            <a:tailEnd/>
                          </a:ln>
                        </wps:spPr>
                        <wps:txbx>
                          <w:txbxContent>
                            <w:p w14:paraId="17116EE5" w14:textId="139165D2" w:rsidR="00F748F5" w:rsidRPr="00217252" w:rsidRDefault="00F748F5" w:rsidP="003073DE">
                              <w:pPr>
                                <w:rPr>
                                  <w:sz w:val="24"/>
                                  <w:szCs w:val="24"/>
                                </w:rPr>
                              </w:pPr>
                              <w:r w:rsidRPr="00217252">
                                <w:rPr>
                                  <w:sz w:val="24"/>
                                  <w:szCs w:val="24"/>
                                </w:rPr>
                                <w:t>Base de données WebAurion</w:t>
                              </w:r>
                            </w:p>
                          </w:txbxContent>
                        </wps:txbx>
                        <wps:bodyPr rot="0" vert="horz" wrap="square" lIns="91440" tIns="45720" rIns="91440" bIns="45720" anchor="t" anchorCtr="0">
                          <a:noAutofit/>
                        </wps:bodyPr>
                      </wps:wsp>
                      <wps:wsp>
                        <wps:cNvPr id="352" name="Ellipse 352"/>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D799AF" id="Groupe 218" o:spid="_x0000_s1076" style="position:absolute;margin-left:336.35pt;margin-top:2.6pt;width:137.2pt;height:60.45pt;z-index:251785216;mso-width-relative:margin;mso-height-relative:margin" coordsize="24496,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">
                <v:shape id="Zone de texte 6" o:spid="_x0000_s1077" type="#_x0000_t202" style="position:absolute;left:3191;top:1293;width:21305;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" strokecolor="white [3212]">
                  <v:textbox>
                    <w:txbxContent>
                      <w:p w14:paraId="17116EE5" w14:textId="139165D2" w:rsidR="00F748F5" w:rsidRPr="00217252" w:rsidRDefault="00F748F5" w:rsidP="003073DE">
                        <w:pPr>
                          <w:rPr>
                            <w:sz w:val="24"/>
                            <w:szCs w:val="24"/>
                          </w:rPr>
                        </w:pPr>
                        <w:r w:rsidRPr="00217252">
                          <w:rPr>
                            <w:sz w:val="24"/>
                            <w:szCs w:val="24"/>
                          </w:rPr>
                          <w:t>Base de données WebAurion</w:t>
                        </w:r>
                      </w:p>
                    </w:txbxContent>
                  </v:textbox>
                </v:shape>
                <v:oval id="Ellipse 352" o:spid="_x0000_s1078"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" filled="f" strokecolor="#940b0b [1604]" strokeweight="3pt">
                  <v:stroke joinstyle="miter"/>
                </v:oval>
              </v:group>
            </w:pict>
          </mc:Fallback>
        </mc:AlternateContent>
      </w:r>
    </w:p>
    <w:p w14:paraId="4E147CFA" w14:textId="5543E669" w:rsidR="003073DE" w:rsidRPr="00085F6F" w:rsidRDefault="00D773DA" w:rsidP="003073DE">
      <w:r w:rsidRPr="00085F6F">
        <w:rPr>
          <w:noProof/>
          <w:lang w:eastAsia="fr-FR"/>
        </w:rPr>
        <mc:AlternateContent>
          <mc:Choice Requires="wpg">
            <w:drawing>
              <wp:anchor distT="0" distB="0" distL="114300" distR="114300" simplePos="0" relativeHeight="251811840" behindDoc="0" locked="0" layoutInCell="1" allowOverlap="1" wp14:anchorId="1D03AB63" wp14:editId="61E41FC1">
                <wp:simplePos x="0" y="0"/>
                <wp:positionH relativeFrom="column">
                  <wp:posOffset>3152955</wp:posOffset>
                </wp:positionH>
                <wp:positionV relativeFrom="paragraph">
                  <wp:posOffset>15733</wp:posOffset>
                </wp:positionV>
                <wp:extent cx="975815" cy="491706"/>
                <wp:effectExtent l="19050" t="19050" r="15240" b="22860"/>
                <wp:wrapNone/>
                <wp:docPr id="213" name="Groupe 213"/>
                <wp:cNvGraphicFramePr/>
                <a:graphic xmlns:a="http://schemas.openxmlformats.org/drawingml/2006/main">
                  <a:graphicData uri="http://schemas.microsoft.com/office/word/2010/wordprocessingGroup">
                    <wpg:wgp>
                      <wpg:cNvGrpSpPr/>
                      <wpg:grpSpPr>
                        <a:xfrm>
                          <a:off x="0" y="0"/>
                          <a:ext cx="975815" cy="491706"/>
                          <a:chOff x="0" y="0"/>
                          <a:chExt cx="1771650" cy="647700"/>
                        </a:xfrm>
                      </wpg:grpSpPr>
                      <wps:wsp>
                        <wps:cNvPr id="18" name="Zone de texte 4"/>
                        <wps:cNvSpPr txBox="1">
                          <a:spLocks noChangeArrowheads="1"/>
                        </wps:cNvSpPr>
                        <wps:spPr bwMode="auto">
                          <a:xfrm>
                            <a:off x="219440" y="90288"/>
                            <a:ext cx="1480869" cy="505910"/>
                          </a:xfrm>
                          <a:prstGeom prst="rect">
                            <a:avLst/>
                          </a:prstGeom>
                          <a:solidFill>
                            <a:srgbClr val="FFFFFF"/>
                          </a:solidFill>
                          <a:ln w="9525">
                            <a:solidFill>
                              <a:schemeClr val="bg1"/>
                            </a:solidFill>
                            <a:miter lim="800000"/>
                            <a:headEnd/>
                            <a:tailEnd/>
                          </a:ln>
                        </wps:spPr>
                        <wps:txbx>
                          <w:txbxContent>
                            <w:p w14:paraId="24E3FCF2" w14:textId="1622DF5C" w:rsidR="00F748F5" w:rsidRPr="00872F66" w:rsidRDefault="00F748F5" w:rsidP="003073DE">
                              <w:pPr>
                                <w:rPr>
                                  <w:sz w:val="24"/>
                                  <w:szCs w:val="24"/>
                                </w:rPr>
                              </w:pPr>
                              <w:r>
                                <w:rPr>
                                  <w:sz w:val="24"/>
                                  <w:szCs w:val="24"/>
                                </w:rPr>
                                <w:t>Internet</w:t>
                              </w:r>
                            </w:p>
                          </w:txbxContent>
                        </wps:txbx>
                        <wps:bodyPr rot="0" vert="horz" wrap="square" lIns="91440" tIns="45720" rIns="91440" bIns="45720" anchor="t" anchorCtr="0">
                          <a:noAutofit/>
                        </wps:bodyPr>
                      </wps:wsp>
                      <wps:wsp>
                        <wps:cNvPr id="1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03AB63" id="Groupe 213" o:spid="_x0000_s1079" style="position:absolute;margin-left:248.25pt;margin-top:1.25pt;width:76.85pt;height:38.7pt;z-index:251811840;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">
                <v:shape id="Zone de texte 4" o:spid="_x0000_s1080" type="#_x0000_t202" style="position:absolute;left:2194;top:902;width:14809;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" strokecolor="white [3212]">
                  <v:textbox>
                    <w:txbxContent>
                      <w:p w14:paraId="24E3FCF2" w14:textId="1622DF5C" w:rsidR="00F748F5" w:rsidRPr="00872F66" w:rsidRDefault="00F748F5" w:rsidP="003073DE">
                        <w:pPr>
                          <w:rPr>
                            <w:sz w:val="24"/>
                            <w:szCs w:val="24"/>
                          </w:rPr>
                        </w:pPr>
                        <w:r>
                          <w:rPr>
                            <w:sz w:val="24"/>
                            <w:szCs w:val="24"/>
                          </w:rPr>
                          <w:t>Internet</w:t>
                        </w:r>
                      </w:p>
                    </w:txbxContent>
                  </v:textbox>
                </v:shape>
                <v:oval id="Ellipse 8" o:spid="_x0000_s1081"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" filled="f" strokecolor="#940b0b [1604]" strokeweight="3pt">
                  <v:stroke joinstyle="miter"/>
                </v:oval>
              </v:group>
            </w:pict>
          </mc:Fallback>
        </mc:AlternateContent>
      </w:r>
      <w:r w:rsidRPr="00085F6F">
        <w:rPr>
          <w:noProof/>
          <w:lang w:eastAsia="fr-FR"/>
        </w:rPr>
        <mc:AlternateContent>
          <mc:Choice Requires="wpg">
            <w:drawing>
              <wp:anchor distT="0" distB="0" distL="114300" distR="114300" simplePos="0" relativeHeight="251846656" behindDoc="0" locked="0" layoutInCell="1" allowOverlap="1" wp14:anchorId="341094F8" wp14:editId="672B6ADC">
                <wp:simplePos x="0" y="0"/>
                <wp:positionH relativeFrom="column">
                  <wp:posOffset>2058780</wp:posOffset>
                </wp:positionH>
                <wp:positionV relativeFrom="paragraph">
                  <wp:posOffset>207949</wp:posOffset>
                </wp:positionV>
                <wp:extent cx="1043797" cy="491706"/>
                <wp:effectExtent l="19050" t="19050" r="23495" b="22860"/>
                <wp:wrapNone/>
                <wp:docPr id="57" name="Groupe 57"/>
                <wp:cNvGraphicFramePr/>
                <a:graphic xmlns:a="http://schemas.openxmlformats.org/drawingml/2006/main">
                  <a:graphicData uri="http://schemas.microsoft.com/office/word/2010/wordprocessingGroup">
                    <wpg:wgp>
                      <wpg:cNvGrpSpPr/>
                      <wpg:grpSpPr>
                        <a:xfrm>
                          <a:off x="0" y="0"/>
                          <a:ext cx="1043797" cy="491706"/>
                          <a:chOff x="0" y="0"/>
                          <a:chExt cx="1848016" cy="647700"/>
                        </a:xfrm>
                      </wpg:grpSpPr>
                      <wps:wsp>
                        <wps:cNvPr id="58" name="Zone de texte 4"/>
                        <wps:cNvSpPr txBox="1">
                          <a:spLocks noChangeArrowheads="1"/>
                        </wps:cNvSpPr>
                        <wps:spPr bwMode="auto">
                          <a:xfrm>
                            <a:off x="219661" y="90367"/>
                            <a:ext cx="1628355" cy="505910"/>
                          </a:xfrm>
                          <a:prstGeom prst="rect">
                            <a:avLst/>
                          </a:prstGeom>
                          <a:solidFill>
                            <a:srgbClr val="FFFFFF"/>
                          </a:solidFill>
                          <a:ln w="9525">
                            <a:solidFill>
                              <a:schemeClr val="bg1"/>
                            </a:solidFill>
                            <a:miter lim="800000"/>
                            <a:headEnd/>
                            <a:tailEnd/>
                          </a:ln>
                        </wps:spPr>
                        <wps:txbx>
                          <w:txbxContent>
                            <w:p w14:paraId="76E975B2" w14:textId="77777777" w:rsidR="00F748F5" w:rsidRPr="00872F66" w:rsidRDefault="00F748F5" w:rsidP="00D773DA">
                              <w:pPr>
                                <w:rPr>
                                  <w:sz w:val="24"/>
                                  <w:szCs w:val="24"/>
                                </w:rPr>
                              </w:pPr>
                              <w:r w:rsidRPr="00872F66">
                                <w:rPr>
                                  <w:sz w:val="24"/>
                                  <w:szCs w:val="24"/>
                                </w:rPr>
                                <w:t>Interface</w:t>
                              </w:r>
                            </w:p>
                          </w:txbxContent>
                        </wps:txbx>
                        <wps:bodyPr rot="0" vert="horz" wrap="square" lIns="91440" tIns="45720" rIns="91440" bIns="45720" anchor="t" anchorCtr="0">
                          <a:noAutofit/>
                        </wps:bodyPr>
                      </wps:wsp>
                      <wps:wsp>
                        <wps:cNvPr id="5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1094F8" id="Groupe 57" o:spid="_x0000_s1082" style="position:absolute;margin-left:162.1pt;margin-top:16.35pt;width:82.2pt;height:38.7pt;z-index:251846656;mso-width-relative:margin;mso-height-relative:margin" coordsize="18480,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">
                <v:shape id="Zone de texte 4" o:spid="_x0000_s1083" type="#_x0000_t202" style="position:absolute;left:2196;top:90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" strokecolor="white [3212]">
                  <v:textbox>
                    <w:txbxContent>
                      <w:p w14:paraId="76E975B2" w14:textId="77777777" w:rsidR="00F748F5" w:rsidRPr="00872F66" w:rsidRDefault="00F748F5" w:rsidP="00D773DA">
                        <w:pPr>
                          <w:rPr>
                            <w:sz w:val="24"/>
                            <w:szCs w:val="24"/>
                          </w:rPr>
                        </w:pPr>
                        <w:r w:rsidRPr="00872F66">
                          <w:rPr>
                            <w:sz w:val="24"/>
                            <w:szCs w:val="24"/>
                          </w:rPr>
                          <w:t>Interface</w:t>
                        </w:r>
                      </w:p>
                    </w:txbxContent>
                  </v:textbox>
                </v:shape>
                <v:oval id="Ellipse 8" o:spid="_x0000_s1084"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" filled="f" strokecolor="#940b0b [1604]" strokeweight="3pt">
                  <v:stroke joinstyle="miter"/>
                </v:oval>
              </v:group>
            </w:pict>
          </mc:Fallback>
        </mc:AlternateContent>
      </w:r>
    </w:p>
    <w:p w14:paraId="431414A4" w14:textId="1DB31EB6" w:rsidR="003073DE" w:rsidRPr="00085F6F" w:rsidRDefault="00EE5D31" w:rsidP="003073DE">
      <w:r w:rsidRPr="00085F6F">
        <w:rPr>
          <w:noProof/>
          <w:lang w:eastAsia="fr-FR"/>
        </w:rPr>
        <mc:AlternateContent>
          <mc:Choice Requires="wps">
            <w:drawing>
              <wp:anchor distT="0" distB="0" distL="114300" distR="114300" simplePos="0" relativeHeight="251792384" behindDoc="0" locked="0" layoutInCell="1" allowOverlap="1" wp14:anchorId="37FDADC1" wp14:editId="5BA65684">
                <wp:simplePos x="0" y="0"/>
                <wp:positionH relativeFrom="column">
                  <wp:posOffset>-504645</wp:posOffset>
                </wp:positionH>
                <wp:positionV relativeFrom="paragraph">
                  <wp:posOffset>386459</wp:posOffset>
                </wp:positionV>
                <wp:extent cx="2997200" cy="302133"/>
                <wp:effectExtent l="0" t="0" r="0" b="3175"/>
                <wp:wrapSquare wrapText="bothSides"/>
                <wp:docPr id="343" name="Rectangle 343"/>
                <wp:cNvGraphicFramePr/>
                <a:graphic xmlns:a="http://schemas.openxmlformats.org/drawingml/2006/main">
                  <a:graphicData uri="http://schemas.microsoft.com/office/word/2010/wordprocessingShape">
                    <wps:wsp>
                      <wps:cNvSpPr/>
                      <wps:spPr>
                        <a:xfrm>
                          <a:off x="0" y="0"/>
                          <a:ext cx="2997200" cy="302133"/>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5E24BF05" w14:textId="69B6DD17" w:rsidR="00F748F5" w:rsidRDefault="00F748F5" w:rsidP="003073DE">
                            <w:pPr>
                              <w:jc w:val="center"/>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FONCTION de Transfert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DADC1" id="Rectangle 343" o:spid="_x0000_s1085" style="position:absolute;margin-left:-39.75pt;margin-top:30.45pt;width:236pt;height:23.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" fillcolor="#8dbb70 [3205]" stroked="f">
                <v:textbox>
                  <w:txbxContent>
                    <w:p w14:paraId="5E24BF05" w14:textId="69B6DD17" w:rsidR="00F748F5" w:rsidRDefault="00F748F5" w:rsidP="003073DE">
                      <w:pPr>
                        <w:jc w:val="center"/>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FONCTION de Transfert</w:t>
                      </w:r>
                    </w:p>
                  </w:txbxContent>
                </v:textbox>
                <w10:wrap type="square"/>
              </v:rect>
            </w:pict>
          </mc:Fallback>
        </mc:AlternateContent>
      </w:r>
      <w:r w:rsidR="00FF4366" w:rsidRPr="00085F6F">
        <w:rPr>
          <w:noProof/>
          <w:lang w:eastAsia="fr-FR"/>
        </w:rPr>
        <mc:AlternateContent>
          <mc:Choice Requires="wpg">
            <w:drawing>
              <wp:anchor distT="45720" distB="45720" distL="182880" distR="182880" simplePos="0" relativeHeight="251794432" behindDoc="0" locked="0" layoutInCell="1" allowOverlap="1" wp14:anchorId="0DEC850E" wp14:editId="3349B5EF">
                <wp:simplePos x="0" y="0"/>
                <wp:positionH relativeFrom="margin">
                  <wp:posOffset>3173095</wp:posOffset>
                </wp:positionH>
                <wp:positionV relativeFrom="margin">
                  <wp:posOffset>4865370</wp:posOffset>
                </wp:positionV>
                <wp:extent cx="2965450" cy="1917065"/>
                <wp:effectExtent l="0" t="0" r="6350" b="6985"/>
                <wp:wrapSquare wrapText="bothSides"/>
                <wp:docPr id="339" name="Groupe 339"/>
                <wp:cNvGraphicFramePr/>
                <a:graphic xmlns:a="http://schemas.openxmlformats.org/drawingml/2006/main">
                  <a:graphicData uri="http://schemas.microsoft.com/office/word/2010/wordprocessingGroup">
                    <wpg:wgp>
                      <wpg:cNvGrpSpPr/>
                      <wpg:grpSpPr>
                        <a:xfrm>
                          <a:off x="0" y="0"/>
                          <a:ext cx="2965450" cy="1917065"/>
                          <a:chOff x="0" y="0"/>
                          <a:chExt cx="3567448" cy="1756694"/>
                        </a:xfrm>
                      </wpg:grpSpPr>
                      <wps:wsp>
                        <wps:cNvPr id="340" name="Rectangle 340"/>
                        <wps:cNvSpPr/>
                        <wps:spPr>
                          <a:xfrm>
                            <a:off x="0" y="0"/>
                            <a:ext cx="3567448" cy="270605"/>
                          </a:xfrm>
                          <a:prstGeom prst="rect">
                            <a:avLst/>
                          </a:prstGeom>
                          <a:solidFill>
                            <a:srgbClr val="C00000"/>
                          </a:solidFill>
                          <a:ln>
                            <a:noFill/>
                          </a:ln>
                        </wps:spPr>
                        <wps:style>
                          <a:lnRef idx="0">
                            <a:scrgbClr r="0" g="0" b="0"/>
                          </a:lnRef>
                          <a:fillRef idx="0">
                            <a:scrgbClr r="0" g="0" b="0"/>
                          </a:fillRef>
                          <a:effectRef idx="0">
                            <a:scrgbClr r="0" g="0" b="0"/>
                          </a:effectRef>
                          <a:fontRef idx="minor">
                            <a:schemeClr val="lt1"/>
                          </a:fontRef>
                        </wps:style>
                        <wps:txbx>
                          <w:txbxContent>
                            <w:p w14:paraId="6C9BB0B8" w14:textId="77777777" w:rsidR="00F748F5" w:rsidRDefault="00F748F5" w:rsidP="003073DE">
                              <w:pPr>
                                <w:jc w:val="center"/>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FONCTION Contrainte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Zone de texte 341"/>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F2472" w14:textId="2761F2ED" w:rsidR="00F748F5" w:rsidRPr="001836FE" w:rsidRDefault="00F748F5" w:rsidP="00997B07">
                              <w:r w:rsidRPr="001836FE">
                                <w:rPr>
                                  <w:caps/>
                                </w:rPr>
                                <w:t xml:space="preserve">FC 1 : </w:t>
                              </w:r>
                              <w:r w:rsidRPr="001836FE">
                                <w:t>L’hébergement permet un accès à l’interface</w:t>
                              </w:r>
                            </w:p>
                            <w:p w14:paraId="59D3EA84" w14:textId="55237970" w:rsidR="00F748F5" w:rsidRPr="001836FE" w:rsidRDefault="00F748F5" w:rsidP="00997B07">
                              <w:r w:rsidRPr="001836FE">
                                <w:t>FC 2 : Le système récupère des informations de la base de donnée WebAurion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EC850E" id="Groupe 339" o:spid="_x0000_s1086" style="position:absolute;margin-left:249.85pt;margin-top:383.1pt;width:233.5pt;height:150.95pt;z-index:251794432;mso-wrap-distance-left:14.4pt;mso-wrap-distance-top:3.6pt;mso-wrap-distance-right:14.4pt;mso-wrap-distance-bottom:3.6pt;mso-position-horizontal-relative:margin;mso-position-vertical-relative:margin;mso-width-relative:margin;mso-height-relative:margin" coordsize="35674,1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">
                <v:rect id="Rectangle 340" o:spid="_x0000_s108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" fillcolor="#c00000" stroked="f">
                  <v:textbox>
                    <w:txbxContent>
                      <w:p w14:paraId="6C9BB0B8" w14:textId="77777777" w:rsidR="00F748F5" w:rsidRDefault="00F748F5" w:rsidP="003073DE">
                        <w:pPr>
                          <w:jc w:val="center"/>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FONCTION Contrainte</w:t>
                        </w:r>
                      </w:p>
                    </w:txbxContent>
                  </v:textbox>
                </v:rect>
                <v:shape id="Zone de texte 341" o:spid="_x0000_s1088"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" filled="f" stroked="f" strokeweight=".5pt">
                  <v:textbox inset=",7.2pt,,0">
                    <w:txbxContent>
                      <w:p w14:paraId="01AF2472" w14:textId="2761F2ED" w:rsidR="00F748F5" w:rsidRPr="001836FE" w:rsidRDefault="00F748F5" w:rsidP="00997B07">
                        <w:r w:rsidRPr="001836FE">
                          <w:rPr>
                            <w:caps/>
                          </w:rPr>
                          <w:t xml:space="preserve">FC 1 : </w:t>
                        </w:r>
                        <w:r w:rsidRPr="001836FE">
                          <w:t>L’hébergement permet un accès à l’interface</w:t>
                        </w:r>
                      </w:p>
                      <w:p w14:paraId="59D3EA84" w14:textId="55237970" w:rsidR="00F748F5" w:rsidRPr="001836FE" w:rsidRDefault="00F748F5" w:rsidP="00997B07">
                        <w:r w:rsidRPr="001836FE">
                          <w:t>FC 2 : Le système récupère des informations de la base de donnée WebAurion</w:t>
                        </w:r>
                      </w:p>
                    </w:txbxContent>
                  </v:textbox>
                </v:shape>
                <w10:wrap type="square" anchorx="margin" anchory="margin"/>
              </v:group>
            </w:pict>
          </mc:Fallback>
        </mc:AlternateContent>
      </w:r>
    </w:p>
    <w:p w14:paraId="0909FA44" w14:textId="7974A55C" w:rsidR="003073DE" w:rsidRPr="00085F6F" w:rsidRDefault="00251A8E" w:rsidP="003073DE">
      <w:r w:rsidRPr="00085F6F">
        <w:rPr>
          <w:noProof/>
          <w:lang w:eastAsia="fr-FR"/>
        </w:rPr>
        <mc:AlternateContent>
          <mc:Choice Requires="wps">
            <w:drawing>
              <wp:anchor distT="0" distB="0" distL="114300" distR="114300" simplePos="0" relativeHeight="251793408" behindDoc="0" locked="0" layoutInCell="1" allowOverlap="1" wp14:anchorId="5E079FE9" wp14:editId="24D7C0C1">
                <wp:simplePos x="0" y="0"/>
                <wp:positionH relativeFrom="column">
                  <wp:posOffset>-494430</wp:posOffset>
                </wp:positionH>
                <wp:positionV relativeFrom="paragraph">
                  <wp:posOffset>281305</wp:posOffset>
                </wp:positionV>
                <wp:extent cx="2997200" cy="4238625"/>
                <wp:effectExtent l="0" t="0" r="0" b="9525"/>
                <wp:wrapSquare wrapText="bothSides"/>
                <wp:docPr id="344" name="Zone de texte 344"/>
                <wp:cNvGraphicFramePr/>
                <a:graphic xmlns:a="http://schemas.openxmlformats.org/drawingml/2006/main">
                  <a:graphicData uri="http://schemas.microsoft.com/office/word/2010/wordprocessingShape">
                    <wps:wsp>
                      <wps:cNvSpPr txBox="1"/>
                      <wps:spPr>
                        <a:xfrm>
                          <a:off x="0" y="0"/>
                          <a:ext cx="2997200" cy="423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E55F1" w14:textId="3C11A665" w:rsidR="00F748F5" w:rsidRPr="00997B07" w:rsidRDefault="00F748F5" w:rsidP="00997B07">
                            <w:r w:rsidRPr="00997B07">
                              <w:t>FT 1 : L’Hébergement fourni un accès à la base de donnée</w:t>
                            </w:r>
                            <w:r>
                              <w:t>s</w:t>
                            </w:r>
                            <w:r w:rsidRPr="00997B07">
                              <w:t xml:space="preserve"> du projet</w:t>
                            </w:r>
                          </w:p>
                          <w:p w14:paraId="5C79FCD9" w14:textId="4387C2F9" w:rsidR="00F748F5" w:rsidRPr="00997B07" w:rsidRDefault="00F748F5" w:rsidP="00997B07">
                            <w:r w:rsidRPr="00997B07">
                              <w:t>FT 2 : L’élève peut postuler dans un club</w:t>
                            </w:r>
                          </w:p>
                          <w:p w14:paraId="4A4FACD6" w14:textId="23FF8283" w:rsidR="00F748F5" w:rsidRPr="00997B07" w:rsidRDefault="00F748F5" w:rsidP="00997B07">
                            <w:r w:rsidRPr="00997B07">
                              <w:t>FT 3 : L’élève peut consulter les projets d’un club</w:t>
                            </w:r>
                          </w:p>
                          <w:p w14:paraId="1C3E94D6" w14:textId="74553D13" w:rsidR="00F748F5" w:rsidRPr="00997B07" w:rsidRDefault="00F748F5" w:rsidP="00997B07">
                            <w:r w:rsidRPr="00997B07">
                              <w:t>FT 4 : L’évaluateur note un club</w:t>
                            </w:r>
                          </w:p>
                          <w:p w14:paraId="0514E962" w14:textId="4539B650" w:rsidR="00F748F5" w:rsidRPr="00997B07" w:rsidRDefault="00F748F5" w:rsidP="00997B07">
                            <w:r>
                              <w:t>FT 5 : Le président réparti</w:t>
                            </w:r>
                            <w:r w:rsidRPr="00997B07">
                              <w:t xml:space="preserve"> les points de la note</w:t>
                            </w:r>
                          </w:p>
                          <w:p w14:paraId="378BCE82" w14:textId="6E0ED77E" w:rsidR="00F748F5" w:rsidRPr="00997B07" w:rsidRDefault="00F748F5" w:rsidP="00997B07">
                            <w:r w:rsidRPr="00997B07">
                              <w:t xml:space="preserve">FT 6 : </w:t>
                            </w:r>
                            <w:r w:rsidRPr="00964DFF">
                              <w:t>Réguler la répartition des effectifs</w:t>
                            </w:r>
                          </w:p>
                          <w:p w14:paraId="46C5FE1A" w14:textId="152F8482" w:rsidR="00F748F5" w:rsidRPr="00997B07" w:rsidRDefault="00F748F5" w:rsidP="00997B07">
                            <w:r w:rsidRPr="00997B07">
                              <w:t xml:space="preserve">FT 7 : </w:t>
                            </w:r>
                            <w:r>
                              <w:t>L’interface est accessible par internet</w:t>
                            </w:r>
                          </w:p>
                          <w:p w14:paraId="5A9F8B6B" w14:textId="03C31CFA" w:rsidR="00F748F5" w:rsidRDefault="00F748F5" w:rsidP="00227CB4">
                            <w:r w:rsidRPr="00997B07">
                              <w:t xml:space="preserve">FT 8 : </w:t>
                            </w:r>
                            <w:r>
                              <w:t>L’interface respecte les normes du web (W3C)</w:t>
                            </w:r>
                          </w:p>
                          <w:p w14:paraId="5B11D10F" w14:textId="7CFF75D1" w:rsidR="00F748F5" w:rsidRPr="00997B07" w:rsidRDefault="00F748F5" w:rsidP="00227CB4">
                            <w:r>
                              <w:t>FT 9 : L’évaluateur peut gérer les effectifs des clubs</w:t>
                            </w:r>
                          </w:p>
                          <w:p w14:paraId="7D0955AF" w14:textId="1E5FC1EE" w:rsidR="00F748F5" w:rsidRPr="00997B07" w:rsidRDefault="00F748F5" w:rsidP="00997B07"/>
                          <w:p w14:paraId="69055045" w14:textId="77777777" w:rsidR="00F748F5" w:rsidRPr="00997B07" w:rsidRDefault="00F748F5" w:rsidP="00997B07"/>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079FE9" id="Zone de texte 344" o:spid="_x0000_s1089" type="#_x0000_t202" style="position:absolute;margin-left:-38.95pt;margin-top:22.15pt;width:236pt;height:333.7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" filled="f" stroked="f" strokeweight=".5pt">
                <v:textbox inset=",7.2pt,,0">
                  <w:txbxContent>
                    <w:p w14:paraId="053E55F1" w14:textId="3C11A665" w:rsidR="00F748F5" w:rsidRPr="00997B07" w:rsidRDefault="00F748F5" w:rsidP="00997B07">
                      <w:r w:rsidRPr="00997B07">
                        <w:t>FT 1 : L’Hébergement fourni un accès à la base de donnée</w:t>
                      </w:r>
                      <w:r>
                        <w:t>s</w:t>
                      </w:r>
                      <w:r w:rsidRPr="00997B07">
                        <w:t xml:space="preserve"> du projet</w:t>
                      </w:r>
                    </w:p>
                    <w:p w14:paraId="5C79FCD9" w14:textId="4387C2F9" w:rsidR="00F748F5" w:rsidRPr="00997B07" w:rsidRDefault="00F748F5" w:rsidP="00997B07">
                      <w:r w:rsidRPr="00997B07">
                        <w:t>FT 2 : L’élève peut postuler dans un club</w:t>
                      </w:r>
                    </w:p>
                    <w:p w14:paraId="4A4FACD6" w14:textId="23FF8283" w:rsidR="00F748F5" w:rsidRPr="00997B07" w:rsidRDefault="00F748F5" w:rsidP="00997B07">
                      <w:r w:rsidRPr="00997B07">
                        <w:t>FT 3 : L’élève peut consulter les projets d’un club</w:t>
                      </w:r>
                    </w:p>
                    <w:p w14:paraId="1C3E94D6" w14:textId="74553D13" w:rsidR="00F748F5" w:rsidRPr="00997B07" w:rsidRDefault="00F748F5" w:rsidP="00997B07">
                      <w:r w:rsidRPr="00997B07">
                        <w:t>FT 4 : L’évaluateur note un club</w:t>
                      </w:r>
                    </w:p>
                    <w:p w14:paraId="0514E962" w14:textId="4539B650" w:rsidR="00F748F5" w:rsidRPr="00997B07" w:rsidRDefault="00F748F5" w:rsidP="00997B07">
                      <w:r>
                        <w:t>FT 5 : Le président réparti</w:t>
                      </w:r>
                      <w:r w:rsidRPr="00997B07">
                        <w:t xml:space="preserve"> les points de la note</w:t>
                      </w:r>
                    </w:p>
                    <w:p w14:paraId="378BCE82" w14:textId="6E0ED77E" w:rsidR="00F748F5" w:rsidRPr="00997B07" w:rsidRDefault="00F748F5" w:rsidP="00997B07">
                      <w:r w:rsidRPr="00997B07">
                        <w:t xml:space="preserve">FT 6 : </w:t>
                      </w:r>
                      <w:r w:rsidRPr="00964DFF">
                        <w:t>Réguler la répartition des effectifs</w:t>
                      </w:r>
                    </w:p>
                    <w:p w14:paraId="46C5FE1A" w14:textId="152F8482" w:rsidR="00F748F5" w:rsidRPr="00997B07" w:rsidRDefault="00F748F5" w:rsidP="00997B07">
                      <w:r w:rsidRPr="00997B07">
                        <w:t xml:space="preserve">FT 7 : </w:t>
                      </w:r>
                      <w:r>
                        <w:t>L’interface est accessible par internet</w:t>
                      </w:r>
                    </w:p>
                    <w:p w14:paraId="5A9F8B6B" w14:textId="03C31CFA" w:rsidR="00F748F5" w:rsidRDefault="00F748F5" w:rsidP="00227CB4">
                      <w:r w:rsidRPr="00997B07">
                        <w:t xml:space="preserve">FT 8 : </w:t>
                      </w:r>
                      <w:r>
                        <w:t>L’interface respecte les normes du web (W3C)</w:t>
                      </w:r>
                    </w:p>
                    <w:p w14:paraId="5B11D10F" w14:textId="7CFF75D1" w:rsidR="00F748F5" w:rsidRPr="00997B07" w:rsidRDefault="00F748F5" w:rsidP="00227CB4">
                      <w:r>
                        <w:t>FT 9 : L’évaluateur peut gérer les effectifs des clubs</w:t>
                      </w:r>
                    </w:p>
                    <w:p w14:paraId="7D0955AF" w14:textId="1E5FC1EE" w:rsidR="00F748F5" w:rsidRPr="00997B07" w:rsidRDefault="00F748F5" w:rsidP="00997B07"/>
                    <w:p w14:paraId="69055045" w14:textId="77777777" w:rsidR="00F748F5" w:rsidRPr="00997B07" w:rsidRDefault="00F748F5" w:rsidP="00997B07"/>
                  </w:txbxContent>
                </v:textbox>
                <w10:wrap type="square"/>
              </v:shape>
            </w:pict>
          </mc:Fallback>
        </mc:AlternateContent>
      </w:r>
    </w:p>
    <w:p w14:paraId="09BF6EEB" w14:textId="7C8A5152" w:rsidR="003073DE" w:rsidRPr="00085F6F" w:rsidRDefault="003073DE" w:rsidP="003073DE"/>
    <w:p w14:paraId="14B28F90" w14:textId="1E2C6680" w:rsidR="003073DE" w:rsidRPr="00085F6F" w:rsidRDefault="003073DE" w:rsidP="003073DE"/>
    <w:p w14:paraId="286505EE" w14:textId="56004B09" w:rsidR="003073DE" w:rsidRPr="00085F6F" w:rsidRDefault="003073DE" w:rsidP="003073DE"/>
    <w:p w14:paraId="644B84EA" w14:textId="464CC271" w:rsidR="003073DE" w:rsidRPr="00085F6F" w:rsidRDefault="003073DE" w:rsidP="003073DE"/>
    <w:p w14:paraId="09CC53C1" w14:textId="49FAF3D0" w:rsidR="003073DE" w:rsidRPr="00085F6F" w:rsidRDefault="003073DE" w:rsidP="003073DE"/>
    <w:p w14:paraId="3B6853AC" w14:textId="5A082CC4" w:rsidR="003073DE" w:rsidRPr="00085F6F" w:rsidRDefault="003073DE" w:rsidP="003073DE"/>
    <w:p w14:paraId="06AA4501" w14:textId="77777777" w:rsidR="003073DE" w:rsidRPr="00085F6F" w:rsidRDefault="003073DE" w:rsidP="003073DE"/>
    <w:p w14:paraId="41A0A7AD" w14:textId="77777777" w:rsidR="001903D3" w:rsidRPr="00085F6F" w:rsidRDefault="001903D3">
      <w:pPr>
        <w:rPr>
          <w:rFonts w:eastAsiaTheme="majorEastAsia" w:cstheme="majorBidi"/>
          <w:sz w:val="36"/>
          <w:szCs w:val="36"/>
        </w:rPr>
      </w:pPr>
      <w:r w:rsidRPr="00085F6F">
        <w:br w:type="page"/>
      </w:r>
    </w:p>
    <w:p w14:paraId="2BB58965" w14:textId="4972512B" w:rsidR="006407F3" w:rsidRPr="00085F6F" w:rsidRDefault="00EC4999" w:rsidP="009714AC">
      <w:pPr>
        <w:pStyle w:val="Titre1"/>
        <w:rPr>
          <w:rFonts w:ascii="Gadugi" w:hAnsi="Gadugi"/>
        </w:rPr>
      </w:pPr>
      <w:bookmarkStart w:id="8" w:name="_Toc446399384"/>
      <w:r w:rsidRPr="00085F6F">
        <w:rPr>
          <w:rFonts w:ascii="Gadugi" w:hAnsi="Gadugi"/>
        </w:rPr>
        <w:t>Recherche du besoin</w:t>
      </w:r>
      <w:bookmarkEnd w:id="8"/>
    </w:p>
    <w:p w14:paraId="6E64B1A5" w14:textId="72F535CB" w:rsidR="007E2414" w:rsidRPr="00085F6F" w:rsidRDefault="007E2414" w:rsidP="00EC4999">
      <w:r w:rsidRPr="00085F6F">
        <w:t>La recherche du besoin va se décliner sous plusieurs aspects</w:t>
      </w:r>
      <w:r w:rsidR="00AA0BF5" w:rsidRPr="00085F6F">
        <w:t>, défini</w:t>
      </w:r>
      <w:r w:rsidR="00F41FC1" w:rsidRPr="00085F6F">
        <w:t>s par les acteurs suivant</w:t>
      </w:r>
      <w:r w:rsidR="00D96C50" w:rsidRPr="00085F6F">
        <w:t>s</w:t>
      </w:r>
      <w:r w:rsidRPr="00085F6F">
        <w:t> :</w:t>
      </w:r>
    </w:p>
    <w:p w14:paraId="27FFEB7F" w14:textId="6B56BA47" w:rsidR="007E2414" w:rsidRPr="00085F6F" w:rsidRDefault="007E2414" w:rsidP="007E2414">
      <w:pPr>
        <w:pStyle w:val="Paragraphedeliste"/>
        <w:numPr>
          <w:ilvl w:val="0"/>
          <w:numId w:val="4"/>
        </w:numPr>
      </w:pPr>
      <w:r w:rsidRPr="00085F6F">
        <w:t>Evaluateurs</w:t>
      </w:r>
      <w:r w:rsidR="00AB58E2" w:rsidRPr="00085F6F">
        <w:t xml:space="preserve"> (professeurs et bénévoles)</w:t>
      </w:r>
    </w:p>
    <w:p w14:paraId="1FFA37FD" w14:textId="77777777" w:rsidR="007E2414" w:rsidRPr="00085F6F" w:rsidRDefault="007E2414" w:rsidP="007E2414">
      <w:pPr>
        <w:pStyle w:val="Paragraphedeliste"/>
        <w:numPr>
          <w:ilvl w:val="0"/>
          <w:numId w:val="4"/>
        </w:numPr>
      </w:pPr>
      <w:r w:rsidRPr="00085F6F">
        <w:t>Clubs (les présidents)</w:t>
      </w:r>
    </w:p>
    <w:p w14:paraId="5D429803" w14:textId="77777777" w:rsidR="007E2414" w:rsidRPr="00085F6F" w:rsidRDefault="007E2414" w:rsidP="007E2414">
      <w:pPr>
        <w:pStyle w:val="Paragraphedeliste"/>
        <w:numPr>
          <w:ilvl w:val="0"/>
          <w:numId w:val="4"/>
        </w:numPr>
      </w:pPr>
      <w:r w:rsidRPr="00085F6F">
        <w:t>Elèves membres</w:t>
      </w:r>
    </w:p>
    <w:p w14:paraId="5ECE8048" w14:textId="428C49EF" w:rsidR="007E2414" w:rsidRPr="00085F6F" w:rsidRDefault="00FD4DB6" w:rsidP="007E2414">
      <w:r w:rsidRPr="00085F6F">
        <w:t>U</w:t>
      </w:r>
      <w:r w:rsidR="007E2414" w:rsidRPr="00085F6F">
        <w:t xml:space="preserve">ne enquête </w:t>
      </w:r>
      <w:r w:rsidR="00217082" w:rsidRPr="00085F6F">
        <w:t>va être</w:t>
      </w:r>
      <w:r w:rsidR="00DC1727" w:rsidRPr="00085F6F">
        <w:t xml:space="preserve"> effectuée</w:t>
      </w:r>
      <w:r w:rsidR="00F41FC1" w:rsidRPr="00085F6F">
        <w:t xml:space="preserve"> </w:t>
      </w:r>
      <w:r w:rsidR="007E2414" w:rsidRPr="00085F6F">
        <w:t xml:space="preserve">auprès de ces différents profils qui </w:t>
      </w:r>
      <w:r w:rsidR="00F41FC1" w:rsidRPr="00085F6F">
        <w:t>seront</w:t>
      </w:r>
      <w:r w:rsidR="007E2414" w:rsidRPr="00085F6F">
        <w:t xml:space="preserve"> tous </w:t>
      </w:r>
      <w:r w:rsidR="00037EF6" w:rsidRPr="00085F6F">
        <w:t>amenés</w:t>
      </w:r>
      <w:r w:rsidR="007E2414" w:rsidRPr="00085F6F">
        <w:t xml:space="preserve"> à utiliser </w:t>
      </w:r>
      <w:r w:rsidR="00037EF6" w:rsidRPr="00085F6F">
        <w:t>l’</w:t>
      </w:r>
      <w:r w:rsidR="00BB7A04" w:rsidRPr="00085F6F">
        <w:t>interface.</w:t>
      </w:r>
    </w:p>
    <w:p w14:paraId="1AFD39C8" w14:textId="658E361C" w:rsidR="00685533" w:rsidRPr="00085F6F" w:rsidRDefault="00685533" w:rsidP="00685533">
      <w:pPr>
        <w:pStyle w:val="Titre2"/>
      </w:pPr>
      <w:bookmarkStart w:id="9" w:name="_Toc446399385"/>
      <w:r w:rsidRPr="00085F6F">
        <w:t xml:space="preserve">Démarche utilisée pour les </w:t>
      </w:r>
      <w:r w:rsidR="003D348A" w:rsidRPr="00085F6F">
        <w:t>enquêtes</w:t>
      </w:r>
      <w:bookmarkEnd w:id="9"/>
    </w:p>
    <w:p w14:paraId="79D9117A" w14:textId="680C940F" w:rsidR="00E17499" w:rsidRPr="00085F6F" w:rsidRDefault="003D348A" w:rsidP="00E17499">
      <w:r w:rsidRPr="00085F6F">
        <w:t xml:space="preserve">Les </w:t>
      </w:r>
      <w:r w:rsidR="00AD31C1" w:rsidRPr="00085F6F">
        <w:t>enquêtes</w:t>
      </w:r>
      <w:r w:rsidRPr="00085F6F">
        <w:t xml:space="preserve"> </w:t>
      </w:r>
      <w:r w:rsidR="00AD31C1" w:rsidRPr="00085F6F">
        <w:t>effectuées</w:t>
      </w:r>
      <w:r w:rsidRPr="00085F6F">
        <w:t xml:space="preserve"> </w:t>
      </w:r>
      <w:r w:rsidR="00AD31C1" w:rsidRPr="00085F6F">
        <w:t>auprès</w:t>
      </w:r>
      <w:r w:rsidRPr="00085F6F">
        <w:t xml:space="preserve"> des différents profils, se fer</w:t>
      </w:r>
      <w:r w:rsidR="000019E7" w:rsidRPr="00085F6F">
        <w:t>ont</w:t>
      </w:r>
      <w:r w:rsidRPr="00085F6F">
        <w:t xml:space="preserve"> sous forme de questions-réponses</w:t>
      </w:r>
      <w:r w:rsidR="00D56A62" w:rsidRPr="00085F6F">
        <w:t>. U</w:t>
      </w:r>
      <w:r w:rsidRPr="00085F6F">
        <w:t>ne partie plus libre permett</w:t>
      </w:r>
      <w:r w:rsidR="00D56A62" w:rsidRPr="00085F6F">
        <w:t>ra</w:t>
      </w:r>
      <w:r w:rsidRPr="00085F6F">
        <w:t xml:space="preserve"> aux </w:t>
      </w:r>
      <w:r w:rsidR="00D56A62" w:rsidRPr="00085F6F">
        <w:t>personnes questionnées</w:t>
      </w:r>
      <w:r w:rsidRPr="00085F6F">
        <w:t xml:space="preserve"> de donner leurs attentes du projet.</w:t>
      </w:r>
      <w:r w:rsidR="00B66E4E" w:rsidRPr="00085F6F">
        <w:t xml:space="preserve"> </w:t>
      </w:r>
      <w:r w:rsidR="001C441B" w:rsidRPr="00085F6F">
        <w:br/>
      </w:r>
      <w:r w:rsidR="00B66E4E" w:rsidRPr="00085F6F">
        <w:t xml:space="preserve">L’objectif </w:t>
      </w:r>
      <w:r w:rsidR="001F3F37" w:rsidRPr="00085F6F">
        <w:t>est</w:t>
      </w:r>
      <w:r w:rsidR="00B66E4E" w:rsidRPr="00085F6F">
        <w:t xml:space="preserve"> de cerner les différentes fonctionnalités attendues, afin de favoriser la migration de</w:t>
      </w:r>
      <w:r w:rsidR="006334E5">
        <w:t>s utilisateurs vers l’interface</w:t>
      </w:r>
      <w:r w:rsidR="00B66E4E" w:rsidRPr="00085F6F">
        <w:t xml:space="preserve"> tout en complétant </w:t>
      </w:r>
      <w:r w:rsidR="00DC4F9C" w:rsidRPr="00085F6F">
        <w:t>les attentes principales</w:t>
      </w:r>
      <w:r w:rsidR="00B66E4E" w:rsidRPr="00085F6F">
        <w:t xml:space="preserve"> du client.</w:t>
      </w:r>
    </w:p>
    <w:p w14:paraId="31610F97" w14:textId="77777777" w:rsidR="0057798E" w:rsidRPr="00085F6F" w:rsidRDefault="0057798E" w:rsidP="0057798E">
      <w:pPr>
        <w:pStyle w:val="Titre2"/>
      </w:pPr>
      <w:bookmarkStart w:id="10" w:name="_Toc446399386"/>
      <w:r w:rsidRPr="00085F6F">
        <w:t>QQOQCP</w:t>
      </w:r>
      <w:bookmarkEnd w:id="10"/>
    </w:p>
    <w:p w14:paraId="739FD6D7" w14:textId="77777777" w:rsidR="0057798E" w:rsidRPr="00085F6F" w:rsidRDefault="0057798E" w:rsidP="0057798E">
      <w:pPr>
        <w:pStyle w:val="Titre3"/>
      </w:pPr>
      <w:bookmarkStart w:id="11" w:name="_Toc446399387"/>
      <w:r w:rsidRPr="00085F6F">
        <w:t>Quoi ?</w:t>
      </w:r>
      <w:bookmarkEnd w:id="11"/>
    </w:p>
    <w:p w14:paraId="5601DEC7" w14:textId="1FFCF014" w:rsidR="00BF233E" w:rsidRPr="00085F6F" w:rsidRDefault="0057798E" w:rsidP="0057798E">
      <w:r w:rsidRPr="00085F6F">
        <w:t xml:space="preserve">Une solution informatique permettant la gestion des clubs au sein de l’ISEN. Cette interface doit être accessible pour ses utilisateurs afin de leur permettre d’avoir une vision d’ensemble de l’état des clubs. </w:t>
      </w:r>
      <w:r w:rsidR="00BF233E" w:rsidRPr="00085F6F">
        <w:t>Le système doit aussi être capable d’attribuer les élèves en fonction de leur</w:t>
      </w:r>
      <w:r w:rsidR="00A25FA1" w:rsidRPr="00085F6F">
        <w:t>s</w:t>
      </w:r>
      <w:r w:rsidR="00BF233E" w:rsidRPr="00085F6F">
        <w:t xml:space="preserve"> choix dans les clubs en</w:t>
      </w:r>
      <w:r w:rsidR="00B25B00" w:rsidRPr="00085F6F">
        <w:t xml:space="preserve"> début d’année. A tout moment l’évaluateur</w:t>
      </w:r>
      <w:r w:rsidR="00BF233E" w:rsidRPr="00085F6F">
        <w:t xml:space="preserve"> doit </w:t>
      </w:r>
      <w:r w:rsidR="006334E5">
        <w:t xml:space="preserve">pouvoir </w:t>
      </w:r>
      <w:r w:rsidR="00BF233E" w:rsidRPr="00085F6F">
        <w:t>noter, changer, réattribuer les membres d’un club.</w:t>
      </w:r>
    </w:p>
    <w:p w14:paraId="20CC6F0E" w14:textId="77777777" w:rsidR="009D4156" w:rsidRPr="00085F6F" w:rsidRDefault="009D4156" w:rsidP="009D4156">
      <w:pPr>
        <w:pStyle w:val="Titre3"/>
      </w:pPr>
      <w:bookmarkStart w:id="12" w:name="_Toc446399388"/>
      <w:r w:rsidRPr="00085F6F">
        <w:t>Qui ?</w:t>
      </w:r>
      <w:bookmarkEnd w:id="12"/>
    </w:p>
    <w:p w14:paraId="062BF443" w14:textId="6C536EB4" w:rsidR="00C672E2" w:rsidRPr="00085F6F" w:rsidRDefault="00C36D65" w:rsidP="00C36D65">
      <w:r w:rsidRPr="00085F6F">
        <w:t xml:space="preserve">Les utilisateurs sont </w:t>
      </w:r>
      <w:r w:rsidR="00D607F5" w:rsidRPr="00085F6F">
        <w:t>définis</w:t>
      </w:r>
      <w:r w:rsidRPr="00085F6F">
        <w:t xml:space="preserve"> par des groupes, </w:t>
      </w:r>
      <w:r w:rsidR="00E216D9" w:rsidRPr="00085F6F">
        <w:t>tout d’</w:t>
      </w:r>
      <w:r w:rsidR="000E77D6" w:rsidRPr="00085F6F">
        <w:t xml:space="preserve">abord les </w:t>
      </w:r>
      <w:r w:rsidR="00461F97" w:rsidRPr="00085F6F">
        <w:t>futurs membres</w:t>
      </w:r>
      <w:r w:rsidR="00E216D9" w:rsidRPr="00085F6F">
        <w:t xml:space="preserve"> doivent pouvo</w:t>
      </w:r>
      <w:r w:rsidR="006334E5">
        <w:t>ir formuler leurs choix de club et</w:t>
      </w:r>
      <w:r w:rsidR="00E216D9" w:rsidRPr="00085F6F">
        <w:t xml:space="preserve"> avoir des in</w:t>
      </w:r>
      <w:r w:rsidR="009F5075" w:rsidRPr="00085F6F">
        <w:t>forma</w:t>
      </w:r>
      <w:r w:rsidR="00917FE5" w:rsidRPr="00085F6F">
        <w:t xml:space="preserve">tions de </w:t>
      </w:r>
      <w:r w:rsidR="00083656" w:rsidRPr="00085F6F">
        <w:t>présentation</w:t>
      </w:r>
      <w:r w:rsidR="00917FE5" w:rsidRPr="00085F6F">
        <w:t xml:space="preserve"> sur le club. </w:t>
      </w:r>
    </w:p>
    <w:p w14:paraId="7D6F4F7D" w14:textId="54221FA7" w:rsidR="008569D7" w:rsidRPr="00085F6F" w:rsidRDefault="00C672E2" w:rsidP="00C36D65">
      <w:r w:rsidRPr="00085F6F">
        <w:t>Les présidents doivent pouvoir gérer leur effectif et redistribuer les notes</w:t>
      </w:r>
      <w:r w:rsidR="009C61E8" w:rsidRPr="00085F6F">
        <w:t xml:space="preserve"> au sein du club</w:t>
      </w:r>
      <w:r w:rsidRPr="00085F6F">
        <w:t>.</w:t>
      </w:r>
    </w:p>
    <w:p w14:paraId="5DCD421A" w14:textId="298EF5EC" w:rsidR="00C36D65" w:rsidRPr="00085F6F" w:rsidRDefault="008569D7" w:rsidP="00C36D65">
      <w:r w:rsidRPr="00085F6F">
        <w:t>Les évaluateurs doivent pouvoir superviser le système.</w:t>
      </w:r>
    </w:p>
    <w:p w14:paraId="266DCD5E" w14:textId="77777777" w:rsidR="00412D5D" w:rsidRPr="00085F6F" w:rsidRDefault="00412D5D" w:rsidP="00412D5D">
      <w:pPr>
        <w:pStyle w:val="Titre3"/>
      </w:pPr>
      <w:bookmarkStart w:id="13" w:name="_Toc446399389"/>
      <w:r w:rsidRPr="00085F6F">
        <w:t>Où ?</w:t>
      </w:r>
      <w:bookmarkEnd w:id="13"/>
    </w:p>
    <w:p w14:paraId="5D6C5488" w14:textId="7D47763D" w:rsidR="00412D5D" w:rsidRPr="00085F6F" w:rsidRDefault="00412D5D" w:rsidP="00412D5D">
      <w:r w:rsidRPr="00085F6F">
        <w:t xml:space="preserve">La solution a </w:t>
      </w:r>
      <w:r w:rsidR="00D91AD1" w:rsidRPr="00085F6F">
        <w:t xml:space="preserve">pour </w:t>
      </w:r>
      <w:r w:rsidRPr="00085F6F">
        <w:t xml:space="preserve">vocation </w:t>
      </w:r>
      <w:r w:rsidR="008F1F7A" w:rsidRPr="00085F6F">
        <w:t>d’</w:t>
      </w:r>
      <w:r w:rsidRPr="00085F6F">
        <w:t>être m</w:t>
      </w:r>
      <w:r w:rsidR="008C0326" w:rsidRPr="00085F6F">
        <w:t>ise en place au sein de l’école</w:t>
      </w:r>
      <w:r w:rsidRPr="00085F6F">
        <w:t xml:space="preserve">. </w:t>
      </w:r>
      <w:r w:rsidR="00B46053" w:rsidRPr="00085F6F">
        <w:t>Elle</w:t>
      </w:r>
      <w:r w:rsidR="007F7D63" w:rsidRPr="00085F6F">
        <w:t xml:space="preserve"> doit </w:t>
      </w:r>
      <w:r w:rsidR="00B62910" w:rsidRPr="00085F6F">
        <w:t>être</w:t>
      </w:r>
      <w:r w:rsidR="007F7D63" w:rsidRPr="00085F6F">
        <w:t xml:space="preserve"> </w:t>
      </w:r>
      <w:r w:rsidR="00B62910" w:rsidRPr="00085F6F">
        <w:t>accessible</w:t>
      </w:r>
      <w:r w:rsidR="007F7D63" w:rsidRPr="00085F6F">
        <w:t xml:space="preserve"> depuis un ordinateur</w:t>
      </w:r>
      <w:r w:rsidR="00E503D4" w:rsidRPr="00085F6F">
        <w:t>,</w:t>
      </w:r>
      <w:r w:rsidR="007F7D63" w:rsidRPr="00085F6F">
        <w:t xml:space="preserve"> d’un smartphone (les terminaux </w:t>
      </w:r>
      <w:r w:rsidR="00EB321E" w:rsidRPr="00085F6F">
        <w:t>seront</w:t>
      </w:r>
      <w:r w:rsidR="007F7D63" w:rsidRPr="00085F6F">
        <w:t xml:space="preserve"> choisis en fonction des réponses au questionnaire).</w:t>
      </w:r>
      <w:r w:rsidR="00B62910" w:rsidRPr="00085F6F">
        <w:t xml:space="preserve"> Ce service doit être accessible aussi bien de l’école que de l’</w:t>
      </w:r>
      <w:r w:rsidR="009258DB" w:rsidRPr="00085F6F">
        <w:t>extérieur</w:t>
      </w:r>
      <w:r w:rsidR="00B62910" w:rsidRPr="00085F6F">
        <w:t>.</w:t>
      </w:r>
    </w:p>
    <w:p w14:paraId="14E29E3D" w14:textId="3048B692" w:rsidR="009258DB" w:rsidRPr="00085F6F" w:rsidRDefault="009258DB" w:rsidP="009258DB">
      <w:pPr>
        <w:pStyle w:val="Titre3"/>
      </w:pPr>
      <w:bookmarkStart w:id="14" w:name="_Toc446399390"/>
      <w:r w:rsidRPr="00085F6F">
        <w:t>Quand ?</w:t>
      </w:r>
      <w:bookmarkEnd w:id="14"/>
    </w:p>
    <w:p w14:paraId="7090D880" w14:textId="3E9ABF88" w:rsidR="009258DB" w:rsidRPr="00085F6F" w:rsidRDefault="009258DB" w:rsidP="009258DB">
      <w:r w:rsidRPr="00085F6F">
        <w:t xml:space="preserve"> </w:t>
      </w:r>
      <w:r w:rsidR="00357A18" w:rsidRPr="00085F6F">
        <w:t>Depuis la création des clubs, le constat a été fait que l’</w:t>
      </w:r>
      <w:r w:rsidR="00A06EE8" w:rsidRPr="00085F6F">
        <w:t>attribution des notes est une tâ</w:t>
      </w:r>
      <w:r w:rsidR="00357A18" w:rsidRPr="00085F6F">
        <w:t>che fastidieuse et source d’erreur</w:t>
      </w:r>
      <w:r w:rsidR="00762438" w:rsidRPr="00085F6F">
        <w:t>s</w:t>
      </w:r>
      <w:r w:rsidR="001E3AFF" w:rsidRPr="00085F6F">
        <w:t>. Du coté club, toutes</w:t>
      </w:r>
      <w:r w:rsidR="00357A18" w:rsidRPr="00085F6F">
        <w:t xml:space="preserve"> les fonctionnalités sont faites de façon manuelle (</w:t>
      </w:r>
      <w:r w:rsidR="002F4132" w:rsidRPr="00085F6F">
        <w:t>papier).</w:t>
      </w:r>
      <w:r w:rsidR="006352CA" w:rsidRPr="00085F6F">
        <w:t xml:space="preserve"> L’attribution des élèves dans les clubs en début d’année est aussi une tâche chronophage.</w:t>
      </w:r>
      <w:r w:rsidR="00C922EC" w:rsidRPr="00085F6F">
        <w:t xml:space="preserve"> Enfin le stockage d’archives contenant les différents projets de FHES pour chaque </w:t>
      </w:r>
      <w:r w:rsidR="00D62079" w:rsidRPr="00085F6F">
        <w:t>étudiant</w:t>
      </w:r>
      <w:r w:rsidR="00C922EC" w:rsidRPr="00085F6F">
        <w:t xml:space="preserve"> depuis de nombreuses </w:t>
      </w:r>
      <w:r w:rsidR="0080618C" w:rsidRPr="00085F6F">
        <w:t>années</w:t>
      </w:r>
      <w:r w:rsidR="00C922EC" w:rsidRPr="00085F6F">
        <w:t xml:space="preserve"> rend la recherche de donnée</w:t>
      </w:r>
      <w:r w:rsidR="00565E8B" w:rsidRPr="00085F6F">
        <w:t>s complex</w:t>
      </w:r>
      <w:r w:rsidR="00C922EC" w:rsidRPr="00085F6F">
        <w:t>e.</w:t>
      </w:r>
    </w:p>
    <w:p w14:paraId="7E529141" w14:textId="77777777" w:rsidR="00DD649B" w:rsidRPr="00085F6F" w:rsidRDefault="00267902" w:rsidP="009258DB">
      <w:r w:rsidRPr="00085F6F">
        <w:t>Notre</w:t>
      </w:r>
      <w:r w:rsidR="00945E00" w:rsidRPr="00085F6F">
        <w:t xml:space="preserve"> solution a pour but d’</w:t>
      </w:r>
      <w:r w:rsidR="00974C6E" w:rsidRPr="00085F6F">
        <w:t>être</w:t>
      </w:r>
      <w:r w:rsidR="00945E00" w:rsidRPr="00085F6F">
        <w:t xml:space="preserve"> utilisée en début d’année pour l’attribution des membres puis en fin d’année pour </w:t>
      </w:r>
      <w:r w:rsidR="00433E46" w:rsidRPr="00085F6F">
        <w:t>l’attribution des notes.</w:t>
      </w:r>
      <w:r w:rsidR="0018711F" w:rsidRPr="00085F6F">
        <w:t xml:space="preserve"> </w:t>
      </w:r>
    </w:p>
    <w:p w14:paraId="32E95F1F" w14:textId="5799F071" w:rsidR="00945E00" w:rsidRPr="00085F6F" w:rsidRDefault="00DD649B" w:rsidP="009258DB">
      <w:r w:rsidRPr="00085F6F">
        <w:t xml:space="preserve">Une utilisation réelle de la solution est </w:t>
      </w:r>
      <w:r w:rsidR="00245D07" w:rsidRPr="00085F6F">
        <w:t>prévue</w:t>
      </w:r>
      <w:r w:rsidRPr="00085F6F">
        <w:t xml:space="preserve"> pour la notation des clubs de l’année 2015-20</w:t>
      </w:r>
      <w:r w:rsidR="00306B0A" w:rsidRPr="00085F6F">
        <w:t>16, soit aux alentours du 06/05, a</w:t>
      </w:r>
      <w:r w:rsidR="00245D07" w:rsidRPr="00085F6F">
        <w:t>fin d’éprouver le système.</w:t>
      </w:r>
    </w:p>
    <w:p w14:paraId="06A712D5" w14:textId="7D22F211" w:rsidR="00612BA2" w:rsidRPr="00085F6F" w:rsidRDefault="00612BA2" w:rsidP="00612BA2">
      <w:pPr>
        <w:pStyle w:val="Titre3"/>
      </w:pPr>
      <w:bookmarkStart w:id="15" w:name="_Toc446399391"/>
      <w:r w:rsidRPr="00085F6F">
        <w:t>Comment</w:t>
      </w:r>
      <w:r w:rsidR="00AD1EC1" w:rsidRPr="00085F6F">
        <w:t> ?</w:t>
      </w:r>
      <w:bookmarkEnd w:id="15"/>
    </w:p>
    <w:p w14:paraId="5D545463" w14:textId="02A51AD7" w:rsidR="00701A4A" w:rsidRPr="00085F6F" w:rsidRDefault="00643C33" w:rsidP="00AC3A60">
      <w:r w:rsidRPr="00085F6F">
        <w:t xml:space="preserve">La solution prendra la forme d’une application web, elle permettra </w:t>
      </w:r>
      <w:r w:rsidR="004D210E">
        <w:t xml:space="preserve">à l’utilisateur </w:t>
      </w:r>
      <w:r w:rsidRPr="00085F6F">
        <w:t>via son interface l’</w:t>
      </w:r>
      <w:r w:rsidR="006A2DE8" w:rsidRPr="00085F6F">
        <w:t>accès</w:t>
      </w:r>
      <w:r w:rsidRPr="00085F6F">
        <w:t xml:space="preserve"> à </w:t>
      </w:r>
      <w:r w:rsidR="00701A4A" w:rsidRPr="00085F6F">
        <w:t>des fonctions spécifiques</w:t>
      </w:r>
      <w:r w:rsidRPr="00085F6F">
        <w:t xml:space="preserve"> </w:t>
      </w:r>
      <w:r w:rsidR="004D210E">
        <w:t>selon son</w:t>
      </w:r>
      <w:r w:rsidR="002A6973" w:rsidRPr="00085F6F">
        <w:t xml:space="preserve"> </w:t>
      </w:r>
      <w:r w:rsidRPr="00085F6F">
        <w:t>groupe.</w:t>
      </w:r>
      <w:r w:rsidR="00AE084D" w:rsidRPr="00085F6F">
        <w:t xml:space="preserve"> Dans sa phase de </w:t>
      </w:r>
      <w:r w:rsidR="00833CDA" w:rsidRPr="00085F6F">
        <w:t>test l’application sera déployée</w:t>
      </w:r>
      <w:r w:rsidR="00AE084D" w:rsidRPr="00085F6F">
        <w:t xml:space="preserve"> </w:t>
      </w:r>
      <w:r w:rsidR="006B3F15" w:rsidRPr="00085F6F">
        <w:t>à</w:t>
      </w:r>
      <w:r w:rsidR="00AE084D" w:rsidRPr="00085F6F">
        <w:t xml:space="preserve"> l’</w:t>
      </w:r>
      <w:r w:rsidR="00701A4A" w:rsidRPr="00085F6F">
        <w:t>extérieur</w:t>
      </w:r>
      <w:r w:rsidR="00AE084D" w:rsidRPr="00085F6F">
        <w:t xml:space="preserve"> de l’ISEN.</w:t>
      </w:r>
    </w:p>
    <w:p w14:paraId="2427527C" w14:textId="0162906E" w:rsidR="00402413" w:rsidRPr="00085F6F" w:rsidRDefault="00402413" w:rsidP="00402413">
      <w:pPr>
        <w:pStyle w:val="Titre3"/>
      </w:pPr>
      <w:bookmarkStart w:id="16" w:name="_Toc446399392"/>
      <w:r w:rsidRPr="00085F6F">
        <w:t>Pourquoi ?</w:t>
      </w:r>
      <w:bookmarkEnd w:id="16"/>
    </w:p>
    <w:p w14:paraId="1FF3C6E4" w14:textId="19FC96E1" w:rsidR="007E2414" w:rsidRPr="00085F6F" w:rsidRDefault="003D00C9" w:rsidP="007E2414">
      <w:r w:rsidRPr="00085F6F">
        <w:t xml:space="preserve">Le principal but de la solution est de simplifier </w:t>
      </w:r>
      <w:r w:rsidR="001F2DC3" w:rsidRPr="00085F6F">
        <w:t>les tâ</w:t>
      </w:r>
      <w:r w:rsidRPr="00085F6F">
        <w:t>ches fastidieuses des professeurs et des élèves.</w:t>
      </w:r>
      <w:r w:rsidR="00DD0C9C" w:rsidRPr="00085F6F">
        <w:t xml:space="preserve"> Outre ce fait, l’avantage est de garder une trace physique et immuable des données concernant les clubs afin d’en tirer un historique.</w:t>
      </w:r>
    </w:p>
    <w:p w14:paraId="6621D85E" w14:textId="77777777" w:rsidR="008F7661" w:rsidRPr="00085F6F" w:rsidRDefault="008F7661" w:rsidP="008F7661">
      <w:pPr>
        <w:pStyle w:val="Titre1"/>
        <w:rPr>
          <w:rFonts w:ascii="Gadugi" w:hAnsi="Gadugi"/>
        </w:rPr>
      </w:pPr>
      <w:bookmarkStart w:id="17" w:name="_Toc446399393"/>
      <w:r w:rsidRPr="00085F6F">
        <w:rPr>
          <w:rFonts w:ascii="Gadugi" w:hAnsi="Gadugi"/>
        </w:rPr>
        <w:t>Situations de vie du produit</w:t>
      </w:r>
      <w:bookmarkEnd w:id="17"/>
    </w:p>
    <w:p w14:paraId="3B766930" w14:textId="77777777" w:rsidR="008F7661" w:rsidRPr="00085F6F" w:rsidRDefault="00204310" w:rsidP="00204310">
      <w:pPr>
        <w:pStyle w:val="Titre2"/>
      </w:pPr>
      <w:bookmarkStart w:id="18" w:name="_Toc446399394"/>
      <w:r w:rsidRPr="00085F6F">
        <w:t>Installation de l’interface</w:t>
      </w:r>
      <w:bookmarkEnd w:id="18"/>
    </w:p>
    <w:p w14:paraId="48AE2483" w14:textId="68CE0C74" w:rsidR="00204310" w:rsidRPr="00085F6F" w:rsidRDefault="00981F3F" w:rsidP="00204310">
      <w:r w:rsidRPr="00085F6F">
        <w:t xml:space="preserve">L’interface devra être installé sur un serveur </w:t>
      </w:r>
      <w:r w:rsidR="00BE293D" w:rsidRPr="00085F6F">
        <w:t>en ligne</w:t>
      </w:r>
      <w:r w:rsidRPr="00085F6F">
        <w:t xml:space="preserve"> afin d’être accessible via internet.</w:t>
      </w:r>
    </w:p>
    <w:p w14:paraId="5BBB99C5" w14:textId="77777777" w:rsidR="00204310" w:rsidRPr="00085F6F" w:rsidRDefault="00204310" w:rsidP="00204310">
      <w:pPr>
        <w:pStyle w:val="Titre2"/>
      </w:pPr>
      <w:bookmarkStart w:id="19" w:name="_Toc446399395"/>
      <w:r w:rsidRPr="00085F6F">
        <w:t>Utilisation de l’interface</w:t>
      </w:r>
      <w:bookmarkEnd w:id="19"/>
    </w:p>
    <w:p w14:paraId="4706EEC9" w14:textId="0AF5666E" w:rsidR="00204310" w:rsidRPr="00085F6F" w:rsidRDefault="00981F3F" w:rsidP="00204310">
      <w:r w:rsidRPr="00085F6F">
        <w:t>L’utilisateur se connectera (directement via l’ENT ou une autre solution peut être envisagé</w:t>
      </w:r>
      <w:r w:rsidR="00101A01" w:rsidRPr="00085F6F">
        <w:t xml:space="preserve"> pour les tests</w:t>
      </w:r>
      <w:r w:rsidRPr="00085F6F">
        <w:t xml:space="preserve">) puis accédera </w:t>
      </w:r>
      <w:r w:rsidR="00835E4B">
        <w:t>au</w:t>
      </w:r>
      <w:r w:rsidRPr="00085F6F">
        <w:t xml:space="preserve"> panel qui lui correspond (Evaluateur, Président de club, </w:t>
      </w:r>
      <w:r w:rsidR="008E2DB6" w:rsidRPr="00085F6F">
        <w:t>Elève</w:t>
      </w:r>
      <w:r w:rsidRPr="00085F6F">
        <w:t>). Il pourra ainsi administrer ce qui l’intéresse</w:t>
      </w:r>
      <w:r w:rsidR="00DA2805">
        <w:t>,</w:t>
      </w:r>
      <w:r w:rsidR="0084117E" w:rsidRPr="00085F6F">
        <w:t xml:space="preserve"> </w:t>
      </w:r>
      <w:r w:rsidR="00831BC9">
        <w:t>ou</w:t>
      </w:r>
      <w:r w:rsidR="0084117E" w:rsidRPr="00085F6F">
        <w:t xml:space="preserve"> rentrer les informations nécessaires dans le cas de</w:t>
      </w:r>
      <w:r w:rsidR="008E2DB6" w:rsidRPr="00085F6F">
        <w:t>s</w:t>
      </w:r>
      <w:r w:rsidR="0084117E" w:rsidRPr="00085F6F">
        <w:t xml:space="preserve"> élève</w:t>
      </w:r>
      <w:r w:rsidR="008E2DB6" w:rsidRPr="00085F6F">
        <w:t>s</w:t>
      </w:r>
      <w:r w:rsidR="0084117E" w:rsidRPr="00085F6F">
        <w:t xml:space="preserve"> postulant aux clubs</w:t>
      </w:r>
      <w:r w:rsidRPr="00085F6F">
        <w:t>.</w:t>
      </w:r>
      <w:r w:rsidR="00E21D2E" w:rsidRPr="00085F6F">
        <w:t xml:space="preserve"> Dans un objectif secondaire l’interface devra être adaptée aux différentes plateformes (Smartphone, tablette, PC).</w:t>
      </w:r>
    </w:p>
    <w:p w14:paraId="70037526" w14:textId="7ABFC487" w:rsidR="00204310" w:rsidRPr="00085F6F" w:rsidRDefault="00204310" w:rsidP="00204310">
      <w:pPr>
        <w:pStyle w:val="Titre2"/>
      </w:pPr>
      <w:bookmarkStart w:id="20" w:name="_Toc446399396"/>
      <w:r w:rsidRPr="00085F6F">
        <w:t xml:space="preserve">Fonctionnement de l’interface </w:t>
      </w:r>
      <w:r w:rsidR="00EA4109" w:rsidRPr="00085F6F">
        <w:t>dynamique</w:t>
      </w:r>
      <w:bookmarkEnd w:id="20"/>
    </w:p>
    <w:p w14:paraId="04C67B52" w14:textId="72AF5208" w:rsidR="005F7FF9" w:rsidRPr="00085F6F" w:rsidRDefault="005F7FF9" w:rsidP="005F7FF9">
      <w:r w:rsidRPr="00085F6F">
        <w:t>Le système sera capable de réagir aux actions de l’utilisateur, par exemple, envoyer un mail au président d’un club lorsque celui-ci a été noté.</w:t>
      </w:r>
    </w:p>
    <w:p w14:paraId="029DC294" w14:textId="2B918A68" w:rsidR="00981F3F" w:rsidRPr="00085F6F" w:rsidRDefault="00981F3F" w:rsidP="00981F3F">
      <w:pPr>
        <w:pStyle w:val="Titre2"/>
      </w:pPr>
      <w:bookmarkStart w:id="21" w:name="_Toc446399397"/>
      <w:r w:rsidRPr="00085F6F">
        <w:t>Mise à jour de la base de donnée</w:t>
      </w:r>
      <w:r w:rsidR="005136DD" w:rsidRPr="00085F6F">
        <w:t>s</w:t>
      </w:r>
      <w:bookmarkEnd w:id="21"/>
    </w:p>
    <w:p w14:paraId="793E56AB" w14:textId="639E6C7E" w:rsidR="00981F3F" w:rsidRPr="00085F6F" w:rsidRDefault="0034138B" w:rsidP="00981F3F">
      <w:r w:rsidRPr="00085F6F">
        <w:t>Une solution pour transférer les données de l’application dans le système de l’école</w:t>
      </w:r>
      <w:r w:rsidR="00FA553A" w:rsidRPr="00085F6F">
        <w:t xml:space="preserve"> doit être mise en place</w:t>
      </w:r>
      <w:r w:rsidR="002D7F0B" w:rsidRPr="00085F6F">
        <w:t>.</w:t>
      </w:r>
    </w:p>
    <w:p w14:paraId="678FD316" w14:textId="77777777" w:rsidR="00E545BE" w:rsidRPr="00085F6F" w:rsidRDefault="00E545BE" w:rsidP="00E545BE">
      <w:pPr>
        <w:pStyle w:val="Titre1"/>
        <w:rPr>
          <w:rFonts w:ascii="Gadugi" w:hAnsi="Gadugi"/>
        </w:rPr>
      </w:pPr>
      <w:bookmarkStart w:id="22" w:name="_Toc446399398"/>
      <w:r w:rsidRPr="00085F6F">
        <w:rPr>
          <w:rFonts w:ascii="Gadugi" w:hAnsi="Gadugi"/>
        </w:rPr>
        <w:t>Eléments extérieurs au produit</w:t>
      </w:r>
      <w:bookmarkEnd w:id="22"/>
    </w:p>
    <w:p w14:paraId="13A1D23B" w14:textId="77777777" w:rsidR="00E545BE" w:rsidRPr="00085F6F" w:rsidRDefault="00E958E7" w:rsidP="00E545BE">
      <w:pPr>
        <w:pStyle w:val="Titre2"/>
      </w:pPr>
      <w:bookmarkStart w:id="23" w:name="_Toc446399399"/>
      <w:r w:rsidRPr="00085F6F">
        <w:t>L’</w:t>
      </w:r>
      <w:r w:rsidR="00747CC3" w:rsidRPr="00085F6F">
        <w:t>u</w:t>
      </w:r>
      <w:r w:rsidR="00E545BE" w:rsidRPr="00085F6F">
        <w:t>tilisateur</w:t>
      </w:r>
      <w:bookmarkEnd w:id="23"/>
    </w:p>
    <w:p w14:paraId="01976776" w14:textId="27CD451F" w:rsidR="008443FB" w:rsidRPr="00085F6F" w:rsidRDefault="00747CC3" w:rsidP="00FA6ED2">
      <w:r w:rsidRPr="00085F6F">
        <w:t>L’utilisateur va se servir de l’interface Web afin d’interagir avec les différents services</w:t>
      </w:r>
      <w:r w:rsidR="009B49AC" w:rsidRPr="00085F6F">
        <w:t xml:space="preserve"> à sa disposition.</w:t>
      </w:r>
      <w:r w:rsidR="00A2072E" w:rsidRPr="00085F6F">
        <w:t xml:space="preserve"> L’aspect de l’interface </w:t>
      </w:r>
      <w:r w:rsidR="008443FB" w:rsidRPr="00085F6F">
        <w:t>ser</w:t>
      </w:r>
      <w:r w:rsidR="00A2072E" w:rsidRPr="00085F6F">
        <w:t>a</w:t>
      </w:r>
      <w:r w:rsidR="008443FB" w:rsidRPr="00085F6F">
        <w:t xml:space="preserve"> </w:t>
      </w:r>
      <w:r w:rsidR="00AB4AF6" w:rsidRPr="00085F6F">
        <w:t>travaillé</w:t>
      </w:r>
      <w:r w:rsidR="008443FB" w:rsidRPr="00085F6F">
        <w:t xml:space="preserve"> pour guider l’utilisateur </w:t>
      </w:r>
      <w:r w:rsidR="00350838" w:rsidRPr="00085F6F">
        <w:t>dans ses démarches</w:t>
      </w:r>
      <w:r w:rsidR="008443FB" w:rsidRPr="00085F6F">
        <w:t xml:space="preserve">. </w:t>
      </w:r>
    </w:p>
    <w:p w14:paraId="33D0693E" w14:textId="6C2239ED" w:rsidR="00E958E7" w:rsidRPr="00085F6F" w:rsidRDefault="00E958E7" w:rsidP="00747CC3">
      <w:pPr>
        <w:pStyle w:val="Titre2"/>
      </w:pPr>
      <w:bookmarkStart w:id="24" w:name="_Toc446399400"/>
      <w:r w:rsidRPr="00085F6F">
        <w:t>Web</w:t>
      </w:r>
      <w:bookmarkEnd w:id="24"/>
    </w:p>
    <w:p w14:paraId="5D62325C" w14:textId="738484DA" w:rsidR="00E958E7" w:rsidRPr="00085F6F" w:rsidRDefault="00747CC3" w:rsidP="00747CC3">
      <w:r w:rsidRPr="00085F6F">
        <w:t xml:space="preserve">L’application respectera les normes du </w:t>
      </w:r>
      <w:r w:rsidRPr="00085F6F">
        <w:rPr>
          <w:sz w:val="22"/>
          <w:szCs w:val="22"/>
        </w:rPr>
        <w:t>web</w:t>
      </w:r>
      <w:r w:rsidR="00F84E64" w:rsidRPr="00085F6F">
        <w:t xml:space="preserve"> d’aujourd’hui :</w:t>
      </w:r>
    </w:p>
    <w:p w14:paraId="3DE9A4B8" w14:textId="0B2DB737" w:rsidR="00F84E64" w:rsidRPr="00085F6F" w:rsidRDefault="00F84E64" w:rsidP="00F84E64">
      <w:pPr>
        <w:pStyle w:val="Paragraphedeliste"/>
        <w:numPr>
          <w:ilvl w:val="0"/>
          <w:numId w:val="8"/>
        </w:numPr>
      </w:pPr>
      <w:r w:rsidRPr="00085F6F">
        <w:t>Validation W3C pour de l’HTML en version 5</w:t>
      </w:r>
      <w:r w:rsidR="00952735" w:rsidRPr="00085F6F">
        <w:t xml:space="preserve"> (version la plus récente)</w:t>
      </w:r>
    </w:p>
    <w:p w14:paraId="1748606C" w14:textId="0E3996E6" w:rsidR="00F84E64" w:rsidRPr="00085F6F" w:rsidRDefault="00F84E64" w:rsidP="00F84E64">
      <w:pPr>
        <w:pStyle w:val="Paragraphedeliste"/>
        <w:numPr>
          <w:ilvl w:val="0"/>
          <w:numId w:val="8"/>
        </w:numPr>
      </w:pPr>
      <w:r w:rsidRPr="00085F6F">
        <w:t xml:space="preserve">Design de type Flat ou </w:t>
      </w:r>
      <w:proofErr w:type="spellStart"/>
      <w:r w:rsidRPr="00085F6F">
        <w:t>Material</w:t>
      </w:r>
      <w:proofErr w:type="spellEnd"/>
      <w:r w:rsidR="00952735" w:rsidRPr="00085F6F">
        <w:t xml:space="preserve"> (se basant sur </w:t>
      </w:r>
      <w:r w:rsidR="00F1535F" w:rsidRPr="00085F6F">
        <w:t>les standards</w:t>
      </w:r>
      <w:r w:rsidR="00952735" w:rsidRPr="00085F6F">
        <w:t xml:space="preserve"> du web à l’heure actuelle)</w:t>
      </w:r>
    </w:p>
    <w:p w14:paraId="1B32CE2A" w14:textId="77777777" w:rsidR="00E958E7" w:rsidRPr="00085F6F" w:rsidRDefault="00E958E7" w:rsidP="00747CC3">
      <w:pPr>
        <w:pStyle w:val="Titre2"/>
      </w:pPr>
      <w:bookmarkStart w:id="25" w:name="_Toc446399401"/>
      <w:r w:rsidRPr="00085F6F">
        <w:t>Internet</w:t>
      </w:r>
      <w:bookmarkEnd w:id="25"/>
    </w:p>
    <w:p w14:paraId="071BD377" w14:textId="773752A9" w:rsidR="00E958E7" w:rsidRPr="00085F6F" w:rsidRDefault="00747CC3" w:rsidP="00747CC3">
      <w:r w:rsidRPr="00085F6F">
        <w:t xml:space="preserve">L’interface devra être </w:t>
      </w:r>
      <w:r w:rsidR="000666E9" w:rsidRPr="00085F6F">
        <w:t>connecté</w:t>
      </w:r>
      <w:r w:rsidR="003A1BD9">
        <w:t>e</w:t>
      </w:r>
      <w:r w:rsidRPr="00085F6F">
        <w:t xml:space="preserve"> </w:t>
      </w:r>
      <w:r w:rsidR="000666E9" w:rsidRPr="00085F6F">
        <w:t>à</w:t>
      </w:r>
      <w:r w:rsidRPr="00085F6F">
        <w:t xml:space="preserve"> internet afin d’être accessible depuis n’importe où</w:t>
      </w:r>
      <w:r w:rsidR="00C6411D" w:rsidRPr="00085F6F">
        <w:t>,</w:t>
      </w:r>
      <w:r w:rsidRPr="00085F6F">
        <w:t xml:space="preserve"> facilitant ainsi son utilisation.</w:t>
      </w:r>
    </w:p>
    <w:p w14:paraId="518C242B" w14:textId="77777777" w:rsidR="00E958E7" w:rsidRPr="00085F6F" w:rsidRDefault="00E958E7" w:rsidP="00747CC3">
      <w:pPr>
        <w:pStyle w:val="Titre2"/>
      </w:pPr>
      <w:bookmarkStart w:id="26" w:name="_Toc446399402"/>
      <w:r w:rsidRPr="00085F6F">
        <w:t>Hébergement</w:t>
      </w:r>
      <w:bookmarkEnd w:id="26"/>
    </w:p>
    <w:p w14:paraId="08545858" w14:textId="77777777" w:rsidR="00E958E7" w:rsidRPr="00085F6F" w:rsidRDefault="00747CC3" w:rsidP="00747CC3">
      <w:r w:rsidRPr="00085F6F">
        <w:t>L’hébergement de l’interface devra se faire sur un serveur</w:t>
      </w:r>
      <w:r w:rsidR="00FA6ED2" w:rsidRPr="00085F6F">
        <w:t>.</w:t>
      </w:r>
    </w:p>
    <w:p w14:paraId="26CDEFD4" w14:textId="77777777" w:rsidR="00E958E7" w:rsidRPr="00085F6F" w:rsidRDefault="00E958E7" w:rsidP="00747CC3">
      <w:pPr>
        <w:pStyle w:val="Titre2"/>
      </w:pPr>
      <w:bookmarkStart w:id="27" w:name="_Toc446399403"/>
      <w:r w:rsidRPr="00085F6F">
        <w:t>Données</w:t>
      </w:r>
      <w:r w:rsidR="00747CC3" w:rsidRPr="00085F6F">
        <w:t xml:space="preserve"> de la plateforme</w:t>
      </w:r>
      <w:bookmarkEnd w:id="27"/>
    </w:p>
    <w:p w14:paraId="457652E9" w14:textId="552A14E4" w:rsidR="00747CC3" w:rsidRPr="00085F6F" w:rsidRDefault="00FA6ED2" w:rsidP="00747CC3">
      <w:r w:rsidRPr="00085F6F">
        <w:t xml:space="preserve">Les données de la plateforme </w:t>
      </w:r>
      <w:r w:rsidR="00F71CC3" w:rsidRPr="00085F6F">
        <w:t>pourront</w:t>
      </w:r>
      <w:r w:rsidRPr="00085F6F">
        <w:t xml:space="preserve"> être administré</w:t>
      </w:r>
      <w:r w:rsidR="00F71CC3" w:rsidRPr="00085F6F">
        <w:t>es</w:t>
      </w:r>
      <w:r w:rsidRPr="00085F6F">
        <w:t xml:space="preserve"> automatiquement et con</w:t>
      </w:r>
      <w:r w:rsidR="00C117C1" w:rsidRPr="00085F6F">
        <w:t>çu de manière évolutive</w:t>
      </w:r>
      <w:r w:rsidR="008E680F" w:rsidRPr="00085F6F">
        <w:t>s a</w:t>
      </w:r>
      <w:r w:rsidR="00034102" w:rsidRPr="00085F6F">
        <w:t>fin de prendre en charge la gestion des Labels</w:t>
      </w:r>
      <w:r w:rsidR="006E0571">
        <w:t>,</w:t>
      </w:r>
      <w:r w:rsidR="00034102" w:rsidRPr="00085F6F">
        <w:t xml:space="preserve"> </w:t>
      </w:r>
      <w:r w:rsidR="006E0571">
        <w:t>« </w:t>
      </w:r>
      <w:r w:rsidR="00034102" w:rsidRPr="00085F6F">
        <w:t>humanité</w:t>
      </w:r>
      <w:r w:rsidR="006E0571">
        <w:t> »</w:t>
      </w:r>
      <w:r w:rsidR="00034102" w:rsidRPr="00085F6F">
        <w:t xml:space="preserve"> par exemple.</w:t>
      </w:r>
    </w:p>
    <w:p w14:paraId="7D4B4902" w14:textId="77777777" w:rsidR="00EA5EB8" w:rsidRPr="00085F6F" w:rsidRDefault="00EA5EB8" w:rsidP="00EA5EB8">
      <w:pPr>
        <w:pStyle w:val="Titre2"/>
      </w:pPr>
      <w:bookmarkStart w:id="28" w:name="_Toc446399404"/>
      <w:r w:rsidRPr="00085F6F">
        <w:t>Authentification ENT</w:t>
      </w:r>
      <w:bookmarkEnd w:id="28"/>
    </w:p>
    <w:p w14:paraId="5217057F" w14:textId="2CE08273" w:rsidR="003C4098" w:rsidRPr="00085F6F" w:rsidRDefault="00EA5EB8" w:rsidP="008F7661">
      <w:r w:rsidRPr="00085F6F">
        <w:t>Nous partirons de l’authentification par le CAS pour un meilleur</w:t>
      </w:r>
      <w:r w:rsidR="002D5C7E">
        <w:t xml:space="preserve"> rattachement aux services ISEN.</w:t>
      </w:r>
    </w:p>
    <w:p w14:paraId="05C176A3" w14:textId="77777777" w:rsidR="008D25B1" w:rsidRPr="00085F6F" w:rsidRDefault="008D25B1">
      <w:pPr>
        <w:rPr>
          <w:rFonts w:eastAsiaTheme="majorEastAsia" w:cstheme="majorBidi"/>
          <w:sz w:val="36"/>
          <w:szCs w:val="36"/>
        </w:rPr>
      </w:pPr>
      <w:r w:rsidRPr="00085F6F">
        <w:br w:type="page"/>
      </w:r>
    </w:p>
    <w:p w14:paraId="4A3B0CE6" w14:textId="672EB422" w:rsidR="003C4098" w:rsidRPr="00085F6F" w:rsidRDefault="003C4098" w:rsidP="003C4098">
      <w:pPr>
        <w:pStyle w:val="Titre1"/>
        <w:rPr>
          <w:rFonts w:ascii="Gadugi" w:hAnsi="Gadugi"/>
        </w:rPr>
      </w:pPr>
      <w:bookmarkStart w:id="29" w:name="_Toc446399405"/>
      <w:r w:rsidRPr="00085F6F">
        <w:rPr>
          <w:rFonts w:ascii="Gadugi" w:hAnsi="Gadugi"/>
        </w:rPr>
        <w:t xml:space="preserve">Diagramme de </w:t>
      </w:r>
      <w:r w:rsidR="00AE5312" w:rsidRPr="00085F6F">
        <w:rPr>
          <w:rFonts w:ascii="Gadugi" w:hAnsi="Gadugi"/>
        </w:rPr>
        <w:t>Séquence</w:t>
      </w:r>
      <w:bookmarkEnd w:id="29"/>
    </w:p>
    <w:p w14:paraId="43E2B199" w14:textId="6B56A452" w:rsidR="00CB64E7" w:rsidRPr="00085F6F" w:rsidRDefault="001258EB">
      <w:r w:rsidRPr="00085F6F">
        <w:rPr>
          <w:noProof/>
          <w:lang w:eastAsia="fr-FR"/>
        </w:rPr>
        <mc:AlternateContent>
          <mc:Choice Requires="wps">
            <w:drawing>
              <wp:anchor distT="45720" distB="45720" distL="114300" distR="114300" simplePos="0" relativeHeight="251659264" behindDoc="0" locked="0" layoutInCell="1" allowOverlap="1" wp14:anchorId="0703BF11" wp14:editId="1D6F669A">
                <wp:simplePos x="0" y="0"/>
                <wp:positionH relativeFrom="column">
                  <wp:posOffset>5068570</wp:posOffset>
                </wp:positionH>
                <wp:positionV relativeFrom="paragraph">
                  <wp:posOffset>409575</wp:posOffset>
                </wp:positionV>
                <wp:extent cx="1282700" cy="284480"/>
                <wp:effectExtent l="0" t="0" r="12700" b="20320"/>
                <wp:wrapSquare wrapText="bothSides"/>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84480"/>
                        </a:xfrm>
                        <a:prstGeom prst="rect">
                          <a:avLst/>
                        </a:prstGeom>
                        <a:solidFill>
                          <a:srgbClr val="FFFFFF"/>
                        </a:solidFill>
                        <a:ln w="9525">
                          <a:solidFill>
                            <a:srgbClr val="000000"/>
                          </a:solidFill>
                          <a:miter lim="800000"/>
                          <a:headEnd/>
                          <a:tailEnd/>
                        </a:ln>
                      </wps:spPr>
                      <wps:txbx>
                        <w:txbxContent>
                          <w:p w14:paraId="421849B3" w14:textId="4467BB61" w:rsidR="00F748F5" w:rsidRDefault="00F748F5" w:rsidP="00CB64E7">
                            <w:pPr>
                              <w:jc w:val="center"/>
                            </w:pPr>
                            <w:r>
                              <w:t>Base de 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3BF11" id="_x0000_s1090" type="#_x0000_t202" style="position:absolute;margin-left:399.1pt;margin-top:32.25pt;width:101pt;height:2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">
                <v:textbox>
                  <w:txbxContent>
                    <w:p w14:paraId="421849B3" w14:textId="4467BB61" w:rsidR="00F748F5" w:rsidRDefault="00F748F5" w:rsidP="00CB64E7">
                      <w:pPr>
                        <w:jc w:val="center"/>
                      </w:pPr>
                      <w:r>
                        <w:t>Base de données</w:t>
                      </w:r>
                    </w:p>
                  </w:txbxContent>
                </v:textbox>
                <w10:wrap type="square"/>
              </v:shape>
            </w:pict>
          </mc:Fallback>
        </mc:AlternateContent>
      </w:r>
      <w:r w:rsidRPr="00085F6F">
        <w:rPr>
          <w:noProof/>
          <w:lang w:eastAsia="fr-FR"/>
        </w:rPr>
        <mc:AlternateContent>
          <mc:Choice Requires="wps">
            <w:drawing>
              <wp:anchor distT="45720" distB="45720" distL="114300" distR="114300" simplePos="0" relativeHeight="251658240" behindDoc="0" locked="0" layoutInCell="1" allowOverlap="1" wp14:anchorId="79A77637" wp14:editId="0C436C2D">
                <wp:simplePos x="0" y="0"/>
                <wp:positionH relativeFrom="column">
                  <wp:posOffset>3455670</wp:posOffset>
                </wp:positionH>
                <wp:positionV relativeFrom="paragraph">
                  <wp:posOffset>409575</wp:posOffset>
                </wp:positionV>
                <wp:extent cx="1282700" cy="284480"/>
                <wp:effectExtent l="0" t="0" r="12700" b="20320"/>
                <wp:wrapSquare wrapText="bothSides"/>
                <wp:docPr id="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84480"/>
                        </a:xfrm>
                        <a:prstGeom prst="rect">
                          <a:avLst/>
                        </a:prstGeom>
                        <a:solidFill>
                          <a:srgbClr val="FFFFFF"/>
                        </a:solidFill>
                        <a:ln w="9525">
                          <a:solidFill>
                            <a:srgbClr val="000000"/>
                          </a:solidFill>
                          <a:miter lim="800000"/>
                          <a:headEnd/>
                          <a:tailEnd/>
                        </a:ln>
                      </wps:spPr>
                      <wps:txbx>
                        <w:txbxContent>
                          <w:p w14:paraId="38D02654" w14:textId="77777777" w:rsidR="00F748F5" w:rsidRDefault="00F748F5" w:rsidP="00CB64E7">
                            <w:pPr>
                              <w:jc w:val="center"/>
                            </w:pPr>
                            <w:r>
                              <w:t>Interface back-end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77637" id="_x0000_s1091" type="#_x0000_t202" style="position:absolute;margin-left:272.1pt;margin-top:32.25pt;width:101pt;height:22.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">
                <v:textbox>
                  <w:txbxContent>
                    <w:p w14:paraId="38D02654" w14:textId="77777777" w:rsidR="00F748F5" w:rsidRDefault="00F748F5" w:rsidP="00CB64E7">
                      <w:pPr>
                        <w:jc w:val="center"/>
                      </w:pPr>
                      <w:r>
                        <w:t>Interface back-end</w:t>
                      </w:r>
                    </w:p>
                  </w:txbxContent>
                </v:textbox>
                <w10:wrap type="square"/>
              </v:shape>
            </w:pict>
          </mc:Fallback>
        </mc:AlternateContent>
      </w:r>
      <w:r w:rsidRPr="00085F6F">
        <w:rPr>
          <w:noProof/>
          <w:lang w:eastAsia="fr-FR"/>
        </w:rPr>
        <mc:AlternateContent>
          <mc:Choice Requires="wps">
            <w:drawing>
              <wp:anchor distT="45720" distB="45720" distL="114300" distR="114300" simplePos="0" relativeHeight="251688960" behindDoc="0" locked="0" layoutInCell="1" allowOverlap="1" wp14:anchorId="433DA450" wp14:editId="00789B8C">
                <wp:simplePos x="0" y="0"/>
                <wp:positionH relativeFrom="column">
                  <wp:posOffset>-64135</wp:posOffset>
                </wp:positionH>
                <wp:positionV relativeFrom="paragraph">
                  <wp:posOffset>409575</wp:posOffset>
                </wp:positionV>
                <wp:extent cx="1000125" cy="318770"/>
                <wp:effectExtent l="0" t="0" r="28575" b="2413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18770"/>
                        </a:xfrm>
                        <a:prstGeom prst="rect">
                          <a:avLst/>
                        </a:prstGeom>
                        <a:solidFill>
                          <a:srgbClr val="FFFFFF"/>
                        </a:solidFill>
                        <a:ln w="9525">
                          <a:solidFill>
                            <a:srgbClr val="000000"/>
                          </a:solidFill>
                          <a:miter lim="800000"/>
                          <a:headEnd/>
                          <a:tailEnd/>
                        </a:ln>
                      </wps:spPr>
                      <wps:txbx>
                        <w:txbxContent>
                          <w:p w14:paraId="5059A815" w14:textId="68CA7BB4" w:rsidR="00F748F5" w:rsidRDefault="00F748F5" w:rsidP="00CB64E7">
                            <w:pPr>
                              <w:jc w:val="center"/>
                            </w:pPr>
                            <w:r>
                              <w:t>Utilisateur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DA450" id="_x0000_s1092" type="#_x0000_t202" style="position:absolute;margin-left:-5.05pt;margin-top:32.25pt;width:78.75pt;height:25.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">
                <v:textbox>
                  <w:txbxContent>
                    <w:p w14:paraId="5059A815" w14:textId="68CA7BB4" w:rsidR="00F748F5" w:rsidRDefault="00F748F5" w:rsidP="00CB64E7">
                      <w:pPr>
                        <w:jc w:val="center"/>
                      </w:pPr>
                      <w:r>
                        <w:t>Utilisateur</w:t>
                      </w:r>
                    </w:p>
                  </w:txbxContent>
                </v:textbox>
                <w10:wrap type="square"/>
              </v:shape>
            </w:pict>
          </mc:Fallback>
        </mc:AlternateContent>
      </w:r>
      <w:r w:rsidRPr="00085F6F">
        <w:rPr>
          <w:noProof/>
          <w:lang w:eastAsia="fr-FR"/>
        </w:rPr>
        <mc:AlternateContent>
          <mc:Choice Requires="wps">
            <w:drawing>
              <wp:anchor distT="45720" distB="45720" distL="114300" distR="114300" simplePos="0" relativeHeight="251657216" behindDoc="0" locked="0" layoutInCell="1" allowOverlap="1" wp14:anchorId="2A500179" wp14:editId="3F112F33">
                <wp:simplePos x="0" y="0"/>
                <wp:positionH relativeFrom="column">
                  <wp:posOffset>1557655</wp:posOffset>
                </wp:positionH>
                <wp:positionV relativeFrom="paragraph">
                  <wp:posOffset>409575</wp:posOffset>
                </wp:positionV>
                <wp:extent cx="1282700" cy="301625"/>
                <wp:effectExtent l="0" t="0" r="12700" b="22225"/>
                <wp:wrapSquare wrapText="bothSides"/>
                <wp:docPr id="2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01625"/>
                        </a:xfrm>
                        <a:prstGeom prst="rect">
                          <a:avLst/>
                        </a:prstGeom>
                        <a:solidFill>
                          <a:srgbClr val="FFFFFF"/>
                        </a:solidFill>
                        <a:ln w="9525">
                          <a:solidFill>
                            <a:srgbClr val="000000"/>
                          </a:solidFill>
                          <a:miter lim="800000"/>
                          <a:headEnd/>
                          <a:tailEnd/>
                        </a:ln>
                      </wps:spPr>
                      <wps:txbx>
                        <w:txbxContent>
                          <w:p w14:paraId="337F9F8A" w14:textId="77777777" w:rsidR="00F748F5" w:rsidRDefault="00F748F5" w:rsidP="00CB64E7">
                            <w:pPr>
                              <w:jc w:val="center"/>
                            </w:pPr>
                            <w:r>
                              <w:t>Interface front-end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00179" id="_x0000_s1093" type="#_x0000_t202" style="position:absolute;margin-left:122.65pt;margin-top:32.25pt;width:101pt;height:23.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">
                <v:textbox>
                  <w:txbxContent>
                    <w:p w14:paraId="337F9F8A" w14:textId="77777777" w:rsidR="00F748F5" w:rsidRDefault="00F748F5" w:rsidP="00CB64E7">
                      <w:pPr>
                        <w:jc w:val="center"/>
                      </w:pPr>
                      <w:r>
                        <w:t>Interface front-end</w:t>
                      </w:r>
                    </w:p>
                  </w:txbxContent>
                </v:textbox>
                <w10:wrap type="square"/>
              </v:shape>
            </w:pict>
          </mc:Fallback>
        </mc:AlternateContent>
      </w:r>
    </w:p>
    <w:p w14:paraId="029CCF5E" w14:textId="3DA90460" w:rsidR="00CB64E7" w:rsidRPr="00085F6F" w:rsidRDefault="001258EB" w:rsidP="00CB64E7">
      <w:r w:rsidRPr="00085F6F">
        <w:rPr>
          <w:noProof/>
          <w:lang w:eastAsia="fr-FR"/>
        </w:rPr>
        <mc:AlternateContent>
          <mc:Choice Requires="wps">
            <w:drawing>
              <wp:anchor distT="0" distB="0" distL="114300" distR="114300" simplePos="0" relativeHeight="251660288" behindDoc="0" locked="0" layoutInCell="1" allowOverlap="1" wp14:anchorId="29E0CF5B" wp14:editId="32FF44A5">
                <wp:simplePos x="0" y="0"/>
                <wp:positionH relativeFrom="column">
                  <wp:posOffset>2163404</wp:posOffset>
                </wp:positionH>
                <wp:positionV relativeFrom="paragraph">
                  <wp:posOffset>294863</wp:posOffset>
                </wp:positionV>
                <wp:extent cx="0" cy="6729779"/>
                <wp:effectExtent l="0" t="0" r="19050" b="13970"/>
                <wp:wrapNone/>
                <wp:docPr id="43" name="Connecteur droit 43"/>
                <wp:cNvGraphicFramePr/>
                <a:graphic xmlns:a="http://schemas.openxmlformats.org/drawingml/2006/main">
                  <a:graphicData uri="http://schemas.microsoft.com/office/word/2010/wordprocessingShape">
                    <wps:wsp>
                      <wps:cNvCnPr/>
                      <wps:spPr>
                        <a:xfrm>
                          <a:off x="0" y="0"/>
                          <a:ext cx="0" cy="672977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62E5C" id="Connecteur droit 4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35pt,23.2pt" to="170.35pt,5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" strokecolor="black [3200]">
                <v:stroke dashstyle="dash"/>
              </v:line>
            </w:pict>
          </mc:Fallback>
        </mc:AlternateContent>
      </w:r>
      <w:r w:rsidRPr="00085F6F">
        <w:rPr>
          <w:noProof/>
          <w:lang w:eastAsia="fr-FR"/>
        </w:rPr>
        <mc:AlternateContent>
          <mc:Choice Requires="wps">
            <w:drawing>
              <wp:anchor distT="0" distB="0" distL="114300" distR="114300" simplePos="0" relativeHeight="251661312" behindDoc="0" locked="0" layoutInCell="1" allowOverlap="1" wp14:anchorId="49FF5EB8" wp14:editId="6630BFD8">
                <wp:simplePos x="0" y="0"/>
                <wp:positionH relativeFrom="column">
                  <wp:posOffset>4045643</wp:posOffset>
                </wp:positionH>
                <wp:positionV relativeFrom="paragraph">
                  <wp:posOffset>277718</wp:posOffset>
                </wp:positionV>
                <wp:extent cx="11875" cy="6746924"/>
                <wp:effectExtent l="0" t="0" r="26670" b="34925"/>
                <wp:wrapNone/>
                <wp:docPr id="23" name="Connecteur droit 23"/>
                <wp:cNvGraphicFramePr/>
                <a:graphic xmlns:a="http://schemas.openxmlformats.org/drawingml/2006/main">
                  <a:graphicData uri="http://schemas.microsoft.com/office/word/2010/wordprocessingShape">
                    <wps:wsp>
                      <wps:cNvCnPr/>
                      <wps:spPr>
                        <a:xfrm>
                          <a:off x="0" y="0"/>
                          <a:ext cx="11875" cy="674692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3E056" id="Connecteur droit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5pt,21.85pt" to="319.5pt,5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" strokecolor="black [3200]">
                <v:stroke dashstyle="dash"/>
              </v:line>
            </w:pict>
          </mc:Fallback>
        </mc:AlternateContent>
      </w:r>
      <w:r w:rsidRPr="00085F6F">
        <w:rPr>
          <w:noProof/>
          <w:lang w:eastAsia="fr-FR"/>
        </w:rPr>
        <mc:AlternateContent>
          <mc:Choice Requires="wps">
            <w:drawing>
              <wp:anchor distT="0" distB="0" distL="114300" distR="114300" simplePos="0" relativeHeight="251662336" behindDoc="0" locked="0" layoutInCell="1" allowOverlap="1" wp14:anchorId="130F0B6C" wp14:editId="36CFF96E">
                <wp:simplePos x="0" y="0"/>
                <wp:positionH relativeFrom="column">
                  <wp:posOffset>5698778</wp:posOffset>
                </wp:positionH>
                <wp:positionV relativeFrom="paragraph">
                  <wp:posOffset>314696</wp:posOffset>
                </wp:positionV>
                <wp:extent cx="17252" cy="6707481"/>
                <wp:effectExtent l="0" t="0" r="20955" b="36830"/>
                <wp:wrapNone/>
                <wp:docPr id="46" name="Connecteur droit 46"/>
                <wp:cNvGraphicFramePr/>
                <a:graphic xmlns:a="http://schemas.openxmlformats.org/drawingml/2006/main">
                  <a:graphicData uri="http://schemas.microsoft.com/office/word/2010/wordprocessingShape">
                    <wps:wsp>
                      <wps:cNvCnPr/>
                      <wps:spPr>
                        <a:xfrm>
                          <a:off x="0" y="0"/>
                          <a:ext cx="17252" cy="670748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64A2C" id="Connecteur droit 4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7pt,24.8pt" to="450.05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" strokecolor="black [3200]">
                <v:stroke dashstyle="dash"/>
              </v:line>
            </w:pict>
          </mc:Fallback>
        </mc:AlternateContent>
      </w:r>
      <w:r w:rsidR="00CB64E7" w:rsidRPr="00085F6F">
        <w:rPr>
          <w:noProof/>
          <w:lang w:eastAsia="fr-FR"/>
        </w:rPr>
        <mc:AlternateContent>
          <mc:Choice Requires="wps">
            <w:drawing>
              <wp:anchor distT="0" distB="0" distL="114300" distR="114300" simplePos="0" relativeHeight="251667456" behindDoc="0" locked="0" layoutInCell="1" allowOverlap="1" wp14:anchorId="016F3C2A" wp14:editId="0AF4CAC8">
                <wp:simplePos x="0" y="0"/>
                <wp:positionH relativeFrom="column">
                  <wp:posOffset>261810</wp:posOffset>
                </wp:positionH>
                <wp:positionV relativeFrom="paragraph">
                  <wp:posOffset>254181</wp:posOffset>
                </wp:positionV>
                <wp:extent cx="0" cy="6776658"/>
                <wp:effectExtent l="0" t="0" r="19050" b="24765"/>
                <wp:wrapNone/>
                <wp:docPr id="20" name="Connecteur droit 20"/>
                <wp:cNvGraphicFramePr/>
                <a:graphic xmlns:a="http://schemas.openxmlformats.org/drawingml/2006/main">
                  <a:graphicData uri="http://schemas.microsoft.com/office/word/2010/wordprocessingShape">
                    <wps:wsp>
                      <wps:cNvCnPr/>
                      <wps:spPr>
                        <a:xfrm>
                          <a:off x="0" y="0"/>
                          <a:ext cx="0" cy="67766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CF77C" id="Connecteur droit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pt,20pt" to="20.6pt,5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" strokecolor="black [3200]" strokeweight=".5pt">
                <v:stroke joinstyle="miter"/>
              </v:line>
            </w:pict>
          </mc:Fallback>
        </mc:AlternateContent>
      </w:r>
      <w:r w:rsidR="00CB64E7" w:rsidRPr="00085F6F">
        <w:rPr>
          <w:noProof/>
          <w:lang w:eastAsia="fr-FR"/>
        </w:rPr>
        <mc:AlternateContent>
          <mc:Choice Requires="wpg">
            <w:drawing>
              <wp:anchor distT="0" distB="0" distL="114300" distR="114300" simplePos="0" relativeHeight="251656192" behindDoc="0" locked="0" layoutInCell="1" allowOverlap="1" wp14:anchorId="496C4468" wp14:editId="6C140729">
                <wp:simplePos x="0" y="0"/>
                <wp:positionH relativeFrom="column">
                  <wp:posOffset>-645020</wp:posOffset>
                </wp:positionH>
                <wp:positionV relativeFrom="paragraph">
                  <wp:posOffset>-168176</wp:posOffset>
                </wp:positionV>
                <wp:extent cx="396509" cy="884353"/>
                <wp:effectExtent l="0" t="0" r="22860" b="30480"/>
                <wp:wrapNone/>
                <wp:docPr id="256" name="Groupe 256"/>
                <wp:cNvGraphicFramePr/>
                <a:graphic xmlns:a="http://schemas.openxmlformats.org/drawingml/2006/main">
                  <a:graphicData uri="http://schemas.microsoft.com/office/word/2010/wordprocessingGroup">
                    <wpg:wgp>
                      <wpg:cNvGrpSpPr/>
                      <wpg:grpSpPr>
                        <a:xfrm>
                          <a:off x="0" y="0"/>
                          <a:ext cx="396509" cy="884353"/>
                          <a:chOff x="0" y="0"/>
                          <a:chExt cx="396509" cy="884353"/>
                        </a:xfrm>
                      </wpg:grpSpPr>
                      <wps:wsp>
                        <wps:cNvPr id="257" name="Connecteur droit 257"/>
                        <wps:cNvCnPr/>
                        <wps:spPr>
                          <a:xfrm>
                            <a:off x="206828" y="329293"/>
                            <a:ext cx="2721" cy="421822"/>
                          </a:xfrm>
                          <a:prstGeom prst="line">
                            <a:avLst/>
                          </a:prstGeom>
                        </wps:spPr>
                        <wps:style>
                          <a:lnRef idx="3">
                            <a:schemeClr val="dk1"/>
                          </a:lnRef>
                          <a:fillRef idx="0">
                            <a:schemeClr val="dk1"/>
                          </a:fillRef>
                          <a:effectRef idx="2">
                            <a:schemeClr val="dk1"/>
                          </a:effectRef>
                          <a:fontRef idx="minor">
                            <a:schemeClr val="tx1"/>
                          </a:fontRef>
                        </wps:style>
                        <wps:bodyPr/>
                      </wps:wsp>
                      <wps:wsp>
                        <wps:cNvPr id="258" name="Ellipse 258"/>
                        <wps:cNvSpPr/>
                        <wps:spPr>
                          <a:xfrm>
                            <a:off x="40821" y="0"/>
                            <a:ext cx="330200" cy="336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Connecteur droit 259"/>
                        <wps:cNvCnPr/>
                        <wps:spPr>
                          <a:xfrm>
                            <a:off x="0" y="372836"/>
                            <a:ext cx="207355" cy="163165"/>
                          </a:xfrm>
                          <a:prstGeom prst="line">
                            <a:avLst/>
                          </a:prstGeom>
                        </wps:spPr>
                        <wps:style>
                          <a:lnRef idx="2">
                            <a:schemeClr val="dk1"/>
                          </a:lnRef>
                          <a:fillRef idx="0">
                            <a:schemeClr val="dk1"/>
                          </a:fillRef>
                          <a:effectRef idx="1">
                            <a:schemeClr val="dk1"/>
                          </a:effectRef>
                          <a:fontRef idx="minor">
                            <a:schemeClr val="tx1"/>
                          </a:fontRef>
                        </wps:style>
                        <wps:bodyPr/>
                      </wps:wsp>
                      <wps:wsp>
                        <wps:cNvPr id="260" name="Connecteur droit 260"/>
                        <wps:cNvCnPr/>
                        <wps:spPr>
                          <a:xfrm flipV="1">
                            <a:off x="209550" y="383722"/>
                            <a:ext cx="186959" cy="149567"/>
                          </a:xfrm>
                          <a:prstGeom prst="line">
                            <a:avLst/>
                          </a:prstGeom>
                        </wps:spPr>
                        <wps:style>
                          <a:lnRef idx="2">
                            <a:schemeClr val="dk1"/>
                          </a:lnRef>
                          <a:fillRef idx="0">
                            <a:schemeClr val="dk1"/>
                          </a:fillRef>
                          <a:effectRef idx="1">
                            <a:schemeClr val="dk1"/>
                          </a:effectRef>
                          <a:fontRef idx="minor">
                            <a:schemeClr val="tx1"/>
                          </a:fontRef>
                        </wps:style>
                        <wps:bodyPr/>
                      </wps:wsp>
                      <wps:wsp>
                        <wps:cNvPr id="261" name="Connecteur droit 261"/>
                        <wps:cNvCnPr/>
                        <wps:spPr>
                          <a:xfrm>
                            <a:off x="204107" y="734786"/>
                            <a:ext cx="176893" cy="149225"/>
                          </a:xfrm>
                          <a:prstGeom prst="line">
                            <a:avLst/>
                          </a:prstGeom>
                        </wps:spPr>
                        <wps:style>
                          <a:lnRef idx="2">
                            <a:schemeClr val="dk1"/>
                          </a:lnRef>
                          <a:fillRef idx="0">
                            <a:schemeClr val="dk1"/>
                          </a:fillRef>
                          <a:effectRef idx="1">
                            <a:schemeClr val="dk1"/>
                          </a:effectRef>
                          <a:fontRef idx="minor">
                            <a:schemeClr val="tx1"/>
                          </a:fontRef>
                        </wps:style>
                        <wps:bodyPr/>
                      </wps:wsp>
                      <wps:wsp>
                        <wps:cNvPr id="262" name="Connecteur droit 262"/>
                        <wps:cNvCnPr/>
                        <wps:spPr>
                          <a:xfrm flipV="1">
                            <a:off x="21771" y="734786"/>
                            <a:ext cx="186959" cy="149567"/>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4FC7A80" id="Groupe 256" o:spid="_x0000_s1026" style="position:absolute;margin-left:-50.8pt;margin-top:-13.25pt;width:31.2pt;height:69.65pt;z-index:251656192" coordsize="3965,8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">
                <v:line id="Connecteur droit 257" o:spid="_x0000_s1027" style="position:absolute;visibility:visible;mso-wrap-style:square" from="2068,3292" to="2095,7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" strokecolor="black [3200]" strokeweight="1.5pt">
                  <v:stroke joinstyle="miter"/>
                </v:line>
                <v:oval id="Ellipse 258" o:spid="_x0000_s1028" style="position:absolute;left:408;width:3302;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" fillcolor="white [3201]" strokecolor="black [3200]" strokeweight="1pt">
                  <v:stroke joinstyle="miter"/>
                </v:oval>
                <v:line id="Connecteur droit 259" o:spid="_x0000_s1029" style="position:absolute;visibility:visible;mso-wrap-style:square" from="0,3728" to="2073,5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" strokecolor="black [3200]" strokeweight="1pt">
                  <v:stroke joinstyle="miter"/>
                </v:line>
                <v:line id="Connecteur droit 260" o:spid="_x0000_s1030" style="position:absolute;flip:y;visibility:visible;mso-wrap-style:square" from="2095,3837" to="3965,5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" strokecolor="black [3200]" strokeweight="1pt">
                  <v:stroke joinstyle="miter"/>
                </v:line>
                <v:line id="Connecteur droit 261" o:spid="_x0000_s1031" style="position:absolute;visibility:visible;mso-wrap-style:square" from="2041,7347" to="3810,8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" strokecolor="black [3200]" strokeweight="1pt">
                  <v:stroke joinstyle="miter"/>
                </v:line>
                <v:line id="Connecteur droit 262" o:spid="_x0000_s1032" style="position:absolute;flip:y;visibility:visible;mso-wrap-style:square" from="217,7347" to="2087,8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" strokecolor="black [3200]" strokeweight="1pt">
                  <v:stroke joinstyle="miter"/>
                </v:line>
              </v:group>
            </w:pict>
          </mc:Fallback>
        </mc:AlternateContent>
      </w:r>
      <w:r w:rsidR="00CB64E7" w:rsidRPr="00085F6F">
        <w:rPr>
          <w:noProof/>
          <w:lang w:eastAsia="fr-FR"/>
        </w:rPr>
        <mc:AlternateContent>
          <mc:Choice Requires="wps">
            <w:drawing>
              <wp:anchor distT="0" distB="0" distL="114300" distR="114300" simplePos="0" relativeHeight="251687936" behindDoc="0" locked="0" layoutInCell="1" allowOverlap="1" wp14:anchorId="7C482685" wp14:editId="5763AC0D">
                <wp:simplePos x="0" y="0"/>
                <wp:positionH relativeFrom="column">
                  <wp:posOffset>165680</wp:posOffset>
                </wp:positionH>
                <wp:positionV relativeFrom="paragraph">
                  <wp:posOffset>579149</wp:posOffset>
                </wp:positionV>
                <wp:extent cx="227330" cy="4699220"/>
                <wp:effectExtent l="0" t="0" r="20320" b="25400"/>
                <wp:wrapNone/>
                <wp:docPr id="21" name="Rectangle 21"/>
                <wp:cNvGraphicFramePr/>
                <a:graphic xmlns:a="http://schemas.openxmlformats.org/drawingml/2006/main">
                  <a:graphicData uri="http://schemas.microsoft.com/office/word/2010/wordprocessingShape">
                    <wps:wsp>
                      <wps:cNvSpPr/>
                      <wps:spPr>
                        <a:xfrm>
                          <a:off x="0" y="0"/>
                          <a:ext cx="227330" cy="4699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61B3E" id="Rectangle 14" o:spid="_x0000_s1026" style="position:absolute;margin-left:13.05pt;margin-top:45.6pt;width:17.9pt;height:37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" fillcolor="#f24f4f [3204]" strokecolor="#940b0b [1604]" strokeweight="1pt"/>
            </w:pict>
          </mc:Fallback>
        </mc:AlternateContent>
      </w:r>
      <w:r w:rsidR="00CB64E7" w:rsidRPr="00085F6F">
        <w:rPr>
          <w:noProof/>
          <w:lang w:eastAsia="fr-FR"/>
        </w:rPr>
        <mc:AlternateContent>
          <mc:Choice Requires="wps">
            <w:drawing>
              <wp:anchor distT="0" distB="0" distL="114300" distR="114300" simplePos="0" relativeHeight="251686912" behindDoc="0" locked="0" layoutInCell="1" allowOverlap="1" wp14:anchorId="087BB5F8" wp14:editId="25CC47D0">
                <wp:simplePos x="0" y="0"/>
                <wp:positionH relativeFrom="margin">
                  <wp:posOffset>598170</wp:posOffset>
                </wp:positionH>
                <wp:positionV relativeFrom="paragraph">
                  <wp:posOffset>4602894</wp:posOffset>
                </wp:positionV>
                <wp:extent cx="1215851" cy="235390"/>
                <wp:effectExtent l="0" t="0" r="22860" b="12700"/>
                <wp:wrapNone/>
                <wp:docPr id="41" name="Zone de texte 41"/>
                <wp:cNvGraphicFramePr/>
                <a:graphic xmlns:a="http://schemas.openxmlformats.org/drawingml/2006/main">
                  <a:graphicData uri="http://schemas.microsoft.com/office/word/2010/wordprocessingShape">
                    <wps:wsp>
                      <wps:cNvSpPr txBox="1"/>
                      <wps:spPr>
                        <a:xfrm>
                          <a:off x="0" y="0"/>
                          <a:ext cx="1215851" cy="235390"/>
                        </a:xfrm>
                        <a:prstGeom prst="rect">
                          <a:avLst/>
                        </a:prstGeom>
                        <a:solidFill>
                          <a:schemeClr val="bg1"/>
                        </a:solidFill>
                        <a:ln w="6350">
                          <a:solidFill>
                            <a:schemeClr val="bg1"/>
                          </a:solidFill>
                        </a:ln>
                      </wps:spPr>
                      <wps:txbx>
                        <w:txbxContent>
                          <w:p w14:paraId="1A921C73" w14:textId="77777777" w:rsidR="00F748F5" w:rsidRPr="003F2B3F" w:rsidRDefault="00F748F5" w:rsidP="00CB64E7">
                            <w:pPr>
                              <w:rPr>
                                <w:sz w:val="16"/>
                                <w:szCs w:val="16"/>
                              </w:rPr>
                            </w:pPr>
                            <w:r>
                              <w:rPr>
                                <w:sz w:val="16"/>
                                <w:szCs w:val="16"/>
                              </w:rPr>
                              <w:t>2.4 : Se déconnecte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BB5F8" id="Zone de texte 41" o:spid="_x0000_s1094" type="#_x0000_t202" style="position:absolute;margin-left:47.1pt;margin-top:362.45pt;width:95.75pt;height:18.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" fillcolor="white [3212]" strokecolor="white [3212]" strokeweight=".5pt">
                <v:textbox>
                  <w:txbxContent>
                    <w:p w14:paraId="1A921C73" w14:textId="77777777" w:rsidR="00F748F5" w:rsidRPr="003F2B3F" w:rsidRDefault="00F748F5" w:rsidP="00CB64E7">
                      <w:pPr>
                        <w:rPr>
                          <w:sz w:val="16"/>
                          <w:szCs w:val="16"/>
                        </w:rPr>
                      </w:pPr>
                      <w:r>
                        <w:rPr>
                          <w:sz w:val="16"/>
                          <w:szCs w:val="16"/>
                        </w:rPr>
                        <w:t>2.4 : Se déconnecte</w:t>
                      </w:r>
                    </w:p>
                  </w:txbxContent>
                </v:textbox>
                <w10:wrap anchorx="margin"/>
              </v:shape>
            </w:pict>
          </mc:Fallback>
        </mc:AlternateContent>
      </w:r>
      <w:r w:rsidR="00CB64E7" w:rsidRPr="00085F6F">
        <w:rPr>
          <w:noProof/>
          <w:lang w:eastAsia="fr-FR"/>
        </w:rPr>
        <mc:AlternateContent>
          <mc:Choice Requires="wps">
            <w:drawing>
              <wp:anchor distT="0" distB="0" distL="114300" distR="114300" simplePos="0" relativeHeight="251685888" behindDoc="0" locked="0" layoutInCell="1" allowOverlap="1" wp14:anchorId="6BAD9A43" wp14:editId="28EBCF48">
                <wp:simplePos x="0" y="0"/>
                <wp:positionH relativeFrom="column">
                  <wp:posOffset>402590</wp:posOffset>
                </wp:positionH>
                <wp:positionV relativeFrom="paragraph">
                  <wp:posOffset>4887070</wp:posOffset>
                </wp:positionV>
                <wp:extent cx="1656000" cy="0"/>
                <wp:effectExtent l="0" t="76200" r="20955" b="95250"/>
                <wp:wrapNone/>
                <wp:docPr id="40" name="Connecteur droit avec flèche 40"/>
                <wp:cNvGraphicFramePr/>
                <a:graphic xmlns:a="http://schemas.openxmlformats.org/drawingml/2006/main">
                  <a:graphicData uri="http://schemas.microsoft.com/office/word/2010/wordprocessingShape">
                    <wps:wsp>
                      <wps:cNvCnPr/>
                      <wps:spPr>
                        <a:xfrm>
                          <a:off x="0" y="0"/>
                          <a:ext cx="165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080DE9" id="_x0000_t32" coordsize="21600,21600" o:spt="32" o:oned="t" path="m,l21600,21600e" filled="f">
                <v:path arrowok="t" fillok="f" o:connecttype="none"/>
                <o:lock v:ext="edit" shapetype="t"/>
              </v:shapetype>
              <v:shape id="Connecteur droit avec flèche 40" o:spid="_x0000_s1026" type="#_x0000_t32" style="position:absolute;margin-left:31.7pt;margin-top:384.8pt;width:130.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" strokecolor="#f24f4f [3204]" strokeweight=".5pt">
                <v:stroke endarrow="block" joinstyle="miter"/>
              </v:shape>
            </w:pict>
          </mc:Fallback>
        </mc:AlternateContent>
      </w:r>
      <w:r w:rsidR="00CB64E7" w:rsidRPr="00085F6F">
        <w:rPr>
          <w:noProof/>
          <w:lang w:eastAsia="fr-FR"/>
        </w:rPr>
        <mc:AlternateContent>
          <mc:Choice Requires="wps">
            <w:drawing>
              <wp:anchor distT="0" distB="0" distL="114300" distR="114300" simplePos="0" relativeHeight="251684864" behindDoc="0" locked="0" layoutInCell="1" allowOverlap="1" wp14:anchorId="75D4A217" wp14:editId="797BB307">
                <wp:simplePos x="0" y="0"/>
                <wp:positionH relativeFrom="column">
                  <wp:posOffset>2054481</wp:posOffset>
                </wp:positionH>
                <wp:positionV relativeFrom="paragraph">
                  <wp:posOffset>4711491</wp:posOffset>
                </wp:positionV>
                <wp:extent cx="227330" cy="380391"/>
                <wp:effectExtent l="0" t="0" r="20320" b="19685"/>
                <wp:wrapNone/>
                <wp:docPr id="39" name="Rectangle 39"/>
                <wp:cNvGraphicFramePr/>
                <a:graphic xmlns:a="http://schemas.openxmlformats.org/drawingml/2006/main">
                  <a:graphicData uri="http://schemas.microsoft.com/office/word/2010/wordprocessingShape">
                    <wps:wsp>
                      <wps:cNvSpPr/>
                      <wps:spPr>
                        <a:xfrm>
                          <a:off x="0" y="0"/>
                          <a:ext cx="227330" cy="3803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5A80D" id="Rectangle 39" o:spid="_x0000_s1026" style="position:absolute;margin-left:161.75pt;margin-top:371pt;width:17.9pt;height:29.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PkQdAIAADoFAAAOAAAAZHJzL2Uyb0RvYy54bWysVE1PGzEQvVfqf7B8L7tJoE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" fillcolor="#f24f4f [3204]" strokecolor="#940b0b [1604]" strokeweight="1pt"/>
            </w:pict>
          </mc:Fallback>
        </mc:AlternateContent>
      </w:r>
      <w:r w:rsidR="00CB64E7" w:rsidRPr="00085F6F">
        <w:rPr>
          <w:noProof/>
          <w:lang w:eastAsia="fr-FR"/>
        </w:rPr>
        <mc:AlternateContent>
          <mc:Choice Requires="wps">
            <w:drawing>
              <wp:anchor distT="0" distB="0" distL="114300" distR="114300" simplePos="0" relativeHeight="251663360" behindDoc="0" locked="0" layoutInCell="1" allowOverlap="1" wp14:anchorId="3E1C2121" wp14:editId="19900463">
                <wp:simplePos x="0" y="0"/>
                <wp:positionH relativeFrom="column">
                  <wp:posOffset>2048121</wp:posOffset>
                </wp:positionH>
                <wp:positionV relativeFrom="paragraph">
                  <wp:posOffset>990420</wp:posOffset>
                </wp:positionV>
                <wp:extent cx="227330" cy="3370997"/>
                <wp:effectExtent l="0" t="0" r="20320" b="20320"/>
                <wp:wrapNone/>
                <wp:docPr id="22" name="Rectangle 22"/>
                <wp:cNvGraphicFramePr/>
                <a:graphic xmlns:a="http://schemas.openxmlformats.org/drawingml/2006/main">
                  <a:graphicData uri="http://schemas.microsoft.com/office/word/2010/wordprocessingShape">
                    <wps:wsp>
                      <wps:cNvSpPr/>
                      <wps:spPr>
                        <a:xfrm>
                          <a:off x="0" y="0"/>
                          <a:ext cx="227330" cy="3370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98371" id="Rectangle 15" o:spid="_x0000_s1026" style="position:absolute;margin-left:161.25pt;margin-top:78pt;width:17.9pt;height:2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" fillcolor="#f24f4f [3204]" strokecolor="#940b0b [1604]" strokeweight="1pt"/>
            </w:pict>
          </mc:Fallback>
        </mc:AlternateContent>
      </w:r>
      <w:r w:rsidR="00CB64E7" w:rsidRPr="00085F6F">
        <w:rPr>
          <w:noProof/>
          <w:lang w:eastAsia="fr-FR"/>
        </w:rPr>
        <mc:AlternateContent>
          <mc:Choice Requires="wps">
            <w:drawing>
              <wp:anchor distT="0" distB="0" distL="114300" distR="114300" simplePos="0" relativeHeight="251676672" behindDoc="0" locked="0" layoutInCell="1" allowOverlap="1" wp14:anchorId="3A6693A4" wp14:editId="450512B8">
                <wp:simplePos x="0" y="0"/>
                <wp:positionH relativeFrom="margin">
                  <wp:posOffset>4385855</wp:posOffset>
                </wp:positionH>
                <wp:positionV relativeFrom="paragraph">
                  <wp:posOffset>2811051</wp:posOffset>
                </wp:positionV>
                <wp:extent cx="956685" cy="235390"/>
                <wp:effectExtent l="0" t="0" r="15240" b="12700"/>
                <wp:wrapNone/>
                <wp:docPr id="30" name="Zone de texte 30"/>
                <wp:cNvGraphicFramePr/>
                <a:graphic xmlns:a="http://schemas.openxmlformats.org/drawingml/2006/main">
                  <a:graphicData uri="http://schemas.microsoft.com/office/word/2010/wordprocessingShape">
                    <wps:wsp>
                      <wps:cNvSpPr txBox="1"/>
                      <wps:spPr>
                        <a:xfrm>
                          <a:off x="0" y="0"/>
                          <a:ext cx="956685" cy="235390"/>
                        </a:xfrm>
                        <a:prstGeom prst="rect">
                          <a:avLst/>
                        </a:prstGeom>
                        <a:solidFill>
                          <a:schemeClr val="bg1"/>
                        </a:solidFill>
                        <a:ln w="6350">
                          <a:solidFill>
                            <a:schemeClr val="bg1"/>
                          </a:solidFill>
                        </a:ln>
                      </wps:spPr>
                      <wps:txbx>
                        <w:txbxContent>
                          <w:p w14:paraId="725A340D" w14:textId="30C88680" w:rsidR="00F748F5" w:rsidRPr="003F2B3F" w:rsidRDefault="00F748F5" w:rsidP="00CB64E7">
                            <w:pPr>
                              <w:rPr>
                                <w:sz w:val="16"/>
                                <w:szCs w:val="16"/>
                              </w:rPr>
                            </w:pPr>
                            <w:r>
                              <w:rPr>
                                <w:sz w:val="16"/>
                                <w:szCs w:val="16"/>
                              </w:rPr>
                              <w:t>2.2 : Met à jour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693A4" id="Zone de texte 30" o:spid="_x0000_s1095" type="#_x0000_t202" style="position:absolute;margin-left:345.35pt;margin-top:221.35pt;width:75.35pt;height:18.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" fillcolor="white [3212]" strokecolor="white [3212]" strokeweight=".5pt">
                <v:textbox>
                  <w:txbxContent>
                    <w:p w14:paraId="725A340D" w14:textId="30C88680" w:rsidR="00F748F5" w:rsidRPr="003F2B3F" w:rsidRDefault="00F748F5" w:rsidP="00CB64E7">
                      <w:pPr>
                        <w:rPr>
                          <w:sz w:val="16"/>
                          <w:szCs w:val="16"/>
                        </w:rPr>
                      </w:pPr>
                      <w:r>
                        <w:rPr>
                          <w:sz w:val="16"/>
                          <w:szCs w:val="16"/>
                        </w:rPr>
                        <w:t>2.2 : Met à jour</w:t>
                      </w:r>
                    </w:p>
                  </w:txbxContent>
                </v:textbox>
                <w10:wrap anchorx="margin"/>
              </v:shape>
            </w:pict>
          </mc:Fallback>
        </mc:AlternateContent>
      </w:r>
      <w:r w:rsidR="00CB64E7" w:rsidRPr="00085F6F">
        <w:rPr>
          <w:noProof/>
          <w:lang w:eastAsia="fr-FR"/>
        </w:rPr>
        <mc:AlternateContent>
          <mc:Choice Requires="wps">
            <w:drawing>
              <wp:anchor distT="0" distB="0" distL="114300" distR="114300" simplePos="0" relativeHeight="251683840" behindDoc="0" locked="0" layoutInCell="1" allowOverlap="1" wp14:anchorId="447306E5" wp14:editId="6EAC04FE">
                <wp:simplePos x="0" y="0"/>
                <wp:positionH relativeFrom="margin">
                  <wp:posOffset>662124</wp:posOffset>
                </wp:positionH>
                <wp:positionV relativeFrom="paragraph">
                  <wp:posOffset>3918362</wp:posOffset>
                </wp:positionV>
                <wp:extent cx="1215851" cy="235390"/>
                <wp:effectExtent l="0" t="0" r="22860" b="12700"/>
                <wp:wrapNone/>
                <wp:docPr id="38" name="Zone de texte 38"/>
                <wp:cNvGraphicFramePr/>
                <a:graphic xmlns:a="http://schemas.openxmlformats.org/drawingml/2006/main">
                  <a:graphicData uri="http://schemas.microsoft.com/office/word/2010/wordprocessingShape">
                    <wps:wsp>
                      <wps:cNvSpPr txBox="1"/>
                      <wps:spPr>
                        <a:xfrm>
                          <a:off x="0" y="0"/>
                          <a:ext cx="1215851" cy="235390"/>
                        </a:xfrm>
                        <a:prstGeom prst="rect">
                          <a:avLst/>
                        </a:prstGeom>
                        <a:solidFill>
                          <a:schemeClr val="bg1"/>
                        </a:solidFill>
                        <a:ln w="6350">
                          <a:solidFill>
                            <a:schemeClr val="bg1"/>
                          </a:solidFill>
                        </a:ln>
                      </wps:spPr>
                      <wps:txbx>
                        <w:txbxContent>
                          <w:p w14:paraId="098BD37B" w14:textId="77777777" w:rsidR="00F748F5" w:rsidRPr="003F2B3F" w:rsidRDefault="00F748F5" w:rsidP="00CB64E7">
                            <w:pPr>
                              <w:rPr>
                                <w:sz w:val="16"/>
                                <w:szCs w:val="16"/>
                              </w:rPr>
                            </w:pPr>
                            <w:r>
                              <w:rPr>
                                <w:sz w:val="16"/>
                                <w:szCs w:val="16"/>
                              </w:rPr>
                              <w:t>2.4 : Affiche la réponse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306E5" id="Zone de texte 38" o:spid="_x0000_s1096" type="#_x0000_t202" style="position:absolute;margin-left:52.15pt;margin-top:308.55pt;width:95.75pt;height:18.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" fillcolor="white [3212]" strokecolor="white [3212]" strokeweight=".5pt">
                <v:textbox>
                  <w:txbxContent>
                    <w:p w14:paraId="098BD37B" w14:textId="77777777" w:rsidR="00F748F5" w:rsidRPr="003F2B3F" w:rsidRDefault="00F748F5" w:rsidP="00CB64E7">
                      <w:pPr>
                        <w:rPr>
                          <w:sz w:val="16"/>
                          <w:szCs w:val="16"/>
                        </w:rPr>
                      </w:pPr>
                      <w:r>
                        <w:rPr>
                          <w:sz w:val="16"/>
                          <w:szCs w:val="16"/>
                        </w:rPr>
                        <w:t>2.4 : Affiche la réponse</w:t>
                      </w:r>
                    </w:p>
                  </w:txbxContent>
                </v:textbox>
                <w10:wrap anchorx="margin"/>
              </v:shape>
            </w:pict>
          </mc:Fallback>
        </mc:AlternateContent>
      </w:r>
      <w:r w:rsidR="00CB64E7" w:rsidRPr="00085F6F">
        <w:rPr>
          <w:noProof/>
          <w:lang w:eastAsia="fr-FR"/>
        </w:rPr>
        <mc:AlternateContent>
          <mc:Choice Requires="wps">
            <w:drawing>
              <wp:anchor distT="0" distB="0" distL="114300" distR="114300" simplePos="0" relativeHeight="251682816" behindDoc="0" locked="0" layoutInCell="1" allowOverlap="1" wp14:anchorId="1C763A6E" wp14:editId="5848708B">
                <wp:simplePos x="0" y="0"/>
                <wp:positionH relativeFrom="column">
                  <wp:posOffset>388480</wp:posOffset>
                </wp:positionH>
                <wp:positionV relativeFrom="paragraph">
                  <wp:posOffset>4220901</wp:posOffset>
                </wp:positionV>
                <wp:extent cx="1656000" cy="0"/>
                <wp:effectExtent l="38100" t="76200" r="0" b="95250"/>
                <wp:wrapNone/>
                <wp:docPr id="36" name="Connecteur droit avec flèche 36"/>
                <wp:cNvGraphicFramePr/>
                <a:graphic xmlns:a="http://schemas.openxmlformats.org/drawingml/2006/main">
                  <a:graphicData uri="http://schemas.microsoft.com/office/word/2010/wordprocessingShape">
                    <wps:wsp>
                      <wps:cNvCnPr/>
                      <wps:spPr>
                        <a:xfrm flipH="1">
                          <a:off x="0" y="0"/>
                          <a:ext cx="165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652E3EA" id="Connecteur droit avec flèche 36" o:spid="_x0000_s1026" type="#_x0000_t32" style="position:absolute;margin-left:30.6pt;margin-top:332.35pt;width:130.4pt;height:0;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" strokecolor="#f24f4f [3204]" strokeweight=".5pt">
                <v:stroke endarrow="block" joinstyle="miter"/>
              </v:shape>
            </w:pict>
          </mc:Fallback>
        </mc:AlternateContent>
      </w:r>
      <w:r w:rsidR="00CB64E7" w:rsidRPr="00085F6F">
        <w:rPr>
          <w:noProof/>
          <w:lang w:eastAsia="fr-FR"/>
        </w:rPr>
        <mc:AlternateContent>
          <mc:Choice Requires="wps">
            <w:drawing>
              <wp:anchor distT="0" distB="0" distL="114300" distR="114300" simplePos="0" relativeHeight="251680768" behindDoc="0" locked="0" layoutInCell="1" allowOverlap="1" wp14:anchorId="5FBB9EEA" wp14:editId="6E127077">
                <wp:simplePos x="0" y="0"/>
                <wp:positionH relativeFrom="column">
                  <wp:posOffset>2275840</wp:posOffset>
                </wp:positionH>
                <wp:positionV relativeFrom="paragraph">
                  <wp:posOffset>3836670</wp:posOffset>
                </wp:positionV>
                <wp:extent cx="1656000" cy="0"/>
                <wp:effectExtent l="38100" t="76200" r="0" b="95250"/>
                <wp:wrapNone/>
                <wp:docPr id="34" name="Connecteur droit avec flèche 34"/>
                <wp:cNvGraphicFramePr/>
                <a:graphic xmlns:a="http://schemas.openxmlformats.org/drawingml/2006/main">
                  <a:graphicData uri="http://schemas.microsoft.com/office/word/2010/wordprocessingShape">
                    <wps:wsp>
                      <wps:cNvCnPr/>
                      <wps:spPr>
                        <a:xfrm flipH="1">
                          <a:off x="0" y="0"/>
                          <a:ext cx="165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14582F" id="Connecteur droit avec flèche 34" o:spid="_x0000_s1026" type="#_x0000_t32" style="position:absolute;margin-left:179.2pt;margin-top:302.1pt;width:130.4pt;height:0;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" strokecolor="#f24f4f [3204]" strokeweight=".5pt">
                <v:stroke endarrow="block" joinstyle="miter"/>
              </v:shape>
            </w:pict>
          </mc:Fallback>
        </mc:AlternateContent>
      </w:r>
      <w:r w:rsidR="00CB64E7" w:rsidRPr="00085F6F">
        <w:rPr>
          <w:noProof/>
          <w:lang w:eastAsia="fr-FR"/>
        </w:rPr>
        <mc:AlternateContent>
          <mc:Choice Requires="wps">
            <w:drawing>
              <wp:anchor distT="0" distB="0" distL="114300" distR="114300" simplePos="0" relativeHeight="251677696" behindDoc="0" locked="0" layoutInCell="1" allowOverlap="1" wp14:anchorId="2B880100" wp14:editId="54717B9E">
                <wp:simplePos x="0" y="0"/>
                <wp:positionH relativeFrom="column">
                  <wp:posOffset>5608264</wp:posOffset>
                </wp:positionH>
                <wp:positionV relativeFrom="paragraph">
                  <wp:posOffset>3501335</wp:posOffset>
                </wp:positionV>
                <wp:extent cx="227330" cy="380391"/>
                <wp:effectExtent l="0" t="0" r="20320" b="19685"/>
                <wp:wrapNone/>
                <wp:docPr id="31" name="Rectangle 31"/>
                <wp:cNvGraphicFramePr/>
                <a:graphic xmlns:a="http://schemas.openxmlformats.org/drawingml/2006/main">
                  <a:graphicData uri="http://schemas.microsoft.com/office/word/2010/wordprocessingShape">
                    <wps:wsp>
                      <wps:cNvSpPr/>
                      <wps:spPr>
                        <a:xfrm>
                          <a:off x="0" y="0"/>
                          <a:ext cx="227330" cy="3803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5587B" id="Rectangle 31" o:spid="_x0000_s1026" style="position:absolute;margin-left:441.6pt;margin-top:275.7pt;width:17.9pt;height:2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" fillcolor="#f24f4f [3204]" strokecolor="#940b0b [1604]" strokeweight="1pt"/>
            </w:pict>
          </mc:Fallback>
        </mc:AlternateContent>
      </w:r>
      <w:r w:rsidR="00CB64E7" w:rsidRPr="00085F6F">
        <w:rPr>
          <w:noProof/>
          <w:lang w:eastAsia="fr-FR"/>
        </w:rPr>
        <mc:AlternateContent>
          <mc:Choice Requires="wps">
            <w:drawing>
              <wp:anchor distT="0" distB="0" distL="114300" distR="114300" simplePos="0" relativeHeight="251672576" behindDoc="0" locked="0" layoutInCell="1" allowOverlap="1" wp14:anchorId="5537F4C4" wp14:editId="20A035F1">
                <wp:simplePos x="0" y="0"/>
                <wp:positionH relativeFrom="column">
                  <wp:posOffset>3939400</wp:posOffset>
                </wp:positionH>
                <wp:positionV relativeFrom="paragraph">
                  <wp:posOffset>2567800</wp:posOffset>
                </wp:positionV>
                <wp:extent cx="227330" cy="1383475"/>
                <wp:effectExtent l="0" t="0" r="20320" b="26670"/>
                <wp:wrapNone/>
                <wp:docPr id="26" name="Rectangle 26"/>
                <wp:cNvGraphicFramePr/>
                <a:graphic xmlns:a="http://schemas.openxmlformats.org/drawingml/2006/main">
                  <a:graphicData uri="http://schemas.microsoft.com/office/word/2010/wordprocessingShape">
                    <wps:wsp>
                      <wps:cNvSpPr/>
                      <wps:spPr>
                        <a:xfrm>
                          <a:off x="0" y="0"/>
                          <a:ext cx="227330" cy="1383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7F589" id="Rectangle 26" o:spid="_x0000_s1026" style="position:absolute;margin-left:310.2pt;margin-top:202.2pt;width:17.9pt;height:10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" fillcolor="#f24f4f [3204]" strokecolor="#940b0b [1604]" strokeweight="1pt"/>
            </w:pict>
          </mc:Fallback>
        </mc:AlternateContent>
      </w:r>
      <w:r w:rsidR="00CB64E7" w:rsidRPr="00085F6F">
        <w:rPr>
          <w:noProof/>
          <w:lang w:eastAsia="fr-FR"/>
        </w:rPr>
        <mc:AlternateContent>
          <mc:Choice Requires="wps">
            <w:drawing>
              <wp:anchor distT="0" distB="0" distL="114300" distR="114300" simplePos="0" relativeHeight="251678720" behindDoc="0" locked="0" layoutInCell="1" allowOverlap="1" wp14:anchorId="03E7A9E9" wp14:editId="3D42145A">
                <wp:simplePos x="0" y="0"/>
                <wp:positionH relativeFrom="column">
                  <wp:posOffset>4170697</wp:posOffset>
                </wp:positionH>
                <wp:positionV relativeFrom="paragraph">
                  <wp:posOffset>3679924</wp:posOffset>
                </wp:positionV>
                <wp:extent cx="1440000" cy="0"/>
                <wp:effectExtent l="38100" t="76200" r="0" b="95250"/>
                <wp:wrapNone/>
                <wp:docPr id="32" name="Connecteur droit avec flèche 32"/>
                <wp:cNvGraphicFramePr/>
                <a:graphic xmlns:a="http://schemas.openxmlformats.org/drawingml/2006/main">
                  <a:graphicData uri="http://schemas.microsoft.com/office/word/2010/wordprocessingShape">
                    <wps:wsp>
                      <wps:cNvCnPr/>
                      <wps:spPr>
                        <a:xfrm flipH="1">
                          <a:off x="0" y="0"/>
                          <a:ext cx="144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EB7BD1E" id="Connecteur droit avec flèche 32" o:spid="_x0000_s1026" type="#_x0000_t32" style="position:absolute;margin-left:328.4pt;margin-top:289.75pt;width:113.4pt;height:0;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" strokecolor="#f24f4f [3204]" strokeweight=".5pt">
                <v:stroke endarrow="block" joinstyle="miter"/>
              </v:shape>
            </w:pict>
          </mc:Fallback>
        </mc:AlternateContent>
      </w:r>
      <w:r w:rsidR="00CB64E7" w:rsidRPr="00085F6F">
        <w:rPr>
          <w:noProof/>
          <w:lang w:eastAsia="fr-FR"/>
        </w:rPr>
        <mc:AlternateContent>
          <mc:Choice Requires="wps">
            <w:drawing>
              <wp:anchor distT="0" distB="0" distL="114300" distR="114300" simplePos="0" relativeHeight="251675648" behindDoc="0" locked="0" layoutInCell="1" allowOverlap="1" wp14:anchorId="3CF34881" wp14:editId="2B138435">
                <wp:simplePos x="0" y="0"/>
                <wp:positionH relativeFrom="column">
                  <wp:posOffset>5603240</wp:posOffset>
                </wp:positionH>
                <wp:positionV relativeFrom="paragraph">
                  <wp:posOffset>2910662</wp:posOffset>
                </wp:positionV>
                <wp:extent cx="227330" cy="402336"/>
                <wp:effectExtent l="0" t="0" r="20320" b="17145"/>
                <wp:wrapNone/>
                <wp:docPr id="29" name="Rectangle 29"/>
                <wp:cNvGraphicFramePr/>
                <a:graphic xmlns:a="http://schemas.openxmlformats.org/drawingml/2006/main">
                  <a:graphicData uri="http://schemas.microsoft.com/office/word/2010/wordprocessingShape">
                    <wps:wsp>
                      <wps:cNvSpPr/>
                      <wps:spPr>
                        <a:xfrm>
                          <a:off x="0" y="0"/>
                          <a:ext cx="227330" cy="4023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DD573" id="Rectangle 29" o:spid="_x0000_s1026" style="position:absolute;margin-left:441.2pt;margin-top:229.2pt;width:17.9pt;height:3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" fillcolor="#f24f4f [3204]" strokecolor="#940b0b [1604]" strokeweight="1pt"/>
            </w:pict>
          </mc:Fallback>
        </mc:AlternateContent>
      </w:r>
      <w:r w:rsidR="00CB64E7" w:rsidRPr="00085F6F">
        <w:rPr>
          <w:noProof/>
          <w:lang w:eastAsia="fr-FR"/>
        </w:rPr>
        <mc:AlternateContent>
          <mc:Choice Requires="wps">
            <w:drawing>
              <wp:anchor distT="0" distB="0" distL="114300" distR="114300" simplePos="0" relativeHeight="251674624" behindDoc="0" locked="0" layoutInCell="1" allowOverlap="1" wp14:anchorId="68D5ABB8" wp14:editId="26C3B1FB">
                <wp:simplePos x="0" y="0"/>
                <wp:positionH relativeFrom="column">
                  <wp:posOffset>4161790</wp:posOffset>
                </wp:positionH>
                <wp:positionV relativeFrom="paragraph">
                  <wp:posOffset>3109037</wp:posOffset>
                </wp:positionV>
                <wp:extent cx="1440000" cy="0"/>
                <wp:effectExtent l="0" t="76200" r="27305" b="95250"/>
                <wp:wrapNone/>
                <wp:docPr id="28" name="Connecteur droit avec flèche 28"/>
                <wp:cNvGraphicFramePr/>
                <a:graphic xmlns:a="http://schemas.openxmlformats.org/drawingml/2006/main">
                  <a:graphicData uri="http://schemas.microsoft.com/office/word/2010/wordprocessingShape">
                    <wps:wsp>
                      <wps:cNvCnPr/>
                      <wps:spPr>
                        <a:xfrm>
                          <a:off x="0" y="0"/>
                          <a:ext cx="144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41CBC" id="Connecteur droit avec flèche 28" o:spid="_x0000_s1026" type="#_x0000_t32" style="position:absolute;margin-left:327.7pt;margin-top:244.8pt;width:113.4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" strokecolor="#f24f4f [3204]" strokeweight=".5pt">
                <v:stroke endarrow="block" joinstyle="miter"/>
              </v:shape>
            </w:pict>
          </mc:Fallback>
        </mc:AlternateContent>
      </w:r>
      <w:r w:rsidR="00CB64E7" w:rsidRPr="00085F6F">
        <w:rPr>
          <w:noProof/>
          <w:lang w:eastAsia="fr-FR"/>
        </w:rPr>
        <mc:AlternateContent>
          <mc:Choice Requires="wps">
            <w:drawing>
              <wp:anchor distT="0" distB="0" distL="114300" distR="114300" simplePos="0" relativeHeight="251673600" behindDoc="0" locked="0" layoutInCell="1" allowOverlap="1" wp14:anchorId="215896C7" wp14:editId="626020B9">
                <wp:simplePos x="0" y="0"/>
                <wp:positionH relativeFrom="margin">
                  <wp:posOffset>2359982</wp:posOffset>
                </wp:positionH>
                <wp:positionV relativeFrom="paragraph">
                  <wp:posOffset>2502486</wp:posOffset>
                </wp:positionV>
                <wp:extent cx="1555370" cy="235390"/>
                <wp:effectExtent l="0" t="0" r="26035" b="12700"/>
                <wp:wrapNone/>
                <wp:docPr id="27" name="Zone de texte 27"/>
                <wp:cNvGraphicFramePr/>
                <a:graphic xmlns:a="http://schemas.openxmlformats.org/drawingml/2006/main">
                  <a:graphicData uri="http://schemas.microsoft.com/office/word/2010/wordprocessingShape">
                    <wps:wsp>
                      <wps:cNvSpPr txBox="1"/>
                      <wps:spPr>
                        <a:xfrm>
                          <a:off x="0" y="0"/>
                          <a:ext cx="1555370" cy="235390"/>
                        </a:xfrm>
                        <a:prstGeom prst="rect">
                          <a:avLst/>
                        </a:prstGeom>
                        <a:solidFill>
                          <a:schemeClr val="bg1"/>
                        </a:solidFill>
                        <a:ln w="6350">
                          <a:solidFill>
                            <a:schemeClr val="bg1"/>
                          </a:solidFill>
                        </a:ln>
                      </wps:spPr>
                      <wps:txbx>
                        <w:txbxContent>
                          <w:p w14:paraId="5DB896CA" w14:textId="77777777" w:rsidR="00F748F5" w:rsidRPr="003F2B3F" w:rsidRDefault="00F748F5" w:rsidP="00CB64E7">
                            <w:pPr>
                              <w:rPr>
                                <w:sz w:val="16"/>
                                <w:szCs w:val="16"/>
                              </w:rPr>
                            </w:pPr>
                            <w:r>
                              <w:rPr>
                                <w:sz w:val="16"/>
                                <w:szCs w:val="16"/>
                              </w:rPr>
                              <w:t>2.1 : Traite la demande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896C7" id="Zone de texte 27" o:spid="_x0000_s1097" type="#_x0000_t202" style="position:absolute;margin-left:185.85pt;margin-top:197.05pt;width:122.45pt;height:18.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" fillcolor="white [3212]" strokecolor="white [3212]" strokeweight=".5pt">
                <v:textbox>
                  <w:txbxContent>
                    <w:p w14:paraId="5DB896CA" w14:textId="77777777" w:rsidR="00F748F5" w:rsidRPr="003F2B3F" w:rsidRDefault="00F748F5" w:rsidP="00CB64E7">
                      <w:pPr>
                        <w:rPr>
                          <w:sz w:val="16"/>
                          <w:szCs w:val="16"/>
                        </w:rPr>
                      </w:pPr>
                      <w:r>
                        <w:rPr>
                          <w:sz w:val="16"/>
                          <w:szCs w:val="16"/>
                        </w:rPr>
                        <w:t>2.1 : Traite la demande</w:t>
                      </w:r>
                    </w:p>
                  </w:txbxContent>
                </v:textbox>
                <w10:wrap anchorx="margin"/>
              </v:shape>
            </w:pict>
          </mc:Fallback>
        </mc:AlternateContent>
      </w:r>
      <w:r w:rsidR="00CB64E7" w:rsidRPr="00085F6F">
        <w:rPr>
          <w:noProof/>
          <w:lang w:eastAsia="fr-FR"/>
        </w:rPr>
        <mc:AlternateContent>
          <mc:Choice Requires="wps">
            <w:drawing>
              <wp:anchor distT="0" distB="0" distL="114300" distR="114300" simplePos="0" relativeHeight="251671552" behindDoc="0" locked="0" layoutInCell="1" allowOverlap="1" wp14:anchorId="3D54CEC8" wp14:editId="64E7E395">
                <wp:simplePos x="0" y="0"/>
                <wp:positionH relativeFrom="column">
                  <wp:posOffset>2281555</wp:posOffset>
                </wp:positionH>
                <wp:positionV relativeFrom="paragraph">
                  <wp:posOffset>2814955</wp:posOffset>
                </wp:positionV>
                <wp:extent cx="1656000" cy="0"/>
                <wp:effectExtent l="0" t="76200" r="20955" b="95250"/>
                <wp:wrapNone/>
                <wp:docPr id="25" name="Connecteur droit avec flèche 25"/>
                <wp:cNvGraphicFramePr/>
                <a:graphic xmlns:a="http://schemas.openxmlformats.org/drawingml/2006/main">
                  <a:graphicData uri="http://schemas.microsoft.com/office/word/2010/wordprocessingShape">
                    <wps:wsp>
                      <wps:cNvCnPr/>
                      <wps:spPr>
                        <a:xfrm>
                          <a:off x="0" y="0"/>
                          <a:ext cx="165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0527B" id="Connecteur droit avec flèche 25" o:spid="_x0000_s1026" type="#_x0000_t32" style="position:absolute;margin-left:179.65pt;margin-top:221.65pt;width:130.4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" strokecolor="#f24f4f [3204]" strokeweight=".5pt">
                <v:stroke endarrow="block" joinstyle="miter"/>
              </v:shape>
            </w:pict>
          </mc:Fallback>
        </mc:AlternateContent>
      </w:r>
      <w:r w:rsidR="00CB64E7" w:rsidRPr="00085F6F">
        <w:rPr>
          <w:noProof/>
          <w:lang w:eastAsia="fr-FR"/>
        </w:rPr>
        <mc:AlternateContent>
          <mc:Choice Requires="wps">
            <w:drawing>
              <wp:anchor distT="0" distB="0" distL="114300" distR="114300" simplePos="0" relativeHeight="251670528" behindDoc="0" locked="0" layoutInCell="1" allowOverlap="1" wp14:anchorId="48527B28" wp14:editId="2F12BFCB">
                <wp:simplePos x="0" y="0"/>
                <wp:positionH relativeFrom="margin">
                  <wp:posOffset>528955</wp:posOffset>
                </wp:positionH>
                <wp:positionV relativeFrom="paragraph">
                  <wp:posOffset>2243455</wp:posOffset>
                </wp:positionV>
                <wp:extent cx="1466662" cy="235390"/>
                <wp:effectExtent l="0" t="0" r="19685" b="12700"/>
                <wp:wrapNone/>
                <wp:docPr id="24" name="Zone de texte 24"/>
                <wp:cNvGraphicFramePr/>
                <a:graphic xmlns:a="http://schemas.openxmlformats.org/drawingml/2006/main">
                  <a:graphicData uri="http://schemas.microsoft.com/office/word/2010/wordprocessingShape">
                    <wps:wsp>
                      <wps:cNvSpPr txBox="1"/>
                      <wps:spPr>
                        <a:xfrm>
                          <a:off x="0" y="0"/>
                          <a:ext cx="1466662" cy="235390"/>
                        </a:xfrm>
                        <a:prstGeom prst="rect">
                          <a:avLst/>
                        </a:prstGeom>
                        <a:solidFill>
                          <a:schemeClr val="bg1"/>
                        </a:solidFill>
                        <a:ln w="6350">
                          <a:solidFill>
                            <a:schemeClr val="bg1"/>
                          </a:solidFill>
                        </a:ln>
                      </wps:spPr>
                      <wps:txbx>
                        <w:txbxContent>
                          <w:p w14:paraId="0D7DBE6B" w14:textId="51ABB7AE" w:rsidR="00F748F5" w:rsidRPr="003F2B3F" w:rsidRDefault="00F748F5" w:rsidP="00CB64E7">
                            <w:pPr>
                              <w:rPr>
                                <w:sz w:val="16"/>
                                <w:szCs w:val="16"/>
                              </w:rPr>
                            </w:pPr>
                            <w:r>
                              <w:rPr>
                                <w:sz w:val="16"/>
                                <w:szCs w:val="16"/>
                              </w:rPr>
                              <w:t>2 : Fonction 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27B28" id="Zone de texte 24" o:spid="_x0000_s1098" type="#_x0000_t202" style="position:absolute;margin-left:41.65pt;margin-top:176.65pt;width:115.5pt;height:18.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" fillcolor="white [3212]" strokecolor="white [3212]" strokeweight=".5pt">
                <v:textbox>
                  <w:txbxContent>
                    <w:p w14:paraId="0D7DBE6B" w14:textId="51ABB7AE" w:rsidR="00F748F5" w:rsidRPr="003F2B3F" w:rsidRDefault="00F748F5" w:rsidP="00CB64E7">
                      <w:pPr>
                        <w:rPr>
                          <w:sz w:val="16"/>
                          <w:szCs w:val="16"/>
                        </w:rPr>
                      </w:pPr>
                      <w:r>
                        <w:rPr>
                          <w:sz w:val="16"/>
                          <w:szCs w:val="16"/>
                        </w:rPr>
                        <w:t>2 : Fonction utilisateur</w:t>
                      </w:r>
                    </w:p>
                  </w:txbxContent>
                </v:textbox>
                <w10:wrap anchorx="margin"/>
              </v:shape>
            </w:pict>
          </mc:Fallback>
        </mc:AlternateContent>
      </w:r>
      <w:r w:rsidR="00CB64E7" w:rsidRPr="00085F6F">
        <w:rPr>
          <w:noProof/>
          <w:lang w:eastAsia="fr-FR"/>
        </w:rPr>
        <mc:AlternateContent>
          <mc:Choice Requires="wps">
            <w:drawing>
              <wp:anchor distT="0" distB="0" distL="114300" distR="114300" simplePos="0" relativeHeight="251669504" behindDoc="0" locked="0" layoutInCell="1" allowOverlap="1" wp14:anchorId="2FDA1615" wp14:editId="7D54A177">
                <wp:simplePos x="0" y="0"/>
                <wp:positionH relativeFrom="column">
                  <wp:posOffset>408077</wp:posOffset>
                </wp:positionH>
                <wp:positionV relativeFrom="paragraph">
                  <wp:posOffset>2547644</wp:posOffset>
                </wp:positionV>
                <wp:extent cx="1656000" cy="0"/>
                <wp:effectExtent l="0" t="76200" r="20955" b="95250"/>
                <wp:wrapNone/>
                <wp:docPr id="33" name="Connecteur droit avec flèche 33"/>
                <wp:cNvGraphicFramePr/>
                <a:graphic xmlns:a="http://schemas.openxmlformats.org/drawingml/2006/main">
                  <a:graphicData uri="http://schemas.microsoft.com/office/word/2010/wordprocessingShape">
                    <wps:wsp>
                      <wps:cNvCnPr/>
                      <wps:spPr>
                        <a:xfrm>
                          <a:off x="0" y="0"/>
                          <a:ext cx="165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9AF24" id="Connecteur droit avec flèche 23" o:spid="_x0000_s1026" type="#_x0000_t32" style="position:absolute;margin-left:32.15pt;margin-top:200.6pt;width:130.4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" strokecolor="#f24f4f [3204]" strokeweight=".5pt">
                <v:stroke endarrow="block" joinstyle="miter"/>
              </v:shape>
            </w:pict>
          </mc:Fallback>
        </mc:AlternateContent>
      </w:r>
      <w:r w:rsidR="00CB64E7" w:rsidRPr="00085F6F">
        <w:rPr>
          <w:noProof/>
          <w:lang w:eastAsia="fr-FR"/>
        </w:rPr>
        <mc:AlternateContent>
          <mc:Choice Requires="wps">
            <w:drawing>
              <wp:anchor distT="0" distB="0" distL="114300" distR="114300" simplePos="0" relativeHeight="251668480" behindDoc="0" locked="0" layoutInCell="1" allowOverlap="1" wp14:anchorId="4ADD9D52" wp14:editId="32C34073">
                <wp:simplePos x="0" y="0"/>
                <wp:positionH relativeFrom="margin">
                  <wp:posOffset>512546</wp:posOffset>
                </wp:positionH>
                <wp:positionV relativeFrom="paragraph">
                  <wp:posOffset>1630649</wp:posOffset>
                </wp:positionV>
                <wp:extent cx="1466662" cy="235390"/>
                <wp:effectExtent l="0" t="0" r="19685" b="12700"/>
                <wp:wrapNone/>
                <wp:docPr id="35" name="Zone de texte 35"/>
                <wp:cNvGraphicFramePr/>
                <a:graphic xmlns:a="http://schemas.openxmlformats.org/drawingml/2006/main">
                  <a:graphicData uri="http://schemas.microsoft.com/office/word/2010/wordprocessingShape">
                    <wps:wsp>
                      <wps:cNvSpPr txBox="1"/>
                      <wps:spPr>
                        <a:xfrm>
                          <a:off x="0" y="0"/>
                          <a:ext cx="1466662" cy="235390"/>
                        </a:xfrm>
                        <a:prstGeom prst="rect">
                          <a:avLst/>
                        </a:prstGeom>
                        <a:solidFill>
                          <a:schemeClr val="bg1"/>
                        </a:solidFill>
                        <a:ln w="6350">
                          <a:solidFill>
                            <a:schemeClr val="bg1"/>
                          </a:solidFill>
                        </a:ln>
                      </wps:spPr>
                      <wps:txbx>
                        <w:txbxContent>
                          <w:p w14:paraId="2BFECC17" w14:textId="77777777" w:rsidR="00F748F5" w:rsidRPr="003F2B3F" w:rsidRDefault="00F748F5" w:rsidP="00CB64E7">
                            <w:pPr>
                              <w:rPr>
                                <w:sz w:val="16"/>
                                <w:szCs w:val="16"/>
                              </w:rPr>
                            </w:pPr>
                            <w:r>
                              <w:rPr>
                                <w:sz w:val="16"/>
                                <w:szCs w:val="16"/>
                              </w:rPr>
                              <w:t>1.2 : Affiche l’interface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D9D52" id="Zone de texte 35" o:spid="_x0000_s1099" type="#_x0000_t202" style="position:absolute;margin-left:40.35pt;margin-top:128.4pt;width:115.5pt;height:18.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" fillcolor="white [3212]" strokecolor="white [3212]" strokeweight=".5pt">
                <v:textbox>
                  <w:txbxContent>
                    <w:p w14:paraId="2BFECC17" w14:textId="77777777" w:rsidR="00F748F5" w:rsidRPr="003F2B3F" w:rsidRDefault="00F748F5" w:rsidP="00CB64E7">
                      <w:pPr>
                        <w:rPr>
                          <w:sz w:val="16"/>
                          <w:szCs w:val="16"/>
                        </w:rPr>
                      </w:pPr>
                      <w:r>
                        <w:rPr>
                          <w:sz w:val="16"/>
                          <w:szCs w:val="16"/>
                        </w:rPr>
                        <w:t>1.2 : Affiche l’interface</w:t>
                      </w:r>
                    </w:p>
                  </w:txbxContent>
                </v:textbox>
                <w10:wrap anchorx="margin"/>
              </v:shape>
            </w:pict>
          </mc:Fallback>
        </mc:AlternateContent>
      </w:r>
      <w:r w:rsidR="00CB64E7" w:rsidRPr="00085F6F">
        <w:rPr>
          <w:noProof/>
          <w:lang w:eastAsia="fr-FR"/>
        </w:rPr>
        <mc:AlternateContent>
          <mc:Choice Requires="wps">
            <w:drawing>
              <wp:anchor distT="0" distB="0" distL="114300" distR="114300" simplePos="0" relativeHeight="251666432" behindDoc="0" locked="0" layoutInCell="1" allowOverlap="1" wp14:anchorId="38DA51B6" wp14:editId="59E7C352">
                <wp:simplePos x="0" y="0"/>
                <wp:positionH relativeFrom="margin">
                  <wp:posOffset>467278</wp:posOffset>
                </wp:positionH>
                <wp:positionV relativeFrom="paragraph">
                  <wp:posOffset>1019540</wp:posOffset>
                </wp:positionV>
                <wp:extent cx="1466662" cy="202565"/>
                <wp:effectExtent l="0" t="0" r="19685" b="26035"/>
                <wp:wrapNone/>
                <wp:docPr id="37" name="Zone de texte 37"/>
                <wp:cNvGraphicFramePr/>
                <a:graphic xmlns:a="http://schemas.openxmlformats.org/drawingml/2006/main">
                  <a:graphicData uri="http://schemas.microsoft.com/office/word/2010/wordprocessingShape">
                    <wps:wsp>
                      <wps:cNvSpPr txBox="1"/>
                      <wps:spPr>
                        <a:xfrm>
                          <a:off x="0" y="0"/>
                          <a:ext cx="1466662" cy="202565"/>
                        </a:xfrm>
                        <a:prstGeom prst="rect">
                          <a:avLst/>
                        </a:prstGeom>
                        <a:solidFill>
                          <a:schemeClr val="bg1"/>
                        </a:solidFill>
                        <a:ln w="6350">
                          <a:solidFill>
                            <a:schemeClr val="bg1"/>
                          </a:solidFill>
                        </a:ln>
                      </wps:spPr>
                      <wps:txbx>
                        <w:txbxContent>
                          <w:p w14:paraId="68E85130" w14:textId="77777777" w:rsidR="00F748F5" w:rsidRPr="003F2B3F" w:rsidRDefault="00F748F5" w:rsidP="00CB64E7">
                            <w:pPr>
                              <w:rPr>
                                <w:sz w:val="16"/>
                                <w:szCs w:val="16"/>
                              </w:rPr>
                            </w:pPr>
                            <w:r>
                              <w:rPr>
                                <w:sz w:val="16"/>
                                <w:szCs w:val="16"/>
                              </w:rPr>
                              <w:t>1 : Se connecte à l’interface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A51B6" id="Zone de texte 37" o:spid="_x0000_s1100" type="#_x0000_t202" style="position:absolute;margin-left:36.8pt;margin-top:80.3pt;width:115.5pt;height:15.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" fillcolor="white [3212]" strokecolor="white [3212]" strokeweight=".5pt">
                <v:textbox>
                  <w:txbxContent>
                    <w:p w14:paraId="68E85130" w14:textId="77777777" w:rsidR="00F748F5" w:rsidRPr="003F2B3F" w:rsidRDefault="00F748F5" w:rsidP="00CB64E7">
                      <w:pPr>
                        <w:rPr>
                          <w:sz w:val="16"/>
                          <w:szCs w:val="16"/>
                        </w:rPr>
                      </w:pPr>
                      <w:r>
                        <w:rPr>
                          <w:sz w:val="16"/>
                          <w:szCs w:val="16"/>
                        </w:rPr>
                        <w:t>1 : Se connecte à l’interface</w:t>
                      </w:r>
                    </w:p>
                  </w:txbxContent>
                </v:textbox>
                <w10:wrap anchorx="margin"/>
              </v:shape>
            </w:pict>
          </mc:Fallback>
        </mc:AlternateContent>
      </w:r>
      <w:r w:rsidR="00CB64E7" w:rsidRPr="00085F6F">
        <w:rPr>
          <w:noProof/>
          <w:lang w:eastAsia="fr-FR"/>
        </w:rPr>
        <mc:AlternateContent>
          <mc:Choice Requires="wps">
            <w:drawing>
              <wp:anchor distT="0" distB="0" distL="114300" distR="114300" simplePos="0" relativeHeight="251665408" behindDoc="0" locked="0" layoutInCell="1" allowOverlap="1" wp14:anchorId="16CF20B3" wp14:editId="61D7ABF6">
                <wp:simplePos x="0" y="0"/>
                <wp:positionH relativeFrom="column">
                  <wp:posOffset>400050</wp:posOffset>
                </wp:positionH>
                <wp:positionV relativeFrom="paragraph">
                  <wp:posOffset>1921510</wp:posOffset>
                </wp:positionV>
                <wp:extent cx="1656000" cy="0"/>
                <wp:effectExtent l="38100" t="76200" r="0" b="95250"/>
                <wp:wrapNone/>
                <wp:docPr id="44" name="Connecteur droit avec flèche 44"/>
                <wp:cNvGraphicFramePr/>
                <a:graphic xmlns:a="http://schemas.openxmlformats.org/drawingml/2006/main">
                  <a:graphicData uri="http://schemas.microsoft.com/office/word/2010/wordprocessingShape">
                    <wps:wsp>
                      <wps:cNvCnPr/>
                      <wps:spPr>
                        <a:xfrm flipH="1">
                          <a:off x="0" y="0"/>
                          <a:ext cx="165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941BE37" id="Connecteur droit avec flèche 18" o:spid="_x0000_s1026" type="#_x0000_t32" style="position:absolute;margin-left:31.5pt;margin-top:151.3pt;width:130.4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" strokecolor="#f24f4f [3204]" strokeweight=".5pt">
                <v:stroke endarrow="block" joinstyle="miter"/>
              </v:shape>
            </w:pict>
          </mc:Fallback>
        </mc:AlternateContent>
      </w:r>
      <w:r w:rsidR="00CB64E7" w:rsidRPr="00085F6F">
        <w:rPr>
          <w:noProof/>
          <w:lang w:eastAsia="fr-FR"/>
        </w:rPr>
        <mc:AlternateContent>
          <mc:Choice Requires="wps">
            <w:drawing>
              <wp:anchor distT="0" distB="0" distL="114300" distR="114300" simplePos="0" relativeHeight="251664384" behindDoc="0" locked="0" layoutInCell="1" allowOverlap="1" wp14:anchorId="0A076FE2" wp14:editId="49FA1E71">
                <wp:simplePos x="0" y="0"/>
                <wp:positionH relativeFrom="column">
                  <wp:posOffset>391795</wp:posOffset>
                </wp:positionH>
                <wp:positionV relativeFrom="paragraph">
                  <wp:posOffset>1273175</wp:posOffset>
                </wp:positionV>
                <wp:extent cx="1656000" cy="0"/>
                <wp:effectExtent l="0" t="76200" r="20955" b="95250"/>
                <wp:wrapNone/>
                <wp:docPr id="45" name="Connecteur droit avec flèche 45"/>
                <wp:cNvGraphicFramePr/>
                <a:graphic xmlns:a="http://schemas.openxmlformats.org/drawingml/2006/main">
                  <a:graphicData uri="http://schemas.microsoft.com/office/word/2010/wordprocessingShape">
                    <wps:wsp>
                      <wps:cNvCnPr/>
                      <wps:spPr>
                        <a:xfrm>
                          <a:off x="0" y="0"/>
                          <a:ext cx="165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673AEE" id="_x0000_t32" coordsize="21600,21600" o:spt="32" o:oned="t" path="m,l21600,21600e" filled="f">
                <v:path arrowok="t" fillok="f" o:connecttype="none"/>
                <o:lock v:ext="edit" shapetype="t"/>
              </v:shapetype>
              <v:shape id="Connecteur droit avec flèche 45" o:spid="_x0000_s1026" type="#_x0000_t32" style="position:absolute;margin-left:30.85pt;margin-top:100.25pt;width:130.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" strokecolor="#f24f4f [3204]" strokeweight=".5pt">
                <v:stroke endarrow="block" joinstyle="miter"/>
              </v:shape>
            </w:pict>
          </mc:Fallback>
        </mc:AlternateContent>
      </w:r>
    </w:p>
    <w:p w14:paraId="54CBF175" w14:textId="77777777" w:rsidR="00CB64E7" w:rsidRPr="00085F6F" w:rsidRDefault="00CB64E7" w:rsidP="00CB64E7"/>
    <w:p w14:paraId="2EFB0B12" w14:textId="77777777" w:rsidR="00CB64E7" w:rsidRPr="00085F6F" w:rsidRDefault="00CB64E7" w:rsidP="00CB64E7"/>
    <w:p w14:paraId="6FE47BCA" w14:textId="77777777" w:rsidR="00CB64E7" w:rsidRPr="00085F6F" w:rsidRDefault="00CB64E7" w:rsidP="00CB64E7"/>
    <w:p w14:paraId="2B6DF4D0" w14:textId="2ADF8F98" w:rsidR="00CB64E7" w:rsidRPr="00085F6F" w:rsidRDefault="0006587E" w:rsidP="00CB64E7">
      <w:r w:rsidRPr="00085F6F">
        <w:rPr>
          <w:noProof/>
          <w:lang w:eastAsia="fr-FR"/>
        </w:rPr>
        <mc:AlternateContent>
          <mc:Choice Requires="wps">
            <w:drawing>
              <wp:anchor distT="0" distB="0" distL="114300" distR="114300" simplePos="0" relativeHeight="251757568" behindDoc="0" locked="0" layoutInCell="1" allowOverlap="1" wp14:anchorId="4ACF7ADA" wp14:editId="7FC1BC09">
                <wp:simplePos x="0" y="0"/>
                <wp:positionH relativeFrom="margin">
                  <wp:posOffset>-490855</wp:posOffset>
                </wp:positionH>
                <wp:positionV relativeFrom="paragraph">
                  <wp:posOffset>507365</wp:posOffset>
                </wp:positionV>
                <wp:extent cx="6697980" cy="2381250"/>
                <wp:effectExtent l="0" t="0" r="26670" b="19050"/>
                <wp:wrapNone/>
                <wp:docPr id="246" name="Rectangle 246"/>
                <wp:cNvGraphicFramePr/>
                <a:graphic xmlns:a="http://schemas.openxmlformats.org/drawingml/2006/main">
                  <a:graphicData uri="http://schemas.microsoft.com/office/word/2010/wordprocessingShape">
                    <wps:wsp>
                      <wps:cNvSpPr/>
                      <wps:spPr>
                        <a:xfrm>
                          <a:off x="0" y="0"/>
                          <a:ext cx="6697980" cy="2381250"/>
                        </a:xfrm>
                        <a:prstGeom prst="rect">
                          <a:avLst/>
                        </a:prstGeom>
                        <a:no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2FE7E" id="Rectangle 246" o:spid="_x0000_s1026" style="position:absolute;margin-left:-38.65pt;margin-top:39.95pt;width:527.4pt;height:18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" filled="f" strokecolor="#940b0b [1604]" strokeweight="1pt">
                <w10:wrap anchorx="margin"/>
              </v:rect>
            </w:pict>
          </mc:Fallback>
        </mc:AlternateContent>
      </w:r>
      <w:r w:rsidR="00FD1CC7" w:rsidRPr="00085F6F">
        <w:rPr>
          <w:noProof/>
          <w:lang w:eastAsia="fr-FR"/>
        </w:rPr>
        <mc:AlternateContent>
          <mc:Choice Requires="wps">
            <w:drawing>
              <wp:anchor distT="45720" distB="45720" distL="114300" distR="114300" simplePos="0" relativeHeight="251761664" behindDoc="0" locked="0" layoutInCell="1" allowOverlap="1" wp14:anchorId="2F92C04F" wp14:editId="46579E94">
                <wp:simplePos x="0" y="0"/>
                <wp:positionH relativeFrom="leftMargin">
                  <wp:posOffset>400050</wp:posOffset>
                </wp:positionH>
                <wp:positionV relativeFrom="paragraph">
                  <wp:posOffset>507365</wp:posOffset>
                </wp:positionV>
                <wp:extent cx="546100" cy="298450"/>
                <wp:effectExtent l="0" t="0" r="25400" b="25400"/>
                <wp:wrapSquare wrapText="bothSides"/>
                <wp:docPr id="2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98450"/>
                        </a:xfrm>
                        <a:prstGeom prst="rect">
                          <a:avLst/>
                        </a:prstGeom>
                        <a:solidFill>
                          <a:srgbClr val="FFFFFF"/>
                        </a:solidFill>
                        <a:ln w="9525">
                          <a:solidFill>
                            <a:schemeClr val="accent1">
                              <a:lumMod val="50000"/>
                            </a:schemeClr>
                          </a:solidFill>
                          <a:miter lim="800000"/>
                          <a:headEnd/>
                          <a:tailEnd/>
                        </a:ln>
                      </wps:spPr>
                      <wps:txbx>
                        <w:txbxContent>
                          <w:p w14:paraId="245B373D" w14:textId="77777777" w:rsidR="00F748F5" w:rsidRDefault="00F748F5" w:rsidP="00CB64E7">
                            <w:r>
                              <w:t>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2C04F" id="_x0000_s1101" type="#_x0000_t202" style="position:absolute;margin-left:31.5pt;margin-top:39.95pt;width:43pt;height:23.5pt;z-index:2517616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" strokecolor="#940b0b [1604]">
                <v:textbox>
                  <w:txbxContent>
                    <w:p w14:paraId="245B373D" w14:textId="77777777" w:rsidR="00F748F5" w:rsidRDefault="00F748F5" w:rsidP="00CB64E7">
                      <w:r>
                        <w:t>LOOP</w:t>
                      </w:r>
                    </w:p>
                  </w:txbxContent>
                </v:textbox>
                <w10:wrap type="square" anchorx="margin"/>
              </v:shape>
            </w:pict>
          </mc:Fallback>
        </mc:AlternateContent>
      </w:r>
    </w:p>
    <w:p w14:paraId="34558FED" w14:textId="1C25C4AE" w:rsidR="00CB64E7" w:rsidRPr="00085F6F" w:rsidRDefault="00CB64E7" w:rsidP="00CB64E7"/>
    <w:p w14:paraId="517F520F" w14:textId="6FEF7E27" w:rsidR="00CB64E7" w:rsidRPr="00085F6F" w:rsidRDefault="00CB64E7" w:rsidP="00CB64E7"/>
    <w:p w14:paraId="1C7BF6EC" w14:textId="46B1F842" w:rsidR="00CB64E7" w:rsidRPr="00085F6F" w:rsidRDefault="0046204B" w:rsidP="00CB64E7">
      <w:r w:rsidRPr="00085F6F">
        <w:rPr>
          <w:noProof/>
          <w:lang w:eastAsia="fr-FR"/>
        </w:rPr>
        <mc:AlternateContent>
          <mc:Choice Requires="wps">
            <w:drawing>
              <wp:anchor distT="0" distB="0" distL="114300" distR="114300" simplePos="0" relativeHeight="251679744" behindDoc="0" locked="0" layoutInCell="1" allowOverlap="1" wp14:anchorId="2BA232A4" wp14:editId="2A6B709A">
                <wp:simplePos x="0" y="0"/>
                <wp:positionH relativeFrom="margin">
                  <wp:posOffset>4176395</wp:posOffset>
                </wp:positionH>
                <wp:positionV relativeFrom="paragraph">
                  <wp:posOffset>326390</wp:posOffset>
                </wp:positionV>
                <wp:extent cx="1285875" cy="415925"/>
                <wp:effectExtent l="0" t="0" r="28575" b="22225"/>
                <wp:wrapNone/>
                <wp:docPr id="61" name="Zone de texte 61"/>
                <wp:cNvGraphicFramePr/>
                <a:graphic xmlns:a="http://schemas.openxmlformats.org/drawingml/2006/main">
                  <a:graphicData uri="http://schemas.microsoft.com/office/word/2010/wordprocessingShape">
                    <wps:wsp>
                      <wps:cNvSpPr txBox="1"/>
                      <wps:spPr>
                        <a:xfrm>
                          <a:off x="0" y="0"/>
                          <a:ext cx="1285875" cy="415925"/>
                        </a:xfrm>
                        <a:prstGeom prst="rect">
                          <a:avLst/>
                        </a:prstGeom>
                        <a:solidFill>
                          <a:schemeClr val="bg1"/>
                        </a:solidFill>
                        <a:ln w="6350">
                          <a:solidFill>
                            <a:schemeClr val="bg1"/>
                          </a:solidFill>
                        </a:ln>
                      </wps:spPr>
                      <wps:txbx>
                        <w:txbxContent>
                          <w:p w14:paraId="3D7C1EDB" w14:textId="77777777" w:rsidR="00F748F5" w:rsidRPr="003F2B3F" w:rsidRDefault="00F748F5" w:rsidP="00CB64E7">
                            <w:pPr>
                              <w:rPr>
                                <w:sz w:val="16"/>
                                <w:szCs w:val="16"/>
                              </w:rPr>
                            </w:pPr>
                            <w:r>
                              <w:rPr>
                                <w:sz w:val="16"/>
                                <w:szCs w:val="16"/>
                              </w:rPr>
                              <w:t>2.3 : V</w:t>
                            </w:r>
                            <w:r w:rsidRPr="00116BB9">
                              <w:rPr>
                                <w:sz w:val="14"/>
                                <w:szCs w:val="14"/>
                              </w:rPr>
                              <w:t>alidation des modifications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232A4" id="Zone de texte 61" o:spid="_x0000_s1102" type="#_x0000_t202" style="position:absolute;margin-left:328.85pt;margin-top:25.7pt;width:101.25pt;height:32.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" fillcolor="white [3212]" strokecolor="white [3212]" strokeweight=".5pt">
                <v:textbox>
                  <w:txbxContent>
                    <w:p w14:paraId="3D7C1EDB" w14:textId="77777777" w:rsidR="00F748F5" w:rsidRPr="003F2B3F" w:rsidRDefault="00F748F5" w:rsidP="00CB64E7">
                      <w:pPr>
                        <w:rPr>
                          <w:sz w:val="16"/>
                          <w:szCs w:val="16"/>
                        </w:rPr>
                      </w:pPr>
                      <w:r>
                        <w:rPr>
                          <w:sz w:val="16"/>
                          <w:szCs w:val="16"/>
                        </w:rPr>
                        <w:t>2.3 : V</w:t>
                      </w:r>
                      <w:r w:rsidRPr="00116BB9">
                        <w:rPr>
                          <w:sz w:val="14"/>
                          <w:szCs w:val="14"/>
                        </w:rPr>
                        <w:t>alidation des modifications</w:t>
                      </w:r>
                    </w:p>
                  </w:txbxContent>
                </v:textbox>
                <w10:wrap anchorx="margin"/>
              </v:shape>
            </w:pict>
          </mc:Fallback>
        </mc:AlternateContent>
      </w:r>
      <w:r w:rsidR="00EF27B4" w:rsidRPr="00085F6F">
        <w:rPr>
          <w:noProof/>
          <w:lang w:eastAsia="fr-FR"/>
        </w:rPr>
        <mc:AlternateContent>
          <mc:Choice Requires="wps">
            <w:drawing>
              <wp:anchor distT="0" distB="0" distL="114300" distR="114300" simplePos="0" relativeHeight="251681792" behindDoc="0" locked="0" layoutInCell="1" allowOverlap="1" wp14:anchorId="32E9A541" wp14:editId="76CB9FCE">
                <wp:simplePos x="0" y="0"/>
                <wp:positionH relativeFrom="margin">
                  <wp:posOffset>2395220</wp:posOffset>
                </wp:positionH>
                <wp:positionV relativeFrom="paragraph">
                  <wp:posOffset>414020</wp:posOffset>
                </wp:positionV>
                <wp:extent cx="1482090" cy="452120"/>
                <wp:effectExtent l="0" t="0" r="22860" b="24130"/>
                <wp:wrapNone/>
                <wp:docPr id="193" name="Zone de texte 193"/>
                <wp:cNvGraphicFramePr/>
                <a:graphic xmlns:a="http://schemas.openxmlformats.org/drawingml/2006/main">
                  <a:graphicData uri="http://schemas.microsoft.com/office/word/2010/wordprocessingShape">
                    <wps:wsp>
                      <wps:cNvSpPr txBox="1"/>
                      <wps:spPr>
                        <a:xfrm>
                          <a:off x="0" y="0"/>
                          <a:ext cx="1482090" cy="452120"/>
                        </a:xfrm>
                        <a:prstGeom prst="rect">
                          <a:avLst/>
                        </a:prstGeom>
                        <a:solidFill>
                          <a:schemeClr val="bg1"/>
                        </a:solidFill>
                        <a:ln w="6350">
                          <a:solidFill>
                            <a:schemeClr val="bg1"/>
                          </a:solidFill>
                        </a:ln>
                      </wps:spPr>
                      <wps:txbx>
                        <w:txbxContent>
                          <w:p w14:paraId="543CD9CB" w14:textId="77777777" w:rsidR="00F748F5" w:rsidRPr="003F2B3F" w:rsidRDefault="00F748F5" w:rsidP="00CB64E7">
                            <w:pPr>
                              <w:rPr>
                                <w:sz w:val="16"/>
                                <w:szCs w:val="16"/>
                              </w:rPr>
                            </w:pPr>
                            <w:r>
                              <w:rPr>
                                <w:sz w:val="16"/>
                                <w:szCs w:val="16"/>
                              </w:rPr>
                              <w:t>2.3 : Répond (positif / négatif)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9A541" id="Zone de texte 193" o:spid="_x0000_s1103" type="#_x0000_t202" style="position:absolute;margin-left:188.6pt;margin-top:32.6pt;width:116.7pt;height:35.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" fillcolor="white [3212]" strokecolor="white [3212]" strokeweight=".5pt">
                <v:textbox>
                  <w:txbxContent>
                    <w:p w14:paraId="543CD9CB" w14:textId="77777777" w:rsidR="00F748F5" w:rsidRPr="003F2B3F" w:rsidRDefault="00F748F5" w:rsidP="00CB64E7">
                      <w:pPr>
                        <w:rPr>
                          <w:sz w:val="16"/>
                          <w:szCs w:val="16"/>
                        </w:rPr>
                      </w:pPr>
                      <w:r>
                        <w:rPr>
                          <w:sz w:val="16"/>
                          <w:szCs w:val="16"/>
                        </w:rPr>
                        <w:t>2.3 : Répond (positif / négatif)</w:t>
                      </w:r>
                    </w:p>
                  </w:txbxContent>
                </v:textbox>
                <w10:wrap anchorx="margin"/>
              </v:shape>
            </w:pict>
          </mc:Fallback>
        </mc:AlternateContent>
      </w:r>
    </w:p>
    <w:p w14:paraId="5ABC7DAC" w14:textId="32C58843" w:rsidR="00CB64E7" w:rsidRPr="00085F6F" w:rsidRDefault="00CB64E7" w:rsidP="00CB64E7"/>
    <w:p w14:paraId="0C2E0355" w14:textId="77777777" w:rsidR="00CB64E7" w:rsidRPr="00085F6F" w:rsidRDefault="00CB64E7" w:rsidP="00CB64E7"/>
    <w:p w14:paraId="5C42912B" w14:textId="77777777" w:rsidR="00CB64E7" w:rsidRPr="00085F6F" w:rsidRDefault="00CB64E7" w:rsidP="00CB64E7"/>
    <w:p w14:paraId="00C80ECB" w14:textId="77777777" w:rsidR="00CB64E7" w:rsidRPr="00085F6F" w:rsidRDefault="00CB64E7" w:rsidP="00CB64E7"/>
    <w:p w14:paraId="15EC3201" w14:textId="77777777" w:rsidR="00CB64E7" w:rsidRPr="00085F6F" w:rsidRDefault="00CB64E7" w:rsidP="00CB64E7"/>
    <w:p w14:paraId="214702F1" w14:textId="77777777" w:rsidR="00CB64E7" w:rsidRPr="00085F6F" w:rsidRDefault="00CB64E7" w:rsidP="00CB64E7"/>
    <w:p w14:paraId="3C48ADD5" w14:textId="77777777" w:rsidR="00CB64E7" w:rsidRPr="00085F6F" w:rsidRDefault="00CB64E7" w:rsidP="00CB64E7"/>
    <w:p w14:paraId="24F85F5C" w14:textId="2C20DD6B" w:rsidR="00CB64E7" w:rsidRPr="00085F6F" w:rsidRDefault="00CB64E7" w:rsidP="00CB64E7"/>
    <w:p w14:paraId="676F2236" w14:textId="77777777" w:rsidR="00CB64E7" w:rsidRPr="00085F6F" w:rsidRDefault="00CB64E7" w:rsidP="00CB64E7"/>
    <w:p w14:paraId="2D8070FF" w14:textId="77777777" w:rsidR="00CB64E7" w:rsidRPr="00085F6F" w:rsidRDefault="00CB64E7" w:rsidP="00CB64E7"/>
    <w:p w14:paraId="743F49C9" w14:textId="77777777" w:rsidR="008D25B1" w:rsidRPr="00085F6F" w:rsidRDefault="008D25B1">
      <w:pPr>
        <w:rPr>
          <w:rFonts w:eastAsiaTheme="majorEastAsia" w:cstheme="majorBidi"/>
          <w:sz w:val="36"/>
          <w:szCs w:val="36"/>
        </w:rPr>
      </w:pPr>
      <w:r w:rsidRPr="00085F6F">
        <w:br w:type="page"/>
      </w:r>
    </w:p>
    <w:p w14:paraId="0D0BAC85" w14:textId="6F859F5B" w:rsidR="007550C5" w:rsidRPr="00085F6F" w:rsidRDefault="007550C5" w:rsidP="007550C5">
      <w:pPr>
        <w:pStyle w:val="Titre1"/>
        <w:rPr>
          <w:rFonts w:ascii="Gadugi" w:hAnsi="Gadugi"/>
        </w:rPr>
      </w:pPr>
      <w:bookmarkStart w:id="30" w:name="_Toc446399406"/>
      <w:r w:rsidRPr="00085F6F">
        <w:rPr>
          <w:rFonts w:ascii="Gadugi" w:hAnsi="Gadugi"/>
        </w:rPr>
        <w:t>Diagramme de cas d’u</w:t>
      </w:r>
      <w:r w:rsidR="00AE5312" w:rsidRPr="00085F6F">
        <w:rPr>
          <w:rFonts w:ascii="Gadugi" w:hAnsi="Gadugi"/>
        </w:rPr>
        <w:t>tilisation</w:t>
      </w:r>
      <w:bookmarkEnd w:id="30"/>
    </w:p>
    <w:p w14:paraId="381EF4F5" w14:textId="20EA1603" w:rsidR="00CB64E7" w:rsidRPr="00085F6F" w:rsidRDefault="00AE5312">
      <w:r w:rsidRPr="00085F6F">
        <w:rPr>
          <w:noProof/>
          <w:lang w:eastAsia="fr-FR"/>
        </w:rPr>
        <mc:AlternateContent>
          <mc:Choice Requires="wpg">
            <w:drawing>
              <wp:anchor distT="0" distB="0" distL="114300" distR="114300" simplePos="0" relativeHeight="251764736" behindDoc="0" locked="0" layoutInCell="1" allowOverlap="1" wp14:anchorId="0148C74C" wp14:editId="7CB06FA4">
                <wp:simplePos x="0" y="0"/>
                <wp:positionH relativeFrom="page">
                  <wp:align>left</wp:align>
                </wp:positionH>
                <wp:positionV relativeFrom="paragraph">
                  <wp:posOffset>154939</wp:posOffset>
                </wp:positionV>
                <wp:extent cx="8094345" cy="6696075"/>
                <wp:effectExtent l="0" t="0" r="0" b="9525"/>
                <wp:wrapNone/>
                <wp:docPr id="271" name="Page-1"/>
                <wp:cNvGraphicFramePr/>
                <a:graphic xmlns:a="http://schemas.openxmlformats.org/drawingml/2006/main">
                  <a:graphicData uri="http://schemas.microsoft.com/office/word/2010/wordprocessingGroup">
                    <wpg:wgp>
                      <wpg:cNvGrpSpPr/>
                      <wpg:grpSpPr>
                        <a:xfrm>
                          <a:off x="0" y="0"/>
                          <a:ext cx="8094345" cy="6696075"/>
                          <a:chOff x="-91471" y="-493273"/>
                          <a:chExt cx="8094345" cy="5539273"/>
                        </a:xfrm>
                      </wpg:grpSpPr>
                      <wps:wsp>
                        <wps:cNvPr id="272" name="Rectangle"/>
                        <wps:cNvSpPr/>
                        <wps:spPr>
                          <a:xfrm>
                            <a:off x="6000" y="6000"/>
                            <a:ext cx="7128000" cy="5040000"/>
                          </a:xfrm>
                          <a:custGeom>
                            <a:avLst/>
                            <a:gdLst/>
                            <a:ahLst/>
                            <a:cxnLst/>
                            <a:rect l="0" t="0" r="0" b="0"/>
                            <a:pathLst>
                              <a:path w="7128000" h="5040000">
                                <a:moveTo>
                                  <a:pt x="0" y="0"/>
                                </a:moveTo>
                                <a:lnTo>
                                  <a:pt x="7128000" y="0"/>
                                </a:lnTo>
                                <a:lnTo>
                                  <a:pt x="7128000" y="5040000"/>
                                </a:lnTo>
                                <a:lnTo>
                                  <a:pt x="0" y="5040000"/>
                                </a:lnTo>
                                <a:lnTo>
                                  <a:pt x="0" y="0"/>
                                </a:lnTo>
                                <a:close/>
                              </a:path>
                            </a:pathLst>
                          </a:custGeom>
                          <a:noFill/>
                          <a:ln w="0" cap="flat">
                            <a:noFill/>
                            <a:miter lim="800000"/>
                          </a:ln>
                        </wps:spPr>
                        <wps:bodyPr/>
                      </wps:wsp>
                      <wpg:grpSp>
                        <wpg:cNvPr id="273" name="Groupe 273"/>
                        <wpg:cNvGrpSpPr/>
                        <wpg:grpSpPr>
                          <a:xfrm>
                            <a:off x="370727" y="728618"/>
                            <a:ext cx="194692" cy="456691"/>
                            <a:chOff x="370727" y="728618"/>
                            <a:chExt cx="194692" cy="456691"/>
                          </a:xfrm>
                        </wpg:grpSpPr>
                        <wps:wsp>
                          <wps:cNvPr id="274" name="Ellipse"/>
                          <wps:cNvSpPr/>
                          <wps:spPr>
                            <a:xfrm>
                              <a:off x="417610" y="725933"/>
                              <a:ext cx="94206" cy="82535"/>
                            </a:xfrm>
                            <a:custGeom>
                              <a:avLst/>
                              <a:gdLst/>
                              <a:ahLst/>
                              <a:cxnLst/>
                              <a:rect l="0" t="0" r="0" b="0"/>
                              <a:pathLst>
                                <a:path w="94206" h="82535">
                                  <a:moveTo>
                                    <a:pt x="297" y="41267"/>
                                  </a:moveTo>
                                  <a:cubicBezTo>
                                    <a:pt x="297" y="18476"/>
                                    <a:pt x="21385" y="0"/>
                                    <a:pt x="47400" y="0"/>
                                  </a:cubicBezTo>
                                  <a:cubicBezTo>
                                    <a:pt x="73414" y="0"/>
                                    <a:pt x="94502" y="18476"/>
                                    <a:pt x="94502" y="41267"/>
                                  </a:cubicBezTo>
                                  <a:cubicBezTo>
                                    <a:pt x="94502" y="64058"/>
                                    <a:pt x="73414" y="82535"/>
                                    <a:pt x="47400" y="82535"/>
                                  </a:cubicBezTo>
                                  <a:cubicBezTo>
                                    <a:pt x="21385" y="82535"/>
                                    <a:pt x="297" y="64058"/>
                                    <a:pt x="297" y="41267"/>
                                  </a:cubicBezTo>
                                  <a:close/>
                                </a:path>
                              </a:pathLst>
                            </a:custGeom>
                            <a:solidFill>
                              <a:srgbClr val="000000"/>
                            </a:solidFill>
                            <a:ln w="6773" cap="flat">
                              <a:solidFill>
                                <a:srgbClr val="000000"/>
                              </a:solidFill>
                              <a:miter lim="800000"/>
                            </a:ln>
                          </wps:spPr>
                          <wps:bodyPr/>
                        </wps:wsp>
                        <wps:wsp>
                          <wps:cNvPr id="275" name="Forme libre 275"/>
                          <wps:cNvSpPr/>
                          <wps:spPr>
                            <a:xfrm>
                              <a:off x="370727" y="849669"/>
                              <a:ext cx="194692" cy="5502"/>
                            </a:xfrm>
                            <a:custGeom>
                              <a:avLst/>
                              <a:gdLst/>
                              <a:ahLst/>
                              <a:cxnLst/>
                              <a:rect l="0" t="0" r="0" b="0"/>
                              <a:pathLst>
                                <a:path w="194692" h="5502" fill="none">
                                  <a:moveTo>
                                    <a:pt x="297" y="0"/>
                                  </a:moveTo>
                                  <a:lnTo>
                                    <a:pt x="194988" y="0"/>
                                  </a:lnTo>
                                </a:path>
                              </a:pathLst>
                            </a:custGeom>
                            <a:solidFill>
                              <a:srgbClr val="000000"/>
                            </a:solidFill>
                            <a:ln w="6773" cap="flat">
                              <a:solidFill>
                                <a:srgbClr val="000000"/>
                              </a:solidFill>
                              <a:miter lim="800000"/>
                            </a:ln>
                          </wps:spPr>
                          <wps:bodyPr/>
                        </wps:wsp>
                        <wps:wsp>
                          <wps:cNvPr id="276" name="Forme libre 276"/>
                          <wps:cNvSpPr/>
                          <wps:spPr>
                            <a:xfrm>
                              <a:off x="377007" y="811153"/>
                              <a:ext cx="87925" cy="374157"/>
                            </a:xfrm>
                            <a:custGeom>
                              <a:avLst/>
                              <a:gdLst/>
                              <a:ahLst/>
                              <a:cxnLst/>
                              <a:rect l="0" t="0" r="0" b="0"/>
                              <a:pathLst>
                                <a:path w="87925" h="374157" fill="none">
                                  <a:moveTo>
                                    <a:pt x="87925" y="-2685"/>
                                  </a:moveTo>
                                  <a:lnTo>
                                    <a:pt x="87925" y="214590"/>
                                  </a:lnTo>
                                  <a:lnTo>
                                    <a:pt x="297" y="374157"/>
                                  </a:lnTo>
                                </a:path>
                              </a:pathLst>
                            </a:custGeom>
                            <a:solidFill>
                              <a:srgbClr val="000000"/>
                            </a:solidFill>
                            <a:ln w="6773" cap="flat">
                              <a:solidFill>
                                <a:srgbClr val="000000"/>
                              </a:solidFill>
                              <a:miter lim="800000"/>
                            </a:ln>
                          </wps:spPr>
                          <wps:bodyPr/>
                        </wps:wsp>
                        <wps:wsp>
                          <wps:cNvPr id="277" name="Forme libre 277"/>
                          <wps:cNvSpPr/>
                          <wps:spPr>
                            <a:xfrm>
                              <a:off x="470034" y="1025743"/>
                              <a:ext cx="89103" cy="159567"/>
                            </a:xfrm>
                            <a:custGeom>
                              <a:avLst/>
                              <a:gdLst/>
                              <a:ahLst/>
                              <a:cxnLst/>
                              <a:rect l="0" t="0" r="0" b="0"/>
                              <a:pathLst>
                                <a:path w="89103" h="159567" fill="none">
                                  <a:moveTo>
                                    <a:pt x="1476" y="0"/>
                                  </a:moveTo>
                                  <a:cubicBezTo>
                                    <a:pt x="-11382" y="0"/>
                                    <a:pt x="89401" y="159567"/>
                                    <a:pt x="89401" y="159567"/>
                                  </a:cubicBezTo>
                                </a:path>
                              </a:pathLst>
                            </a:custGeom>
                            <a:solidFill>
                              <a:srgbClr val="000000"/>
                            </a:solidFill>
                            <a:ln w="6773" cap="flat">
                              <a:solidFill>
                                <a:srgbClr val="000000"/>
                              </a:solidFill>
                              <a:miter lim="800000"/>
                            </a:ln>
                          </wps:spPr>
                          <wps:bodyPr/>
                        </wps:wsp>
                        <wps:wsp>
                          <wps:cNvPr id="278" name="Text 183"/>
                          <wps:cNvSpPr txBox="1"/>
                          <wps:spPr>
                            <a:xfrm>
                              <a:off x="264873" y="1186080"/>
                              <a:ext cx="406400" cy="135466"/>
                            </a:xfrm>
                            <a:prstGeom prst="rect">
                              <a:avLst/>
                            </a:prstGeom>
                            <a:noFill/>
                          </wps:spPr>
                          <wps:txbx>
                            <w:txbxContent>
                              <w:p w14:paraId="3E62DD76" w14:textId="77777777" w:rsidR="00F748F5" w:rsidRDefault="00F748F5" w:rsidP="00AE5312">
                                <w:pPr>
                                  <w:snapToGrid w:val="0"/>
                                  <w:jc w:val="center"/>
                                </w:pPr>
                                <w:r>
                                  <w:rPr>
                                    <w:rFonts w:ascii="Arial" w:hint="eastAsia"/>
                                    <w:color w:val="236EA1"/>
                                    <w:sz w:val="12"/>
                                    <w:szCs w:val="12"/>
                                  </w:rPr>
                                  <w:t>El</w:t>
                                </w:r>
                                <w:r>
                                  <w:rPr>
                                    <w:rFonts w:ascii="Arial" w:hint="eastAsia"/>
                                    <w:color w:val="236EA1"/>
                                    <w:sz w:val="12"/>
                                    <w:szCs w:val="12"/>
                                  </w:rPr>
                                  <w:t>è</w:t>
                                </w:r>
                                <w:r>
                                  <w:rPr>
                                    <w:rFonts w:ascii="Arial" w:hint="eastAsia"/>
                                    <w:color w:val="236EA1"/>
                                    <w:sz w:val="12"/>
                                    <w:szCs w:val="12"/>
                                  </w:rPr>
                                  <w:t>ve</w:t>
                                </w:r>
                              </w:p>
                            </w:txbxContent>
                          </wps:txbx>
                          <wps:bodyPr wrap="square" lIns="36000" tIns="0" rIns="36000" bIns="0" rtlCol="0" anchor="ctr"/>
                        </wps:wsp>
                      </wpg:grpSp>
                      <wpg:grpSp>
                        <wpg:cNvPr id="279" name="Groupe 279"/>
                        <wpg:cNvGrpSpPr/>
                        <wpg:grpSpPr>
                          <a:xfrm>
                            <a:off x="63426" y="2753213"/>
                            <a:ext cx="607783" cy="703351"/>
                            <a:chOff x="63426" y="2753213"/>
                            <a:chExt cx="607783" cy="703351"/>
                          </a:xfrm>
                        </wpg:grpSpPr>
                        <wps:wsp>
                          <wps:cNvPr id="280" name="Ellipse"/>
                          <wps:cNvSpPr/>
                          <wps:spPr>
                            <a:xfrm>
                              <a:off x="417610" y="2753213"/>
                              <a:ext cx="94206" cy="82535"/>
                            </a:xfrm>
                            <a:custGeom>
                              <a:avLst/>
                              <a:gdLst/>
                              <a:ahLst/>
                              <a:cxnLst/>
                              <a:rect l="0" t="0" r="0" b="0"/>
                              <a:pathLst>
                                <a:path w="94206" h="82535">
                                  <a:moveTo>
                                    <a:pt x="297" y="41267"/>
                                  </a:moveTo>
                                  <a:cubicBezTo>
                                    <a:pt x="297" y="18476"/>
                                    <a:pt x="21385" y="0"/>
                                    <a:pt x="47400" y="0"/>
                                  </a:cubicBezTo>
                                  <a:cubicBezTo>
                                    <a:pt x="73414" y="0"/>
                                    <a:pt x="94502" y="18476"/>
                                    <a:pt x="94502" y="41267"/>
                                  </a:cubicBezTo>
                                  <a:cubicBezTo>
                                    <a:pt x="94502" y="64058"/>
                                    <a:pt x="73414" y="82535"/>
                                    <a:pt x="47400" y="82535"/>
                                  </a:cubicBezTo>
                                  <a:cubicBezTo>
                                    <a:pt x="21385" y="82535"/>
                                    <a:pt x="297" y="64058"/>
                                    <a:pt x="297" y="41267"/>
                                  </a:cubicBezTo>
                                  <a:close/>
                                </a:path>
                              </a:pathLst>
                            </a:custGeom>
                            <a:solidFill>
                              <a:srgbClr val="000000"/>
                            </a:solidFill>
                            <a:ln w="6773" cap="flat">
                              <a:solidFill>
                                <a:srgbClr val="000000"/>
                              </a:solidFill>
                              <a:miter lim="800000"/>
                            </a:ln>
                          </wps:spPr>
                          <wps:bodyPr/>
                        </wps:wsp>
                        <wps:wsp>
                          <wps:cNvPr id="281" name="Forme libre 281"/>
                          <wps:cNvSpPr/>
                          <wps:spPr>
                            <a:xfrm>
                              <a:off x="370727" y="2876949"/>
                              <a:ext cx="194692" cy="5502"/>
                            </a:xfrm>
                            <a:custGeom>
                              <a:avLst/>
                              <a:gdLst/>
                              <a:ahLst/>
                              <a:cxnLst/>
                              <a:rect l="0" t="0" r="0" b="0"/>
                              <a:pathLst>
                                <a:path w="194692" h="5502" fill="none">
                                  <a:moveTo>
                                    <a:pt x="297" y="0"/>
                                  </a:moveTo>
                                  <a:lnTo>
                                    <a:pt x="194988" y="0"/>
                                  </a:lnTo>
                                </a:path>
                              </a:pathLst>
                            </a:custGeom>
                            <a:solidFill>
                              <a:srgbClr val="000000"/>
                            </a:solidFill>
                            <a:ln w="6773" cap="flat">
                              <a:solidFill>
                                <a:srgbClr val="000000"/>
                              </a:solidFill>
                              <a:miter lim="800000"/>
                            </a:ln>
                          </wps:spPr>
                          <wps:bodyPr/>
                        </wps:wsp>
                        <wps:wsp>
                          <wps:cNvPr id="282" name="Forme libre 282"/>
                          <wps:cNvSpPr/>
                          <wps:spPr>
                            <a:xfrm>
                              <a:off x="377007" y="2838433"/>
                              <a:ext cx="87925" cy="374157"/>
                            </a:xfrm>
                            <a:custGeom>
                              <a:avLst/>
                              <a:gdLst/>
                              <a:ahLst/>
                              <a:cxnLst/>
                              <a:rect l="0" t="0" r="0" b="0"/>
                              <a:pathLst>
                                <a:path w="87925" h="374157" fill="none">
                                  <a:moveTo>
                                    <a:pt x="87925" y="-2685"/>
                                  </a:moveTo>
                                  <a:lnTo>
                                    <a:pt x="87925" y="214590"/>
                                  </a:lnTo>
                                  <a:lnTo>
                                    <a:pt x="297" y="374157"/>
                                  </a:lnTo>
                                </a:path>
                              </a:pathLst>
                            </a:custGeom>
                            <a:solidFill>
                              <a:srgbClr val="000000"/>
                            </a:solidFill>
                            <a:ln w="6773" cap="flat">
                              <a:solidFill>
                                <a:srgbClr val="000000"/>
                              </a:solidFill>
                              <a:miter lim="800000"/>
                            </a:ln>
                          </wps:spPr>
                          <wps:bodyPr/>
                        </wps:wsp>
                        <wps:wsp>
                          <wps:cNvPr id="283" name="Forme libre 283"/>
                          <wps:cNvSpPr/>
                          <wps:spPr>
                            <a:xfrm>
                              <a:off x="470034" y="3053023"/>
                              <a:ext cx="89103" cy="159567"/>
                            </a:xfrm>
                            <a:custGeom>
                              <a:avLst/>
                              <a:gdLst/>
                              <a:ahLst/>
                              <a:cxnLst/>
                              <a:rect l="0" t="0" r="0" b="0"/>
                              <a:pathLst>
                                <a:path w="89103" h="159567" fill="none">
                                  <a:moveTo>
                                    <a:pt x="1476" y="0"/>
                                  </a:moveTo>
                                  <a:cubicBezTo>
                                    <a:pt x="-11382" y="0"/>
                                    <a:pt x="89401" y="159567"/>
                                    <a:pt x="89401" y="159567"/>
                                  </a:cubicBezTo>
                                </a:path>
                              </a:pathLst>
                            </a:custGeom>
                            <a:solidFill>
                              <a:srgbClr val="000000"/>
                            </a:solidFill>
                            <a:ln w="6773" cap="flat">
                              <a:solidFill>
                                <a:srgbClr val="000000"/>
                              </a:solidFill>
                              <a:miter lim="800000"/>
                            </a:ln>
                          </wps:spPr>
                          <wps:bodyPr/>
                        </wps:wsp>
                        <wps:wsp>
                          <wps:cNvPr id="284" name="Text 184"/>
                          <wps:cNvSpPr txBox="1"/>
                          <wps:spPr>
                            <a:xfrm>
                              <a:off x="63426" y="3212990"/>
                              <a:ext cx="607783" cy="243574"/>
                            </a:xfrm>
                            <a:prstGeom prst="rect">
                              <a:avLst/>
                            </a:prstGeom>
                            <a:noFill/>
                          </wps:spPr>
                          <wps:txbx>
                            <w:txbxContent>
                              <w:p w14:paraId="56917CF2" w14:textId="1D543891" w:rsidR="00F748F5" w:rsidRDefault="00F748F5" w:rsidP="00AE5312">
                                <w:pPr>
                                  <w:snapToGrid w:val="0"/>
                                  <w:jc w:val="center"/>
                                </w:pPr>
                                <w:r>
                                  <w:rPr>
                                    <w:rFonts w:ascii="Arial" w:hint="eastAsia"/>
                                    <w:color w:val="236EA1"/>
                                    <w:sz w:val="12"/>
                                    <w:szCs w:val="12"/>
                                  </w:rPr>
                                  <w:t>Pr</w:t>
                                </w:r>
                                <w:r>
                                  <w:rPr>
                                    <w:rFonts w:ascii="Arial" w:hint="eastAsia"/>
                                    <w:color w:val="236EA1"/>
                                    <w:sz w:val="12"/>
                                    <w:szCs w:val="12"/>
                                  </w:rPr>
                                  <w:t>é</w:t>
                                </w:r>
                                <w:r>
                                  <w:rPr>
                                    <w:rFonts w:ascii="Arial" w:hint="eastAsia"/>
                                    <w:color w:val="236EA1"/>
                                    <w:sz w:val="12"/>
                                    <w:szCs w:val="12"/>
                                  </w:rPr>
                                  <w:t xml:space="preserve">sident </w:t>
                                </w:r>
                                <w:r>
                                  <w:rPr>
                                    <w:rFonts w:ascii="Arial"/>
                                    <w:color w:val="236EA1"/>
                                    <w:sz w:val="12"/>
                                    <w:szCs w:val="12"/>
                                  </w:rPr>
                                  <w:t>C</w:t>
                                </w:r>
                                <w:r>
                                  <w:rPr>
                                    <w:rFonts w:ascii="Arial" w:hint="eastAsia"/>
                                    <w:color w:val="236EA1"/>
                                    <w:sz w:val="12"/>
                                    <w:szCs w:val="12"/>
                                  </w:rPr>
                                  <w:t>lub</w:t>
                                </w:r>
                              </w:p>
                            </w:txbxContent>
                          </wps:txbx>
                          <wps:bodyPr wrap="square" lIns="36000" tIns="0" rIns="36000" bIns="0" rtlCol="0" anchor="ctr"/>
                        </wps:wsp>
                      </wpg:grpSp>
                      <wpg:grpSp>
                        <wpg:cNvPr id="285" name="Groupe 285"/>
                        <wpg:cNvGrpSpPr/>
                        <wpg:grpSpPr>
                          <a:xfrm>
                            <a:off x="42284" y="1846101"/>
                            <a:ext cx="531604" cy="612168"/>
                            <a:chOff x="42284" y="1846101"/>
                            <a:chExt cx="531604" cy="612168"/>
                          </a:xfrm>
                        </wpg:grpSpPr>
                        <wps:wsp>
                          <wps:cNvPr id="286" name="Ellipse"/>
                          <wps:cNvSpPr/>
                          <wps:spPr>
                            <a:xfrm>
                              <a:off x="318668" y="1846101"/>
                              <a:ext cx="97184" cy="85144"/>
                            </a:xfrm>
                            <a:custGeom>
                              <a:avLst/>
                              <a:gdLst/>
                              <a:ahLst/>
                              <a:cxnLst/>
                              <a:rect l="0" t="0" r="0" b="0"/>
                              <a:pathLst>
                                <a:path w="97184" h="85144">
                                  <a:moveTo>
                                    <a:pt x="306" y="42572"/>
                                  </a:moveTo>
                                  <a:cubicBezTo>
                                    <a:pt x="306" y="19060"/>
                                    <a:pt x="22061" y="0"/>
                                    <a:pt x="48898" y="0"/>
                                  </a:cubicBezTo>
                                  <a:cubicBezTo>
                                    <a:pt x="75735" y="0"/>
                                    <a:pt x="97490" y="19060"/>
                                    <a:pt x="97490" y="42572"/>
                                  </a:cubicBezTo>
                                  <a:cubicBezTo>
                                    <a:pt x="97490" y="66084"/>
                                    <a:pt x="75735" y="85144"/>
                                    <a:pt x="48898" y="85144"/>
                                  </a:cubicBezTo>
                                  <a:cubicBezTo>
                                    <a:pt x="22061" y="85144"/>
                                    <a:pt x="306" y="66084"/>
                                    <a:pt x="306" y="42572"/>
                                  </a:cubicBezTo>
                                  <a:close/>
                                </a:path>
                              </a:pathLst>
                            </a:custGeom>
                            <a:solidFill>
                              <a:srgbClr val="000000"/>
                            </a:solidFill>
                            <a:ln w="6773" cap="flat">
                              <a:solidFill>
                                <a:srgbClr val="000000"/>
                              </a:solidFill>
                              <a:miter lim="800000"/>
                            </a:ln>
                          </wps:spPr>
                          <wps:bodyPr/>
                        </wps:wsp>
                        <wps:wsp>
                          <wps:cNvPr id="287" name="Forme libre 287"/>
                          <wps:cNvSpPr/>
                          <wps:spPr>
                            <a:xfrm>
                              <a:off x="270303" y="1973748"/>
                              <a:ext cx="200848" cy="5676"/>
                            </a:xfrm>
                            <a:custGeom>
                              <a:avLst/>
                              <a:gdLst/>
                              <a:ahLst/>
                              <a:cxnLst/>
                              <a:rect l="0" t="0" r="0" b="0"/>
                              <a:pathLst>
                                <a:path w="200848" h="5676" fill="none">
                                  <a:moveTo>
                                    <a:pt x="306" y="0"/>
                                  </a:moveTo>
                                  <a:lnTo>
                                    <a:pt x="201153" y="0"/>
                                  </a:lnTo>
                                </a:path>
                              </a:pathLst>
                            </a:custGeom>
                            <a:solidFill>
                              <a:srgbClr val="000000"/>
                            </a:solidFill>
                            <a:ln w="6773" cap="flat">
                              <a:solidFill>
                                <a:srgbClr val="000000"/>
                              </a:solidFill>
                              <a:miter lim="800000"/>
                            </a:ln>
                          </wps:spPr>
                          <wps:bodyPr/>
                        </wps:wsp>
                        <wps:wsp>
                          <wps:cNvPr id="288" name="Forme libre 288"/>
                          <wps:cNvSpPr/>
                          <wps:spPr>
                            <a:xfrm>
                              <a:off x="276782" y="1934015"/>
                              <a:ext cx="90705" cy="385985"/>
                            </a:xfrm>
                            <a:custGeom>
                              <a:avLst/>
                              <a:gdLst/>
                              <a:ahLst/>
                              <a:cxnLst/>
                              <a:rect l="0" t="0" r="0" b="0"/>
                              <a:pathLst>
                                <a:path w="90705" h="385985" fill="none">
                                  <a:moveTo>
                                    <a:pt x="90705" y="-2770"/>
                                  </a:moveTo>
                                  <a:lnTo>
                                    <a:pt x="90705" y="221374"/>
                                  </a:lnTo>
                                  <a:lnTo>
                                    <a:pt x="306" y="385985"/>
                                  </a:lnTo>
                                </a:path>
                              </a:pathLst>
                            </a:custGeom>
                            <a:solidFill>
                              <a:srgbClr val="000000"/>
                            </a:solidFill>
                            <a:ln w="6773" cap="flat">
                              <a:solidFill>
                                <a:srgbClr val="000000"/>
                              </a:solidFill>
                              <a:miter lim="800000"/>
                            </a:ln>
                          </wps:spPr>
                          <wps:bodyPr/>
                        </wps:wsp>
                        <wps:wsp>
                          <wps:cNvPr id="289" name="Forme libre 289"/>
                          <wps:cNvSpPr/>
                          <wps:spPr>
                            <a:xfrm>
                              <a:off x="372750" y="2155389"/>
                              <a:ext cx="91920" cy="164612"/>
                            </a:xfrm>
                            <a:custGeom>
                              <a:avLst/>
                              <a:gdLst/>
                              <a:ahLst/>
                              <a:cxnLst/>
                              <a:rect l="0" t="0" r="0" b="0"/>
                              <a:pathLst>
                                <a:path w="91920" h="164612" fill="none">
                                  <a:moveTo>
                                    <a:pt x="1522" y="0"/>
                                  </a:moveTo>
                                  <a:cubicBezTo>
                                    <a:pt x="-11742" y="0"/>
                                    <a:pt x="92228" y="164612"/>
                                    <a:pt x="92228" y="164612"/>
                                  </a:cubicBezTo>
                                </a:path>
                              </a:pathLst>
                            </a:custGeom>
                            <a:solidFill>
                              <a:srgbClr val="000000"/>
                            </a:solidFill>
                            <a:ln w="6773" cap="flat">
                              <a:solidFill>
                                <a:srgbClr val="000000"/>
                              </a:solidFill>
                              <a:miter lim="800000"/>
                            </a:ln>
                          </wps:spPr>
                          <wps:bodyPr/>
                        </wps:wsp>
                        <wps:wsp>
                          <wps:cNvPr id="290" name="Text 185"/>
                          <wps:cNvSpPr txBox="1"/>
                          <wps:spPr>
                            <a:xfrm>
                              <a:off x="42284" y="2322803"/>
                              <a:ext cx="531604" cy="135466"/>
                            </a:xfrm>
                            <a:prstGeom prst="rect">
                              <a:avLst/>
                            </a:prstGeom>
                            <a:noFill/>
                          </wps:spPr>
                          <wps:txbx>
                            <w:txbxContent>
                              <w:p w14:paraId="2D0F8C06" w14:textId="77777777" w:rsidR="00F748F5" w:rsidRDefault="00F748F5" w:rsidP="00AE5312">
                                <w:pPr>
                                  <w:snapToGrid w:val="0"/>
                                  <w:jc w:val="center"/>
                                </w:pPr>
                                <w:r>
                                  <w:rPr>
                                    <w:rFonts w:ascii="Arial" w:hint="eastAsia"/>
                                    <w:color w:val="236EA1"/>
                                    <w:sz w:val="12"/>
                                    <w:szCs w:val="12"/>
                                  </w:rPr>
                                  <w:t>Evaluateur</w:t>
                                </w:r>
                              </w:p>
                            </w:txbxContent>
                          </wps:txbx>
                          <wps:bodyPr wrap="square" lIns="36000" tIns="0" rIns="36000" bIns="0" rtlCol="0" anchor="ctr"/>
                        </wps:wsp>
                      </wpg:grpSp>
                      <wps:wsp>
                        <wps:cNvPr id="291" name="Ellipse"/>
                        <wps:cNvSpPr/>
                        <wps:spPr>
                          <a:xfrm>
                            <a:off x="2892298" y="434060"/>
                            <a:ext cx="816705" cy="454876"/>
                          </a:xfrm>
                          <a:custGeom>
                            <a:avLst/>
                            <a:gdLst>
                              <a:gd name="connsiteX0" fmla="*/ 378436 w 756870"/>
                              <a:gd name="connsiteY0" fmla="*/ 0 h 389927"/>
                              <a:gd name="connsiteX1" fmla="*/ 378436 w 756870"/>
                              <a:gd name="connsiteY1" fmla="*/ 389927 h 389927"/>
                              <a:gd name="connsiteX2" fmla="*/ 0 w 756870"/>
                              <a:gd name="connsiteY2" fmla="*/ 194963 h 389927"/>
                              <a:gd name="connsiteX3" fmla="*/ 756870 w 756870"/>
                              <a:gd name="connsiteY3" fmla="*/ 194963 h 389927"/>
                              <a:gd name="connsiteX4" fmla="*/ 614958 w 756870"/>
                              <a:gd name="connsiteY4" fmla="*/ 48741 h 389927"/>
                              <a:gd name="connsiteX5" fmla="*/ 614958 w 756870"/>
                              <a:gd name="connsiteY5" fmla="*/ 341186 h 389927"/>
                              <a:gd name="connsiteX6" fmla="*/ 141914 w 756870"/>
                              <a:gd name="connsiteY6" fmla="*/ 48741 h 389927"/>
                              <a:gd name="connsiteX7" fmla="*/ 141914 w 756870"/>
                              <a:gd name="connsiteY7" fmla="*/ 341186 h 389927"/>
                              <a:gd name="connsiteX8" fmla="*/ 70957 w 756870"/>
                              <a:gd name="connsiteY8" fmla="*/ 85784 h 389927"/>
                              <a:gd name="connsiteX9" fmla="*/ 70957 w 756870"/>
                              <a:gd name="connsiteY9" fmla="*/ 304143 h 389927"/>
                              <a:gd name="connsiteX10" fmla="*/ 685914 w 756870"/>
                              <a:gd name="connsiteY10" fmla="*/ 85784 h 389927"/>
                              <a:gd name="connsiteX11" fmla="*/ 685914 w 756870"/>
                              <a:gd name="connsiteY11" fmla="*/ 304143 h 389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56870" h="389927">
                                <a:moveTo>
                                  <a:pt x="0" y="194963"/>
                                </a:moveTo>
                                <a:cubicBezTo>
                                  <a:pt x="-344" y="125193"/>
                                  <a:pt x="71710" y="60647"/>
                                  <a:pt x="188940" y="25710"/>
                                </a:cubicBezTo>
                                <a:cubicBezTo>
                                  <a:pt x="306169" y="-9226"/>
                                  <a:pt x="450701" y="-9226"/>
                                  <a:pt x="567930" y="25710"/>
                                </a:cubicBezTo>
                                <a:cubicBezTo>
                                  <a:pt x="685160" y="60647"/>
                                  <a:pt x="757214" y="125193"/>
                                  <a:pt x="756870" y="194963"/>
                                </a:cubicBezTo>
                                <a:cubicBezTo>
                                  <a:pt x="756870" y="302641"/>
                                  <a:pt x="587439" y="389930"/>
                                  <a:pt x="378435" y="389930"/>
                                </a:cubicBezTo>
                                <a:cubicBezTo>
                                  <a:pt x="169431" y="389930"/>
                                  <a:pt x="0" y="302641"/>
                                  <a:pt x="0" y="194963"/>
                                </a:cubicBezTo>
                                <a:close/>
                              </a:path>
                            </a:pathLst>
                          </a:custGeom>
                          <a:solidFill>
                            <a:srgbClr val="EE7C31"/>
                          </a:solidFill>
                          <a:ln w="6000" cap="flat">
                            <a:solidFill>
                              <a:srgbClr val="EE7C31"/>
                            </a:solidFill>
                            <a:bevel/>
                          </a:ln>
                        </wps:spPr>
                        <wps:txbx>
                          <w:txbxContent>
                            <w:p w14:paraId="4995F80E" w14:textId="39762692" w:rsidR="00F748F5" w:rsidRPr="00317F05" w:rsidRDefault="00F748F5" w:rsidP="00A72960">
                              <w:pPr>
                                <w:snapToGrid w:val="0"/>
                                <w:spacing w:line="240" w:lineRule="auto"/>
                                <w:jc w:val="center"/>
                                <w:rPr>
                                  <w:color w:val="auto"/>
                                </w:rPr>
                              </w:pPr>
                              <w:r w:rsidRPr="00317F05">
                                <w:rPr>
                                  <w:rFonts w:ascii="Arial" w:hint="eastAsia"/>
                                  <w:color w:val="auto"/>
                                </w:rPr>
                                <w:t>Postuler pour un</w:t>
                              </w:r>
                              <w:r>
                                <w:rPr>
                                  <w:rFonts w:ascii="Arial"/>
                                  <w:color w:val="auto"/>
                                </w:rPr>
                                <w:t xml:space="preserve"> </w:t>
                              </w:r>
                              <w:r w:rsidRPr="00317F05">
                                <w:rPr>
                                  <w:rFonts w:ascii="Arial" w:hint="eastAsia"/>
                                  <w:color w:val="auto"/>
                                </w:rPr>
                                <w:t>club</w:t>
                              </w:r>
                            </w:p>
                          </w:txbxContent>
                        </wps:txbx>
                        <wps:bodyPr wrap="square" lIns="36000" tIns="0" rIns="36000" bIns="0" rtlCol="0" anchor="ctr"/>
                      </wps:wsp>
                      <wps:wsp>
                        <wps:cNvPr id="292" name="Ellipse"/>
                        <wps:cNvSpPr/>
                        <wps:spPr>
                          <a:xfrm>
                            <a:off x="2166002" y="972310"/>
                            <a:ext cx="756870" cy="387149"/>
                          </a:xfrm>
                          <a:custGeom>
                            <a:avLst/>
                            <a:gdLst>
                              <a:gd name="connsiteX0" fmla="*/ 378436 w 756870"/>
                              <a:gd name="connsiteY0" fmla="*/ 0 h 389927"/>
                              <a:gd name="connsiteX1" fmla="*/ 378436 w 756870"/>
                              <a:gd name="connsiteY1" fmla="*/ 389927 h 389927"/>
                              <a:gd name="connsiteX2" fmla="*/ 0 w 756870"/>
                              <a:gd name="connsiteY2" fmla="*/ 194963 h 389927"/>
                              <a:gd name="connsiteX3" fmla="*/ 756870 w 756870"/>
                              <a:gd name="connsiteY3" fmla="*/ 194963 h 389927"/>
                              <a:gd name="connsiteX4" fmla="*/ 614958 w 756870"/>
                              <a:gd name="connsiteY4" fmla="*/ 48741 h 389927"/>
                              <a:gd name="connsiteX5" fmla="*/ 614958 w 756870"/>
                              <a:gd name="connsiteY5" fmla="*/ 341186 h 389927"/>
                              <a:gd name="connsiteX6" fmla="*/ 141914 w 756870"/>
                              <a:gd name="connsiteY6" fmla="*/ 48741 h 389927"/>
                              <a:gd name="connsiteX7" fmla="*/ 141914 w 756870"/>
                              <a:gd name="connsiteY7" fmla="*/ 341186 h 389927"/>
                              <a:gd name="connsiteX8" fmla="*/ 70957 w 756870"/>
                              <a:gd name="connsiteY8" fmla="*/ 85784 h 389927"/>
                              <a:gd name="connsiteX9" fmla="*/ 70957 w 756870"/>
                              <a:gd name="connsiteY9" fmla="*/ 304143 h 389927"/>
                              <a:gd name="connsiteX10" fmla="*/ 685914 w 756870"/>
                              <a:gd name="connsiteY10" fmla="*/ 85784 h 389927"/>
                              <a:gd name="connsiteX11" fmla="*/ 685914 w 756870"/>
                              <a:gd name="connsiteY11" fmla="*/ 304143 h 389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56870" h="389927">
                                <a:moveTo>
                                  <a:pt x="0" y="194963"/>
                                </a:moveTo>
                                <a:cubicBezTo>
                                  <a:pt x="-344" y="125193"/>
                                  <a:pt x="71710" y="60647"/>
                                  <a:pt x="188940" y="25710"/>
                                </a:cubicBezTo>
                                <a:cubicBezTo>
                                  <a:pt x="306169" y="-9226"/>
                                  <a:pt x="450701" y="-9226"/>
                                  <a:pt x="567930" y="25710"/>
                                </a:cubicBezTo>
                                <a:cubicBezTo>
                                  <a:pt x="685160" y="60647"/>
                                  <a:pt x="757214" y="125193"/>
                                  <a:pt x="756870" y="194963"/>
                                </a:cubicBezTo>
                                <a:cubicBezTo>
                                  <a:pt x="756870" y="302641"/>
                                  <a:pt x="587439" y="389930"/>
                                  <a:pt x="378435" y="389930"/>
                                </a:cubicBezTo>
                                <a:cubicBezTo>
                                  <a:pt x="169431" y="389930"/>
                                  <a:pt x="0" y="302641"/>
                                  <a:pt x="0" y="194963"/>
                                </a:cubicBezTo>
                                <a:close/>
                              </a:path>
                            </a:pathLst>
                          </a:custGeom>
                          <a:solidFill>
                            <a:srgbClr val="EE7C31"/>
                          </a:solidFill>
                          <a:ln w="6000" cap="flat">
                            <a:solidFill>
                              <a:srgbClr val="EE7C31"/>
                            </a:solidFill>
                            <a:bevel/>
                          </a:ln>
                        </wps:spPr>
                        <wps:txbx>
                          <w:txbxContent>
                            <w:p w14:paraId="311F5837" w14:textId="6A59424A" w:rsidR="00F748F5" w:rsidRPr="00F06884" w:rsidRDefault="00F748F5" w:rsidP="004B580B">
                              <w:pPr>
                                <w:snapToGrid w:val="0"/>
                                <w:jc w:val="center"/>
                                <w:rPr>
                                  <w:color w:val="auto"/>
                                  <w:sz w:val="16"/>
                                  <w:szCs w:val="16"/>
                                </w:rPr>
                              </w:pPr>
                              <w:r w:rsidRPr="00F06884">
                                <w:rPr>
                                  <w:rFonts w:ascii="Arial" w:hint="eastAsia"/>
                                  <w:color w:val="auto"/>
                                  <w:sz w:val="16"/>
                                  <w:szCs w:val="16"/>
                                </w:rPr>
                                <w:t>Noter un club</w:t>
                              </w:r>
                            </w:p>
                          </w:txbxContent>
                        </wps:txbx>
                        <wps:bodyPr wrap="square" lIns="36000" tIns="0" rIns="36000" bIns="0" rtlCol="0" anchor="ctr"/>
                      </wps:wsp>
                      <wps:wsp>
                        <wps:cNvPr id="293" name="Ellipse"/>
                        <wps:cNvSpPr/>
                        <wps:spPr>
                          <a:xfrm>
                            <a:off x="1703666" y="1458943"/>
                            <a:ext cx="756870" cy="389927"/>
                          </a:xfrm>
                          <a:custGeom>
                            <a:avLst/>
                            <a:gdLst>
                              <a:gd name="connsiteX0" fmla="*/ 378436 w 756870"/>
                              <a:gd name="connsiteY0" fmla="*/ 0 h 389927"/>
                              <a:gd name="connsiteX1" fmla="*/ 378436 w 756870"/>
                              <a:gd name="connsiteY1" fmla="*/ 389927 h 389927"/>
                              <a:gd name="connsiteX2" fmla="*/ 0 w 756870"/>
                              <a:gd name="connsiteY2" fmla="*/ 194963 h 389927"/>
                              <a:gd name="connsiteX3" fmla="*/ 756870 w 756870"/>
                              <a:gd name="connsiteY3" fmla="*/ 194963 h 389927"/>
                              <a:gd name="connsiteX4" fmla="*/ 614958 w 756870"/>
                              <a:gd name="connsiteY4" fmla="*/ 48741 h 389927"/>
                              <a:gd name="connsiteX5" fmla="*/ 614958 w 756870"/>
                              <a:gd name="connsiteY5" fmla="*/ 341186 h 389927"/>
                              <a:gd name="connsiteX6" fmla="*/ 141914 w 756870"/>
                              <a:gd name="connsiteY6" fmla="*/ 48741 h 389927"/>
                              <a:gd name="connsiteX7" fmla="*/ 141914 w 756870"/>
                              <a:gd name="connsiteY7" fmla="*/ 341186 h 389927"/>
                              <a:gd name="connsiteX8" fmla="*/ 70957 w 756870"/>
                              <a:gd name="connsiteY8" fmla="*/ 85784 h 389927"/>
                              <a:gd name="connsiteX9" fmla="*/ 70957 w 756870"/>
                              <a:gd name="connsiteY9" fmla="*/ 304143 h 389927"/>
                              <a:gd name="connsiteX10" fmla="*/ 685914 w 756870"/>
                              <a:gd name="connsiteY10" fmla="*/ 85784 h 389927"/>
                              <a:gd name="connsiteX11" fmla="*/ 685914 w 756870"/>
                              <a:gd name="connsiteY11" fmla="*/ 304143 h 389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56870" h="389927">
                                <a:moveTo>
                                  <a:pt x="0" y="194963"/>
                                </a:moveTo>
                                <a:cubicBezTo>
                                  <a:pt x="-344" y="125193"/>
                                  <a:pt x="71710" y="60647"/>
                                  <a:pt x="188940" y="25710"/>
                                </a:cubicBezTo>
                                <a:cubicBezTo>
                                  <a:pt x="306169" y="-9226"/>
                                  <a:pt x="450701" y="-9226"/>
                                  <a:pt x="567930" y="25710"/>
                                </a:cubicBezTo>
                                <a:cubicBezTo>
                                  <a:pt x="685160" y="60647"/>
                                  <a:pt x="757214" y="125193"/>
                                  <a:pt x="756870" y="194963"/>
                                </a:cubicBezTo>
                                <a:cubicBezTo>
                                  <a:pt x="756870" y="302641"/>
                                  <a:pt x="587439" y="389930"/>
                                  <a:pt x="378435" y="389930"/>
                                </a:cubicBezTo>
                                <a:cubicBezTo>
                                  <a:pt x="169431" y="389930"/>
                                  <a:pt x="0" y="302641"/>
                                  <a:pt x="0" y="194963"/>
                                </a:cubicBezTo>
                                <a:close/>
                              </a:path>
                            </a:pathLst>
                          </a:custGeom>
                          <a:solidFill>
                            <a:srgbClr val="EE7C31"/>
                          </a:solidFill>
                          <a:ln w="6000" cap="flat">
                            <a:solidFill>
                              <a:srgbClr val="EE7C31"/>
                            </a:solidFill>
                            <a:bevel/>
                          </a:ln>
                        </wps:spPr>
                        <wps:txbx>
                          <w:txbxContent>
                            <w:p w14:paraId="6F8C0BB4" w14:textId="0985B2B6" w:rsidR="00F748F5" w:rsidRPr="00317F05" w:rsidRDefault="00F748F5" w:rsidP="00AE5312">
                              <w:pPr>
                                <w:snapToGrid w:val="0"/>
                                <w:jc w:val="center"/>
                                <w:rPr>
                                  <w:color w:val="auto"/>
                                  <w:sz w:val="16"/>
                                  <w:szCs w:val="16"/>
                                </w:rPr>
                              </w:pPr>
                              <w:r w:rsidRPr="00317F05">
                                <w:rPr>
                                  <w:rFonts w:ascii="Arial" w:hint="eastAsia"/>
                                  <w:color w:val="auto"/>
                                  <w:sz w:val="16"/>
                                  <w:szCs w:val="16"/>
                                </w:rPr>
                                <w:t>Donner un</w:t>
                              </w:r>
                              <w:r>
                                <w:rPr>
                                  <w:rFonts w:ascii="Arial"/>
                                  <w:color w:val="auto"/>
                                  <w:sz w:val="16"/>
                                  <w:szCs w:val="16"/>
                                </w:rPr>
                                <w:t xml:space="preserve">e </w:t>
                              </w:r>
                              <w:r w:rsidRPr="00317F05">
                                <w:rPr>
                                  <w:rFonts w:ascii="Arial" w:hint="eastAsia"/>
                                  <w:color w:val="auto"/>
                                  <w:sz w:val="16"/>
                                  <w:szCs w:val="16"/>
                                </w:rPr>
                                <w:t>appr</w:t>
                              </w:r>
                              <w:r w:rsidRPr="00317F05">
                                <w:rPr>
                                  <w:rFonts w:ascii="Arial" w:hint="eastAsia"/>
                                  <w:color w:val="auto"/>
                                  <w:sz w:val="16"/>
                                  <w:szCs w:val="16"/>
                                </w:rPr>
                                <w:t>é</w:t>
                              </w:r>
                              <w:r w:rsidRPr="00317F05">
                                <w:rPr>
                                  <w:rFonts w:ascii="Arial" w:hint="eastAsia"/>
                                  <w:color w:val="auto"/>
                                  <w:sz w:val="16"/>
                                  <w:szCs w:val="16"/>
                                </w:rPr>
                                <w:t xml:space="preserve">ciation </w:t>
                              </w:r>
                              <w:r w:rsidRPr="00317F05">
                                <w:rPr>
                                  <w:rFonts w:ascii="Arial" w:hint="eastAsia"/>
                                  <w:color w:val="auto"/>
                                  <w:sz w:val="16"/>
                                  <w:szCs w:val="16"/>
                                </w:rPr>
                                <w:t>à</w:t>
                              </w:r>
                              <w:r w:rsidRPr="00317F05">
                                <w:rPr>
                                  <w:rFonts w:ascii="Arial" w:hint="eastAsia"/>
                                  <w:color w:val="auto"/>
                                  <w:sz w:val="16"/>
                                  <w:szCs w:val="16"/>
                                </w:rPr>
                                <w:t xml:space="preserve"> un</w:t>
                              </w:r>
                              <w:r>
                                <w:rPr>
                                  <w:rFonts w:ascii="Arial"/>
                                  <w:color w:val="auto"/>
                                  <w:sz w:val="16"/>
                                  <w:szCs w:val="16"/>
                                </w:rPr>
                                <w:t xml:space="preserve"> </w:t>
                              </w:r>
                              <w:r w:rsidRPr="00317F05">
                                <w:rPr>
                                  <w:rFonts w:ascii="Arial" w:hint="eastAsia"/>
                                  <w:color w:val="auto"/>
                                  <w:sz w:val="16"/>
                                  <w:szCs w:val="16"/>
                                </w:rPr>
                                <w:t>club</w:t>
                              </w:r>
                            </w:p>
                          </w:txbxContent>
                        </wps:txbx>
                        <wps:bodyPr wrap="square" lIns="36000" tIns="0" rIns="36000" bIns="0" rtlCol="0" anchor="ctr"/>
                      </wps:wsp>
                      <wps:wsp>
                        <wps:cNvPr id="294" name="Ellipse"/>
                        <wps:cNvSpPr/>
                        <wps:spPr>
                          <a:xfrm>
                            <a:off x="1062002" y="1889473"/>
                            <a:ext cx="756870" cy="389927"/>
                          </a:xfrm>
                          <a:custGeom>
                            <a:avLst/>
                            <a:gdLst>
                              <a:gd name="connsiteX0" fmla="*/ 378436 w 756870"/>
                              <a:gd name="connsiteY0" fmla="*/ 0 h 389927"/>
                              <a:gd name="connsiteX1" fmla="*/ 378436 w 756870"/>
                              <a:gd name="connsiteY1" fmla="*/ 389927 h 389927"/>
                              <a:gd name="connsiteX2" fmla="*/ 0 w 756870"/>
                              <a:gd name="connsiteY2" fmla="*/ 194963 h 389927"/>
                              <a:gd name="connsiteX3" fmla="*/ 756870 w 756870"/>
                              <a:gd name="connsiteY3" fmla="*/ 194963 h 389927"/>
                              <a:gd name="connsiteX4" fmla="*/ 614958 w 756870"/>
                              <a:gd name="connsiteY4" fmla="*/ 48741 h 389927"/>
                              <a:gd name="connsiteX5" fmla="*/ 614958 w 756870"/>
                              <a:gd name="connsiteY5" fmla="*/ 341186 h 389927"/>
                              <a:gd name="connsiteX6" fmla="*/ 141914 w 756870"/>
                              <a:gd name="connsiteY6" fmla="*/ 48741 h 389927"/>
                              <a:gd name="connsiteX7" fmla="*/ 141914 w 756870"/>
                              <a:gd name="connsiteY7" fmla="*/ 341186 h 389927"/>
                              <a:gd name="connsiteX8" fmla="*/ 70957 w 756870"/>
                              <a:gd name="connsiteY8" fmla="*/ 85784 h 389927"/>
                              <a:gd name="connsiteX9" fmla="*/ 70957 w 756870"/>
                              <a:gd name="connsiteY9" fmla="*/ 304143 h 389927"/>
                              <a:gd name="connsiteX10" fmla="*/ 685914 w 756870"/>
                              <a:gd name="connsiteY10" fmla="*/ 85784 h 389927"/>
                              <a:gd name="connsiteX11" fmla="*/ 685914 w 756870"/>
                              <a:gd name="connsiteY11" fmla="*/ 304143 h 389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56870" h="389927">
                                <a:moveTo>
                                  <a:pt x="0" y="194963"/>
                                </a:moveTo>
                                <a:cubicBezTo>
                                  <a:pt x="-344" y="125193"/>
                                  <a:pt x="71710" y="60647"/>
                                  <a:pt x="188940" y="25710"/>
                                </a:cubicBezTo>
                                <a:cubicBezTo>
                                  <a:pt x="306169" y="-9226"/>
                                  <a:pt x="450701" y="-9226"/>
                                  <a:pt x="567930" y="25710"/>
                                </a:cubicBezTo>
                                <a:cubicBezTo>
                                  <a:pt x="685160" y="60647"/>
                                  <a:pt x="757214" y="125193"/>
                                  <a:pt x="756870" y="194963"/>
                                </a:cubicBezTo>
                                <a:cubicBezTo>
                                  <a:pt x="756870" y="302641"/>
                                  <a:pt x="587439" y="389930"/>
                                  <a:pt x="378435" y="389930"/>
                                </a:cubicBezTo>
                                <a:cubicBezTo>
                                  <a:pt x="169431" y="389930"/>
                                  <a:pt x="0" y="302641"/>
                                  <a:pt x="0" y="194963"/>
                                </a:cubicBezTo>
                                <a:close/>
                              </a:path>
                            </a:pathLst>
                          </a:custGeom>
                          <a:solidFill>
                            <a:srgbClr val="EE7C31"/>
                          </a:solidFill>
                          <a:ln w="6000" cap="flat">
                            <a:solidFill>
                              <a:srgbClr val="EE7C31"/>
                            </a:solidFill>
                            <a:bevel/>
                          </a:ln>
                        </wps:spPr>
                        <wps:txbx>
                          <w:txbxContent>
                            <w:p w14:paraId="114BE3AA" w14:textId="56293462" w:rsidR="00F748F5" w:rsidRPr="00317F05" w:rsidRDefault="00F748F5" w:rsidP="00AE5312">
                              <w:pPr>
                                <w:snapToGrid w:val="0"/>
                                <w:jc w:val="center"/>
                                <w:rPr>
                                  <w:color w:val="auto"/>
                                  <w:sz w:val="16"/>
                                  <w:szCs w:val="16"/>
                                </w:rPr>
                              </w:pPr>
                              <w:r w:rsidRPr="00317F05">
                                <w:rPr>
                                  <w:rFonts w:ascii="Arial" w:hint="eastAsia"/>
                                  <w:color w:val="auto"/>
                                  <w:sz w:val="16"/>
                                  <w:szCs w:val="16"/>
                                </w:rPr>
                                <w:t>R</w:t>
                              </w:r>
                              <w:r w:rsidRPr="00317F05">
                                <w:rPr>
                                  <w:rFonts w:ascii="Arial" w:hint="eastAsia"/>
                                  <w:color w:val="auto"/>
                                  <w:sz w:val="16"/>
                                  <w:szCs w:val="16"/>
                                </w:rPr>
                                <w:t>é</w:t>
                              </w:r>
                              <w:r w:rsidRPr="00317F05">
                                <w:rPr>
                                  <w:rFonts w:ascii="Arial" w:hint="eastAsia"/>
                                  <w:color w:val="auto"/>
                                  <w:sz w:val="16"/>
                                  <w:szCs w:val="16"/>
                                </w:rPr>
                                <w:t>partition des</w:t>
                              </w:r>
                              <w:r>
                                <w:rPr>
                                  <w:rFonts w:ascii="Arial"/>
                                  <w:color w:val="auto"/>
                                  <w:sz w:val="16"/>
                                  <w:szCs w:val="16"/>
                                </w:rPr>
                                <w:t xml:space="preserve"> </w:t>
                              </w:r>
                              <w:r w:rsidRPr="00317F05">
                                <w:rPr>
                                  <w:rFonts w:ascii="Arial" w:hint="eastAsia"/>
                                  <w:color w:val="auto"/>
                                  <w:sz w:val="16"/>
                                  <w:szCs w:val="16"/>
                                </w:rPr>
                                <w:t>membres</w:t>
                              </w:r>
                            </w:p>
                          </w:txbxContent>
                        </wps:txbx>
                        <wps:bodyPr wrap="square" lIns="36000" tIns="0" rIns="36000" bIns="0" rtlCol="0" anchor="ctr"/>
                      </wps:wsp>
                      <wps:wsp>
                        <wps:cNvPr id="295" name="Rectangle"/>
                        <wps:cNvSpPr/>
                        <wps:spPr>
                          <a:xfrm>
                            <a:off x="4302000" y="4615206"/>
                            <a:ext cx="1104000" cy="360000"/>
                          </a:xfrm>
                          <a:custGeom>
                            <a:avLst/>
                            <a:gdLst/>
                            <a:ahLst/>
                            <a:cxnLst/>
                            <a:rect l="l" t="t" r="r" b="b"/>
                            <a:pathLst>
                              <a:path w="1104000" h="360000">
                                <a:moveTo>
                                  <a:pt x="0" y="0"/>
                                </a:moveTo>
                                <a:lnTo>
                                  <a:pt x="1104000" y="0"/>
                                </a:lnTo>
                                <a:lnTo>
                                  <a:pt x="1104000" y="360000"/>
                                </a:lnTo>
                                <a:lnTo>
                                  <a:pt x="0" y="360000"/>
                                </a:lnTo>
                                <a:lnTo>
                                  <a:pt x="0" y="0"/>
                                </a:lnTo>
                                <a:close/>
                              </a:path>
                            </a:pathLst>
                          </a:custGeom>
                          <a:noFill/>
                          <a:ln w="6773" cap="flat">
                            <a:noFill/>
                            <a:miter lim="800000"/>
                          </a:ln>
                        </wps:spPr>
                        <wps:txbx>
                          <w:txbxContent>
                            <w:p w14:paraId="1C6970FA" w14:textId="77777777" w:rsidR="00F748F5" w:rsidRDefault="00F748F5" w:rsidP="00AE5312">
                              <w:pPr>
                                <w:snapToGrid w:val="0"/>
                                <w:jc w:val="center"/>
                              </w:pPr>
                              <w:r>
                                <w:rPr>
                                  <w:rFonts w:ascii="Arial" w:hint="eastAsia"/>
                                  <w:color w:val="236EA1"/>
                                  <w:sz w:val="12"/>
                                  <w:szCs w:val="12"/>
                                </w:rPr>
                                <w:t xml:space="preserve">Use Case </w:t>
                              </w:r>
                              <w:proofErr w:type="spellStart"/>
                              <w:r>
                                <w:rPr>
                                  <w:rFonts w:ascii="Arial" w:hint="eastAsia"/>
                                  <w:color w:val="236EA1"/>
                                  <w:sz w:val="12"/>
                                  <w:szCs w:val="12"/>
                                </w:rPr>
                                <w:t>Diagram</w:t>
                              </w:r>
                              <w:proofErr w:type="spellEnd"/>
                            </w:p>
                          </w:txbxContent>
                        </wps:txbx>
                        <wps:bodyPr wrap="square" lIns="36000" tIns="0" rIns="36000" bIns="0" rtlCol="0" anchor="ctr"/>
                      </wps:wsp>
                      <wpg:grpSp>
                        <wpg:cNvPr id="296" name="Border"/>
                        <wpg:cNvGrpSpPr/>
                        <wpg:grpSpPr>
                          <a:xfrm>
                            <a:off x="-91471" y="-493273"/>
                            <a:ext cx="7566151" cy="456000"/>
                            <a:chOff x="-91471" y="-493273"/>
                            <a:chExt cx="7566151" cy="456000"/>
                          </a:xfrm>
                        </wpg:grpSpPr>
                        <wpg:grpSp>
                          <wpg:cNvPr id="297" name="Groupe 297"/>
                          <wpg:cNvGrpSpPr/>
                          <wpg:grpSpPr>
                            <a:xfrm>
                              <a:off x="-91471" y="-493273"/>
                              <a:ext cx="7566151" cy="456000"/>
                              <a:chOff x="-91471" y="-493273"/>
                              <a:chExt cx="7566151" cy="456000"/>
                            </a:xfrm>
                          </wpg:grpSpPr>
                          <wps:wsp>
                            <wps:cNvPr id="298" name="Forme libre 298"/>
                            <wps:cNvSpPr/>
                            <wps:spPr>
                              <a:xfrm>
                                <a:off x="346680" y="-424875"/>
                                <a:ext cx="7128000" cy="387600"/>
                              </a:xfrm>
                              <a:custGeom>
                                <a:avLst/>
                                <a:gdLst>
                                  <a:gd name="rtl" fmla="*/ 3385800 w 7128000"/>
                                  <a:gd name="rtr" fmla="*/ 7021080 w 7128000"/>
                                </a:gdLst>
                                <a:ahLst/>
                                <a:cxnLst/>
                                <a:rect l="rtl" t="t" r="rtr" b="b"/>
                                <a:pathLst>
                                  <a:path w="7128000" h="387600">
                                    <a:moveTo>
                                      <a:pt x="0" y="0"/>
                                    </a:moveTo>
                                    <a:lnTo>
                                      <a:pt x="7128000" y="0"/>
                                    </a:lnTo>
                                    <a:lnTo>
                                      <a:pt x="7128000" y="387600"/>
                                    </a:lnTo>
                                    <a:lnTo>
                                      <a:pt x="0" y="387600"/>
                                    </a:lnTo>
                                    <a:lnTo>
                                      <a:pt x="0" y="0"/>
                                    </a:lnTo>
                                    <a:close/>
                                  </a:path>
                                </a:pathLst>
                              </a:custGeom>
                              <a:solidFill>
                                <a:srgbClr val="527294"/>
                              </a:solidFill>
                              <a:ln w="6000" cap="flat">
                                <a:solidFill>
                                  <a:srgbClr val="527294"/>
                                </a:solidFill>
                                <a:bevel/>
                              </a:ln>
                            </wps:spPr>
                            <wps:txbx>
                              <w:txbxContent>
                                <w:p w14:paraId="28A11DC5" w14:textId="77777777" w:rsidR="00F748F5" w:rsidRDefault="00F748F5" w:rsidP="00AE5312">
                                  <w:pPr>
                                    <w:snapToGrid w:val="0"/>
                                    <w:jc w:val="center"/>
                                  </w:pPr>
                                  <w:r>
                                    <w:rPr>
                                      <w:rFonts w:ascii="Arial" w:hint="eastAsia"/>
                                      <w:color w:val="FFFFFF"/>
                                      <w:sz w:val="19"/>
                                      <w:szCs w:val="19"/>
                                    </w:rPr>
                                    <w:t>Gestion des effectifs de club</w:t>
                                  </w:r>
                                </w:p>
                              </w:txbxContent>
                            </wps:txbx>
                            <wps:bodyPr wrap="square" lIns="36000" tIns="0" rIns="36000" bIns="0" rtlCol="0" anchor="ctr"/>
                          </wps:wsp>
                          <wps:wsp>
                            <wps:cNvPr id="299" name="Forme libre 299"/>
                            <wps:cNvSpPr/>
                            <wps:spPr>
                              <a:xfrm>
                                <a:off x="-91471" y="-493273"/>
                                <a:ext cx="2993760" cy="456000"/>
                              </a:xfrm>
                              <a:custGeom>
                                <a:avLst/>
                                <a:gdLst>
                                  <a:gd name="rtl" fmla="*/ 89814 w 2993760"/>
                                  <a:gd name="rtr" fmla="*/ 2784198 w 2993760"/>
                                </a:gdLst>
                                <a:ahLst/>
                                <a:cxnLst/>
                                <a:rect l="rtl" t="t" r="rtr" b="b"/>
                                <a:pathLst>
                                  <a:path w="2993760" h="456000">
                                    <a:moveTo>
                                      <a:pt x="2537760" y="0"/>
                                    </a:moveTo>
                                    <a:cubicBezTo>
                                      <a:pt x="2789610" y="0"/>
                                      <a:pt x="2993760" y="204151"/>
                                      <a:pt x="2993760" y="456000"/>
                                    </a:cubicBezTo>
                                    <a:lnTo>
                                      <a:pt x="0" y="456000"/>
                                    </a:lnTo>
                                    <a:lnTo>
                                      <a:pt x="0" y="0"/>
                                    </a:lnTo>
                                    <a:lnTo>
                                      <a:pt x="2537760" y="0"/>
                                    </a:lnTo>
                                    <a:close/>
                                  </a:path>
                                </a:pathLst>
                              </a:custGeom>
                              <a:solidFill>
                                <a:srgbClr val="DD7195"/>
                              </a:solidFill>
                              <a:ln w="6000" cap="flat">
                                <a:solidFill>
                                  <a:srgbClr val="DD7195"/>
                                </a:solidFill>
                                <a:bevel/>
                              </a:ln>
                            </wps:spPr>
                            <wps:txbx>
                              <w:txbxContent>
                                <w:p w14:paraId="3CAC702C" w14:textId="77777777" w:rsidR="00F748F5" w:rsidRDefault="00F748F5" w:rsidP="00AE5312">
                                  <w:pPr>
                                    <w:snapToGrid w:val="0"/>
                                    <w:jc w:val="center"/>
                                  </w:pPr>
                                  <w:r>
                                    <w:rPr>
                                      <w:rFonts w:ascii="Arial" w:hint="eastAsia"/>
                                      <w:color w:val="FFFFFF"/>
                                      <w:sz w:val="24"/>
                                      <w:szCs w:val="24"/>
                                    </w:rPr>
                                    <w:t>PROJET M1</w:t>
                                  </w:r>
                                </w:p>
                              </w:txbxContent>
                            </wps:txbx>
                            <wps:bodyPr wrap="square" lIns="36000" tIns="0" rIns="36000" bIns="0" rtlCol="0" anchor="ctr"/>
                          </wps:wsp>
                        </wpg:grpSp>
                      </wpg:grpSp>
                      <wps:wsp>
                        <wps:cNvPr id="300" name="Generalization"/>
                        <wps:cNvSpPr/>
                        <wps:spPr>
                          <a:xfrm>
                            <a:off x="471156" y="2084437"/>
                            <a:ext cx="1694850" cy="922164"/>
                          </a:xfrm>
                          <a:custGeom>
                            <a:avLst/>
                            <a:gdLst/>
                            <a:ahLst/>
                            <a:cxnLst/>
                            <a:rect l="0" t="0" r="0" b="0"/>
                            <a:pathLst>
                              <a:path w="1694850" h="922164" fill="none">
                                <a:moveTo>
                                  <a:pt x="0" y="0"/>
                                </a:moveTo>
                                <a:lnTo>
                                  <a:pt x="1694850" y="-922164"/>
                                </a:lnTo>
                              </a:path>
                            </a:pathLst>
                          </a:custGeom>
                          <a:gradFill>
                            <a:gsLst>
                              <a:gs pos="0">
                                <a:srgbClr val="EDF0F7"/>
                              </a:gs>
                              <a:gs pos="100000">
                                <a:srgbClr val="A6BED0"/>
                              </a:gs>
                            </a:gsLst>
                            <a:lin ang="5400000" scaled="0"/>
                          </a:gradFill>
                          <a:ln w="6000" cap="flat">
                            <a:solidFill>
                              <a:srgbClr val="000000"/>
                            </a:solidFill>
                            <a:miter lim="800000"/>
                            <a:tailEnd type="triangle" w="med" len="med"/>
                          </a:ln>
                        </wps:spPr>
                        <wps:bodyPr/>
                      </wps:wsp>
                      <wps:wsp>
                        <wps:cNvPr id="301" name="Generalization"/>
                        <wps:cNvSpPr/>
                        <wps:spPr>
                          <a:xfrm>
                            <a:off x="565421" y="939318"/>
                            <a:ext cx="2372057" cy="179229"/>
                          </a:xfrm>
                          <a:custGeom>
                            <a:avLst/>
                            <a:gdLst/>
                            <a:ahLst/>
                            <a:cxnLst/>
                            <a:rect l="0" t="0" r="0" b="0"/>
                            <a:pathLst>
                              <a:path w="2247714" h="161582" fill="none">
                                <a:moveTo>
                                  <a:pt x="0" y="0"/>
                                </a:moveTo>
                                <a:lnTo>
                                  <a:pt x="2247714" y="-161582"/>
                                </a:lnTo>
                              </a:path>
                            </a:pathLst>
                          </a:custGeom>
                          <a:gradFill>
                            <a:gsLst>
                              <a:gs pos="0">
                                <a:srgbClr val="EDF0F7"/>
                              </a:gs>
                              <a:gs pos="100000">
                                <a:srgbClr val="A6BED0"/>
                              </a:gs>
                            </a:gsLst>
                            <a:lin ang="5400000" scaled="0"/>
                          </a:gradFill>
                          <a:ln w="6000" cap="flat">
                            <a:solidFill>
                              <a:srgbClr val="000000"/>
                            </a:solidFill>
                            <a:miter lim="800000"/>
                            <a:tailEnd type="triangle" w="med" len="med"/>
                          </a:ln>
                        </wps:spPr>
                        <wps:bodyPr/>
                      </wps:wsp>
                      <wps:wsp>
                        <wps:cNvPr id="302" name="Ellipse"/>
                        <wps:cNvSpPr/>
                        <wps:spPr>
                          <a:xfrm>
                            <a:off x="1309818" y="2233026"/>
                            <a:ext cx="1114910" cy="498239"/>
                          </a:xfrm>
                          <a:custGeom>
                            <a:avLst/>
                            <a:gdLst>
                              <a:gd name="connsiteX0" fmla="*/ 455241 w 910482"/>
                              <a:gd name="connsiteY0" fmla="*/ 0 h 469066"/>
                              <a:gd name="connsiteX1" fmla="*/ 455241 w 910482"/>
                              <a:gd name="connsiteY1" fmla="*/ 469066 h 469066"/>
                              <a:gd name="connsiteX2" fmla="*/ 0 w 910482"/>
                              <a:gd name="connsiteY2" fmla="*/ 234533 h 469066"/>
                              <a:gd name="connsiteX3" fmla="*/ 910482 w 910482"/>
                              <a:gd name="connsiteY3" fmla="*/ 234533 h 469066"/>
                              <a:gd name="connsiteX4" fmla="*/ 739764 w 910482"/>
                              <a:gd name="connsiteY4" fmla="*/ 58633 h 469066"/>
                              <a:gd name="connsiteX5" fmla="*/ 739764 w 910482"/>
                              <a:gd name="connsiteY5" fmla="*/ 410432 h 469066"/>
                              <a:gd name="connsiteX6" fmla="*/ 170716 w 910482"/>
                              <a:gd name="connsiteY6" fmla="*/ 58633 h 469066"/>
                              <a:gd name="connsiteX7" fmla="*/ 170716 w 910482"/>
                              <a:gd name="connsiteY7" fmla="*/ 410432 h 469066"/>
                              <a:gd name="connsiteX8" fmla="*/ 85358 w 910482"/>
                              <a:gd name="connsiteY8" fmla="*/ 103195 h 469066"/>
                              <a:gd name="connsiteX9" fmla="*/ 85358 w 910482"/>
                              <a:gd name="connsiteY9" fmla="*/ 365872 h 469066"/>
                              <a:gd name="connsiteX10" fmla="*/ 825126 w 910482"/>
                              <a:gd name="connsiteY10" fmla="*/ 103195 h 469066"/>
                              <a:gd name="connsiteX11" fmla="*/ 825126 w 910482"/>
                              <a:gd name="connsiteY11" fmla="*/ 365872 h 469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10482" h="469066">
                                <a:moveTo>
                                  <a:pt x="0" y="234533"/>
                                </a:moveTo>
                                <a:cubicBezTo>
                                  <a:pt x="0" y="105006"/>
                                  <a:pt x="203818" y="3"/>
                                  <a:pt x="455241" y="3"/>
                                </a:cubicBezTo>
                                <a:cubicBezTo>
                                  <a:pt x="706664" y="3"/>
                                  <a:pt x="910482" y="105006"/>
                                  <a:pt x="910482" y="234533"/>
                                </a:cubicBezTo>
                                <a:cubicBezTo>
                                  <a:pt x="910482" y="364063"/>
                                  <a:pt x="706664" y="469069"/>
                                  <a:pt x="455241" y="469069"/>
                                </a:cubicBezTo>
                                <a:cubicBezTo>
                                  <a:pt x="203818" y="469069"/>
                                  <a:pt x="0" y="364063"/>
                                  <a:pt x="0" y="234533"/>
                                </a:cubicBezTo>
                                <a:close/>
                              </a:path>
                            </a:pathLst>
                          </a:custGeom>
                          <a:solidFill>
                            <a:srgbClr val="EE7C31"/>
                          </a:solidFill>
                          <a:ln w="6000" cap="flat">
                            <a:solidFill>
                              <a:srgbClr val="EE7C31"/>
                            </a:solidFill>
                            <a:bevel/>
                          </a:ln>
                        </wps:spPr>
                        <wps:txbx>
                          <w:txbxContent>
                            <w:p w14:paraId="570AC255" w14:textId="5F0901A6" w:rsidR="00F748F5" w:rsidRPr="001E24BB" w:rsidRDefault="00F748F5" w:rsidP="00F6102C">
                              <w:pPr>
                                <w:snapToGrid w:val="0"/>
                                <w:spacing w:line="240" w:lineRule="auto"/>
                                <w:jc w:val="center"/>
                                <w:rPr>
                                  <w:color w:val="auto"/>
                                  <w:sz w:val="16"/>
                                  <w:szCs w:val="16"/>
                                </w:rPr>
                              </w:pPr>
                              <w:r>
                                <w:rPr>
                                  <w:rFonts w:ascii="Arial"/>
                                  <w:color w:val="auto"/>
                                  <w:sz w:val="16"/>
                                  <w:szCs w:val="16"/>
                                </w:rPr>
                                <w:t>Recommander une personne</w:t>
                              </w:r>
                              <w:r w:rsidRPr="001E24BB">
                                <w:rPr>
                                  <w:rFonts w:ascii="Arial" w:hint="eastAsia"/>
                                  <w:color w:val="auto"/>
                                  <w:sz w:val="16"/>
                                  <w:szCs w:val="16"/>
                                </w:rPr>
                                <w:t xml:space="preserve"> venu</w:t>
                              </w:r>
                              <w:r>
                                <w:rPr>
                                  <w:rFonts w:ascii="Arial"/>
                                  <w:color w:val="auto"/>
                                  <w:sz w:val="16"/>
                                  <w:szCs w:val="16"/>
                                </w:rPr>
                                <w:t xml:space="preserve">e </w:t>
                              </w:r>
                              <w:r w:rsidRPr="001E24BB">
                                <w:rPr>
                                  <w:rFonts w:ascii="Arial" w:hint="eastAsia"/>
                                  <w:color w:val="auto"/>
                                  <w:sz w:val="16"/>
                                  <w:szCs w:val="16"/>
                                </w:rPr>
                                <w:t>au club / les anciens</w:t>
                              </w:r>
                            </w:p>
                          </w:txbxContent>
                        </wps:txbx>
                        <wps:bodyPr wrap="square" lIns="36000" tIns="0" rIns="36000" bIns="0" rtlCol="0" anchor="ctr"/>
                      </wps:wsp>
                      <wps:wsp>
                        <wps:cNvPr id="303" name="Ellipse"/>
                        <wps:cNvSpPr/>
                        <wps:spPr>
                          <a:xfrm>
                            <a:off x="985197" y="2716327"/>
                            <a:ext cx="910482" cy="469066"/>
                          </a:xfrm>
                          <a:custGeom>
                            <a:avLst/>
                            <a:gdLst>
                              <a:gd name="connsiteX0" fmla="*/ 455241 w 910482"/>
                              <a:gd name="connsiteY0" fmla="*/ 0 h 469066"/>
                              <a:gd name="connsiteX1" fmla="*/ 455241 w 910482"/>
                              <a:gd name="connsiteY1" fmla="*/ 469066 h 469066"/>
                              <a:gd name="connsiteX2" fmla="*/ 0 w 910482"/>
                              <a:gd name="connsiteY2" fmla="*/ 234533 h 469066"/>
                              <a:gd name="connsiteX3" fmla="*/ 910482 w 910482"/>
                              <a:gd name="connsiteY3" fmla="*/ 234533 h 469066"/>
                              <a:gd name="connsiteX4" fmla="*/ 739764 w 910482"/>
                              <a:gd name="connsiteY4" fmla="*/ 58633 h 469066"/>
                              <a:gd name="connsiteX5" fmla="*/ 739764 w 910482"/>
                              <a:gd name="connsiteY5" fmla="*/ 410432 h 469066"/>
                              <a:gd name="connsiteX6" fmla="*/ 170716 w 910482"/>
                              <a:gd name="connsiteY6" fmla="*/ 58633 h 469066"/>
                              <a:gd name="connsiteX7" fmla="*/ 170716 w 910482"/>
                              <a:gd name="connsiteY7" fmla="*/ 410432 h 469066"/>
                              <a:gd name="connsiteX8" fmla="*/ 85358 w 910482"/>
                              <a:gd name="connsiteY8" fmla="*/ 103195 h 469066"/>
                              <a:gd name="connsiteX9" fmla="*/ 85358 w 910482"/>
                              <a:gd name="connsiteY9" fmla="*/ 365872 h 469066"/>
                              <a:gd name="connsiteX10" fmla="*/ 825126 w 910482"/>
                              <a:gd name="connsiteY10" fmla="*/ 103195 h 469066"/>
                              <a:gd name="connsiteX11" fmla="*/ 825126 w 910482"/>
                              <a:gd name="connsiteY11" fmla="*/ 365872 h 469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10482" h="469066">
                                <a:moveTo>
                                  <a:pt x="0" y="234533"/>
                                </a:moveTo>
                                <a:cubicBezTo>
                                  <a:pt x="0" y="105006"/>
                                  <a:pt x="203818" y="3"/>
                                  <a:pt x="455241" y="3"/>
                                </a:cubicBezTo>
                                <a:cubicBezTo>
                                  <a:pt x="706664" y="3"/>
                                  <a:pt x="910482" y="105006"/>
                                  <a:pt x="910482" y="234533"/>
                                </a:cubicBezTo>
                                <a:cubicBezTo>
                                  <a:pt x="910482" y="364063"/>
                                  <a:pt x="706664" y="469069"/>
                                  <a:pt x="455241" y="469069"/>
                                </a:cubicBezTo>
                                <a:cubicBezTo>
                                  <a:pt x="203818" y="469069"/>
                                  <a:pt x="0" y="364063"/>
                                  <a:pt x="0" y="234533"/>
                                </a:cubicBezTo>
                                <a:close/>
                              </a:path>
                            </a:pathLst>
                          </a:custGeom>
                          <a:solidFill>
                            <a:srgbClr val="EE7C31"/>
                          </a:solidFill>
                          <a:ln w="6000" cap="flat">
                            <a:solidFill>
                              <a:srgbClr val="EE7C31"/>
                            </a:solidFill>
                            <a:bevel/>
                          </a:ln>
                        </wps:spPr>
                        <wps:txbx>
                          <w:txbxContent>
                            <w:p w14:paraId="45925DF5" w14:textId="1E16C0B0" w:rsidR="00F748F5" w:rsidRPr="003426C1" w:rsidRDefault="00F748F5" w:rsidP="00F6102C">
                              <w:pPr>
                                <w:snapToGrid w:val="0"/>
                                <w:spacing w:line="240" w:lineRule="auto"/>
                                <w:jc w:val="center"/>
                                <w:rPr>
                                  <w:color w:val="auto"/>
                                  <w:sz w:val="14"/>
                                  <w:szCs w:val="14"/>
                                </w:rPr>
                              </w:pPr>
                              <w:r w:rsidRPr="003426C1">
                                <w:rPr>
                                  <w:rFonts w:ascii="Arial" w:hint="eastAsia"/>
                                  <w:color w:val="auto"/>
                                  <w:sz w:val="14"/>
                                  <w:szCs w:val="14"/>
                                </w:rPr>
                                <w:t>R</w:t>
                              </w:r>
                              <w:r w:rsidRPr="003426C1">
                                <w:rPr>
                                  <w:rFonts w:ascii="Arial" w:hint="eastAsia"/>
                                  <w:color w:val="auto"/>
                                  <w:sz w:val="14"/>
                                  <w:szCs w:val="14"/>
                                </w:rPr>
                                <w:t>é</w:t>
                              </w:r>
                              <w:r w:rsidRPr="003426C1">
                                <w:rPr>
                                  <w:rFonts w:ascii="Arial" w:hint="eastAsia"/>
                                  <w:color w:val="auto"/>
                                  <w:sz w:val="14"/>
                                  <w:szCs w:val="14"/>
                                </w:rPr>
                                <w:t>partir les points du</w:t>
                              </w:r>
                              <w:r>
                                <w:rPr>
                                  <w:rFonts w:ascii="Arial"/>
                                  <w:color w:val="auto"/>
                                  <w:sz w:val="14"/>
                                  <w:szCs w:val="14"/>
                                </w:rPr>
                                <w:t xml:space="preserve"> </w:t>
                              </w:r>
                              <w:r w:rsidRPr="003426C1">
                                <w:rPr>
                                  <w:rFonts w:ascii="Arial" w:hint="eastAsia"/>
                                  <w:color w:val="auto"/>
                                  <w:sz w:val="14"/>
                                  <w:szCs w:val="14"/>
                                </w:rPr>
                                <w:t>club aux membres</w:t>
                              </w:r>
                            </w:p>
                          </w:txbxContent>
                        </wps:txbx>
                        <wps:bodyPr wrap="square" lIns="36000" tIns="0" rIns="36000" bIns="0" rtlCol="0" anchor="ctr"/>
                      </wps:wsp>
                      <wps:wsp>
                        <wps:cNvPr id="304" name="Ellipse"/>
                        <wps:cNvSpPr/>
                        <wps:spPr>
                          <a:xfrm>
                            <a:off x="1440438" y="3195422"/>
                            <a:ext cx="910482" cy="469066"/>
                          </a:xfrm>
                          <a:custGeom>
                            <a:avLst/>
                            <a:gdLst>
                              <a:gd name="connsiteX0" fmla="*/ 455241 w 910482"/>
                              <a:gd name="connsiteY0" fmla="*/ 0 h 469066"/>
                              <a:gd name="connsiteX1" fmla="*/ 455241 w 910482"/>
                              <a:gd name="connsiteY1" fmla="*/ 469066 h 469066"/>
                              <a:gd name="connsiteX2" fmla="*/ 0 w 910482"/>
                              <a:gd name="connsiteY2" fmla="*/ 234533 h 469066"/>
                              <a:gd name="connsiteX3" fmla="*/ 910482 w 910482"/>
                              <a:gd name="connsiteY3" fmla="*/ 234533 h 469066"/>
                              <a:gd name="connsiteX4" fmla="*/ 739764 w 910482"/>
                              <a:gd name="connsiteY4" fmla="*/ 58633 h 469066"/>
                              <a:gd name="connsiteX5" fmla="*/ 739764 w 910482"/>
                              <a:gd name="connsiteY5" fmla="*/ 410432 h 469066"/>
                              <a:gd name="connsiteX6" fmla="*/ 170716 w 910482"/>
                              <a:gd name="connsiteY6" fmla="*/ 58633 h 469066"/>
                              <a:gd name="connsiteX7" fmla="*/ 170716 w 910482"/>
                              <a:gd name="connsiteY7" fmla="*/ 410432 h 469066"/>
                              <a:gd name="connsiteX8" fmla="*/ 85358 w 910482"/>
                              <a:gd name="connsiteY8" fmla="*/ 103195 h 469066"/>
                              <a:gd name="connsiteX9" fmla="*/ 85358 w 910482"/>
                              <a:gd name="connsiteY9" fmla="*/ 365872 h 469066"/>
                              <a:gd name="connsiteX10" fmla="*/ 825126 w 910482"/>
                              <a:gd name="connsiteY10" fmla="*/ 103195 h 469066"/>
                              <a:gd name="connsiteX11" fmla="*/ 825126 w 910482"/>
                              <a:gd name="connsiteY11" fmla="*/ 365872 h 469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10482" h="469066">
                                <a:moveTo>
                                  <a:pt x="0" y="234533"/>
                                </a:moveTo>
                                <a:cubicBezTo>
                                  <a:pt x="0" y="105006"/>
                                  <a:pt x="203818" y="3"/>
                                  <a:pt x="455241" y="3"/>
                                </a:cubicBezTo>
                                <a:cubicBezTo>
                                  <a:pt x="706664" y="3"/>
                                  <a:pt x="910482" y="105006"/>
                                  <a:pt x="910482" y="234533"/>
                                </a:cubicBezTo>
                                <a:cubicBezTo>
                                  <a:pt x="910482" y="364063"/>
                                  <a:pt x="706664" y="469069"/>
                                  <a:pt x="455241" y="469069"/>
                                </a:cubicBezTo>
                                <a:cubicBezTo>
                                  <a:pt x="203818" y="469069"/>
                                  <a:pt x="0" y="364063"/>
                                  <a:pt x="0" y="234533"/>
                                </a:cubicBezTo>
                                <a:close/>
                              </a:path>
                            </a:pathLst>
                          </a:custGeom>
                          <a:solidFill>
                            <a:srgbClr val="EE7C31"/>
                          </a:solidFill>
                          <a:ln w="6000" cap="flat">
                            <a:solidFill>
                              <a:srgbClr val="EE7C31"/>
                            </a:solidFill>
                            <a:bevel/>
                          </a:ln>
                        </wps:spPr>
                        <wps:txbx>
                          <w:txbxContent>
                            <w:p w14:paraId="68287064" w14:textId="77777777" w:rsidR="00F748F5" w:rsidRPr="007025A3" w:rsidRDefault="00F748F5" w:rsidP="00F6102C">
                              <w:pPr>
                                <w:snapToGrid w:val="0"/>
                                <w:spacing w:line="240" w:lineRule="auto"/>
                                <w:jc w:val="center"/>
                                <w:rPr>
                                  <w:color w:val="auto"/>
                                  <w:sz w:val="18"/>
                                  <w:szCs w:val="18"/>
                                </w:rPr>
                              </w:pPr>
                              <w:r w:rsidRPr="007025A3">
                                <w:rPr>
                                  <w:rFonts w:ascii="Arial" w:hint="eastAsia"/>
                                  <w:color w:val="auto"/>
                                  <w:sz w:val="18"/>
                                  <w:szCs w:val="18"/>
                                </w:rPr>
                                <w:t>Valider ou non un projet</w:t>
                              </w:r>
                            </w:p>
                          </w:txbxContent>
                        </wps:txbx>
                        <wps:bodyPr wrap="square" lIns="36000" tIns="0" rIns="36000" bIns="0" rtlCol="0" anchor="ctr"/>
                      </wps:wsp>
                      <wps:wsp>
                        <wps:cNvPr id="305" name="Ellipse"/>
                        <wps:cNvSpPr/>
                        <wps:spPr>
                          <a:xfrm>
                            <a:off x="1171527" y="3799984"/>
                            <a:ext cx="910482" cy="595952"/>
                          </a:xfrm>
                          <a:custGeom>
                            <a:avLst/>
                            <a:gdLst>
                              <a:gd name="connsiteX0" fmla="*/ 455241 w 910482"/>
                              <a:gd name="connsiteY0" fmla="*/ 0 h 469066"/>
                              <a:gd name="connsiteX1" fmla="*/ 455241 w 910482"/>
                              <a:gd name="connsiteY1" fmla="*/ 469066 h 469066"/>
                              <a:gd name="connsiteX2" fmla="*/ 0 w 910482"/>
                              <a:gd name="connsiteY2" fmla="*/ 234533 h 469066"/>
                              <a:gd name="connsiteX3" fmla="*/ 910482 w 910482"/>
                              <a:gd name="connsiteY3" fmla="*/ 234533 h 469066"/>
                              <a:gd name="connsiteX4" fmla="*/ 739764 w 910482"/>
                              <a:gd name="connsiteY4" fmla="*/ 58633 h 469066"/>
                              <a:gd name="connsiteX5" fmla="*/ 739764 w 910482"/>
                              <a:gd name="connsiteY5" fmla="*/ 410432 h 469066"/>
                              <a:gd name="connsiteX6" fmla="*/ 170716 w 910482"/>
                              <a:gd name="connsiteY6" fmla="*/ 58633 h 469066"/>
                              <a:gd name="connsiteX7" fmla="*/ 170716 w 910482"/>
                              <a:gd name="connsiteY7" fmla="*/ 410432 h 469066"/>
                              <a:gd name="connsiteX8" fmla="*/ 85358 w 910482"/>
                              <a:gd name="connsiteY8" fmla="*/ 103195 h 469066"/>
                              <a:gd name="connsiteX9" fmla="*/ 85358 w 910482"/>
                              <a:gd name="connsiteY9" fmla="*/ 365872 h 469066"/>
                              <a:gd name="connsiteX10" fmla="*/ 825126 w 910482"/>
                              <a:gd name="connsiteY10" fmla="*/ 103195 h 469066"/>
                              <a:gd name="connsiteX11" fmla="*/ 825126 w 910482"/>
                              <a:gd name="connsiteY11" fmla="*/ 365872 h 469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10482" h="469066">
                                <a:moveTo>
                                  <a:pt x="0" y="234533"/>
                                </a:moveTo>
                                <a:cubicBezTo>
                                  <a:pt x="0" y="105006"/>
                                  <a:pt x="203818" y="3"/>
                                  <a:pt x="455241" y="3"/>
                                </a:cubicBezTo>
                                <a:cubicBezTo>
                                  <a:pt x="706664" y="3"/>
                                  <a:pt x="910482" y="105006"/>
                                  <a:pt x="910482" y="234533"/>
                                </a:cubicBezTo>
                                <a:cubicBezTo>
                                  <a:pt x="910482" y="364063"/>
                                  <a:pt x="706664" y="469069"/>
                                  <a:pt x="455241" y="469069"/>
                                </a:cubicBezTo>
                                <a:cubicBezTo>
                                  <a:pt x="203818" y="469069"/>
                                  <a:pt x="0" y="364063"/>
                                  <a:pt x="0" y="234533"/>
                                </a:cubicBezTo>
                                <a:close/>
                              </a:path>
                            </a:pathLst>
                          </a:custGeom>
                          <a:solidFill>
                            <a:srgbClr val="EE7C31"/>
                          </a:solidFill>
                          <a:ln w="6000" cap="flat">
                            <a:solidFill>
                              <a:srgbClr val="EE7C31"/>
                            </a:solidFill>
                            <a:bevel/>
                          </a:ln>
                        </wps:spPr>
                        <wps:txbx>
                          <w:txbxContent>
                            <w:p w14:paraId="4A4F7B2E" w14:textId="27072BAF" w:rsidR="00F748F5" w:rsidRPr="00033C62" w:rsidRDefault="00F748F5" w:rsidP="000A5722">
                              <w:pPr>
                                <w:snapToGrid w:val="0"/>
                                <w:spacing w:line="240" w:lineRule="auto"/>
                                <w:jc w:val="center"/>
                                <w:rPr>
                                  <w:color w:val="auto"/>
                                  <w:sz w:val="18"/>
                                  <w:szCs w:val="18"/>
                                </w:rPr>
                              </w:pPr>
                              <w:r w:rsidRPr="00033C62">
                                <w:rPr>
                                  <w:rFonts w:ascii="Arial" w:hint="eastAsia"/>
                                  <w:color w:val="auto"/>
                                  <w:sz w:val="18"/>
                                  <w:szCs w:val="18"/>
                                </w:rPr>
                                <w:t>Attribuer des r</w:t>
                              </w:r>
                              <w:r w:rsidRPr="00033C62">
                                <w:rPr>
                                  <w:rFonts w:ascii="Arial" w:hint="eastAsia"/>
                                  <w:color w:val="auto"/>
                                  <w:sz w:val="18"/>
                                  <w:szCs w:val="18"/>
                                </w:rPr>
                                <w:t>ô</w:t>
                              </w:r>
                              <w:r w:rsidRPr="00033C62">
                                <w:rPr>
                                  <w:rFonts w:ascii="Arial" w:hint="eastAsia"/>
                                  <w:color w:val="auto"/>
                                  <w:sz w:val="18"/>
                                  <w:szCs w:val="18"/>
                                </w:rPr>
                                <w:t>les aux</w:t>
                              </w:r>
                              <w:r>
                                <w:rPr>
                                  <w:rFonts w:ascii="Arial"/>
                                  <w:color w:val="auto"/>
                                  <w:sz w:val="18"/>
                                  <w:szCs w:val="18"/>
                                </w:rPr>
                                <w:t xml:space="preserve"> </w:t>
                              </w:r>
                              <w:r w:rsidRPr="00033C62">
                                <w:rPr>
                                  <w:rFonts w:ascii="Arial" w:hint="eastAsia"/>
                                  <w:color w:val="auto"/>
                                  <w:sz w:val="18"/>
                                  <w:szCs w:val="18"/>
                                </w:rPr>
                                <w:t>membres</w:t>
                              </w:r>
                            </w:p>
                          </w:txbxContent>
                        </wps:txbx>
                        <wps:bodyPr wrap="square" lIns="36000" tIns="0" rIns="36000" bIns="0" rtlCol="0" anchor="b"/>
                      </wps:wsp>
                      <wps:wsp>
                        <wps:cNvPr id="306" name="Ellipse"/>
                        <wps:cNvSpPr/>
                        <wps:spPr>
                          <a:xfrm>
                            <a:off x="2678974" y="4219241"/>
                            <a:ext cx="1115755" cy="669717"/>
                          </a:xfrm>
                          <a:custGeom>
                            <a:avLst/>
                            <a:gdLst>
                              <a:gd name="connsiteX0" fmla="*/ 455241 w 910482"/>
                              <a:gd name="connsiteY0" fmla="*/ 0 h 469066"/>
                              <a:gd name="connsiteX1" fmla="*/ 455241 w 910482"/>
                              <a:gd name="connsiteY1" fmla="*/ 469066 h 469066"/>
                              <a:gd name="connsiteX2" fmla="*/ 0 w 910482"/>
                              <a:gd name="connsiteY2" fmla="*/ 234533 h 469066"/>
                              <a:gd name="connsiteX3" fmla="*/ 910482 w 910482"/>
                              <a:gd name="connsiteY3" fmla="*/ 234533 h 469066"/>
                              <a:gd name="connsiteX4" fmla="*/ 739764 w 910482"/>
                              <a:gd name="connsiteY4" fmla="*/ 58633 h 469066"/>
                              <a:gd name="connsiteX5" fmla="*/ 739764 w 910482"/>
                              <a:gd name="connsiteY5" fmla="*/ 410432 h 469066"/>
                              <a:gd name="connsiteX6" fmla="*/ 170716 w 910482"/>
                              <a:gd name="connsiteY6" fmla="*/ 58633 h 469066"/>
                              <a:gd name="connsiteX7" fmla="*/ 170716 w 910482"/>
                              <a:gd name="connsiteY7" fmla="*/ 410432 h 469066"/>
                              <a:gd name="connsiteX8" fmla="*/ 85358 w 910482"/>
                              <a:gd name="connsiteY8" fmla="*/ 103195 h 469066"/>
                              <a:gd name="connsiteX9" fmla="*/ 85358 w 910482"/>
                              <a:gd name="connsiteY9" fmla="*/ 365872 h 469066"/>
                              <a:gd name="connsiteX10" fmla="*/ 825126 w 910482"/>
                              <a:gd name="connsiteY10" fmla="*/ 103195 h 469066"/>
                              <a:gd name="connsiteX11" fmla="*/ 825126 w 910482"/>
                              <a:gd name="connsiteY11" fmla="*/ 365872 h 469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10482" h="469066">
                                <a:moveTo>
                                  <a:pt x="0" y="234533"/>
                                </a:moveTo>
                                <a:cubicBezTo>
                                  <a:pt x="0" y="105006"/>
                                  <a:pt x="203818" y="3"/>
                                  <a:pt x="455241" y="3"/>
                                </a:cubicBezTo>
                                <a:cubicBezTo>
                                  <a:pt x="706664" y="3"/>
                                  <a:pt x="910482" y="105006"/>
                                  <a:pt x="910482" y="234533"/>
                                </a:cubicBezTo>
                                <a:cubicBezTo>
                                  <a:pt x="910482" y="364063"/>
                                  <a:pt x="706664" y="469069"/>
                                  <a:pt x="455241" y="469069"/>
                                </a:cubicBezTo>
                                <a:cubicBezTo>
                                  <a:pt x="203818" y="469069"/>
                                  <a:pt x="0" y="364063"/>
                                  <a:pt x="0" y="234533"/>
                                </a:cubicBezTo>
                                <a:close/>
                              </a:path>
                            </a:pathLst>
                          </a:custGeom>
                          <a:solidFill>
                            <a:srgbClr val="EE7C31"/>
                          </a:solidFill>
                          <a:ln w="6000" cap="flat">
                            <a:solidFill>
                              <a:srgbClr val="EE7C31"/>
                            </a:solidFill>
                            <a:bevel/>
                          </a:ln>
                        </wps:spPr>
                        <wps:txbx>
                          <w:txbxContent>
                            <w:p w14:paraId="288AE4FC" w14:textId="1DA2547F" w:rsidR="00F748F5" w:rsidRPr="009B54B0" w:rsidRDefault="00F748F5" w:rsidP="0076032A">
                              <w:pPr>
                                <w:snapToGrid w:val="0"/>
                                <w:spacing w:line="240" w:lineRule="auto"/>
                                <w:jc w:val="center"/>
                                <w:rPr>
                                  <w:color w:val="auto"/>
                                </w:rPr>
                              </w:pPr>
                              <w:proofErr w:type="gramStart"/>
                              <w:r w:rsidRPr="009B54B0">
                                <w:rPr>
                                  <w:rFonts w:ascii="Arial" w:hint="eastAsia"/>
                                  <w:color w:val="auto"/>
                                </w:rPr>
                                <w:t>Nombre de personnes</w:t>
                              </w:r>
                              <w:proofErr w:type="gramEnd"/>
                              <w:r w:rsidRPr="009B54B0">
                                <w:rPr>
                                  <w:rFonts w:ascii="Arial"/>
                                  <w:color w:val="auto"/>
                                </w:rPr>
                                <w:t xml:space="preserve"> </w:t>
                              </w:r>
                              <w:r w:rsidRPr="009B54B0">
                                <w:rPr>
                                  <w:rFonts w:ascii="Arial" w:hint="eastAsia"/>
                                  <w:color w:val="auto"/>
                                </w:rPr>
                                <w:t>max accept</w:t>
                              </w:r>
                              <w:r w:rsidRPr="009B54B0">
                                <w:rPr>
                                  <w:rFonts w:ascii="Arial" w:hint="eastAsia"/>
                                  <w:color w:val="auto"/>
                                </w:rPr>
                                <w:t>é</w:t>
                              </w:r>
                              <w:r w:rsidRPr="009B54B0">
                                <w:rPr>
                                  <w:rFonts w:ascii="Arial" w:hint="eastAsia"/>
                                  <w:color w:val="auto"/>
                                </w:rPr>
                                <w:t>es</w:t>
                              </w:r>
                            </w:p>
                          </w:txbxContent>
                        </wps:txbx>
                        <wps:bodyPr wrap="square" lIns="36000" tIns="0" rIns="36000" bIns="0" rtlCol="0" anchor="ctr"/>
                      </wps:wsp>
                      <wps:wsp>
                        <wps:cNvPr id="307" name="Generalization"/>
                        <wps:cNvSpPr/>
                        <wps:spPr>
                          <a:xfrm>
                            <a:off x="471156" y="2084438"/>
                            <a:ext cx="1232514" cy="430529"/>
                          </a:xfrm>
                          <a:custGeom>
                            <a:avLst/>
                            <a:gdLst/>
                            <a:ahLst/>
                            <a:cxnLst/>
                            <a:rect l="0" t="0" r="0" b="0"/>
                            <a:pathLst>
                              <a:path w="1232514" h="430529" fill="none">
                                <a:moveTo>
                                  <a:pt x="0" y="0"/>
                                </a:moveTo>
                                <a:lnTo>
                                  <a:pt x="1232514" y="-430529"/>
                                </a:lnTo>
                              </a:path>
                            </a:pathLst>
                          </a:custGeom>
                          <a:gradFill>
                            <a:gsLst>
                              <a:gs pos="0">
                                <a:srgbClr val="EDF0F7"/>
                              </a:gs>
                              <a:gs pos="100000">
                                <a:srgbClr val="A6BED0"/>
                              </a:gs>
                            </a:gsLst>
                            <a:lin ang="5400000" scaled="0"/>
                          </a:gradFill>
                          <a:ln w="6000" cap="flat">
                            <a:solidFill>
                              <a:srgbClr val="000000"/>
                            </a:solidFill>
                            <a:miter lim="800000"/>
                            <a:tailEnd type="triangle" w="med" len="med"/>
                          </a:ln>
                        </wps:spPr>
                        <wps:bodyPr/>
                      </wps:wsp>
                      <wps:wsp>
                        <wps:cNvPr id="308" name="Generalization"/>
                        <wps:cNvSpPr/>
                        <wps:spPr>
                          <a:xfrm>
                            <a:off x="471154" y="2084436"/>
                            <a:ext cx="590849" cy="0"/>
                          </a:xfrm>
                          <a:custGeom>
                            <a:avLst/>
                            <a:gdLst/>
                            <a:ahLst/>
                            <a:cxnLst/>
                            <a:rect l="0" t="0" r="0" b="0"/>
                            <a:pathLst>
                              <a:path w="590849" fill="none">
                                <a:moveTo>
                                  <a:pt x="0" y="0"/>
                                </a:moveTo>
                                <a:lnTo>
                                  <a:pt x="590849" y="0"/>
                                </a:lnTo>
                              </a:path>
                            </a:pathLst>
                          </a:custGeom>
                          <a:gradFill>
                            <a:gsLst>
                              <a:gs pos="0">
                                <a:srgbClr val="EDF0F7"/>
                              </a:gs>
                              <a:gs pos="100000">
                                <a:srgbClr val="A6BED0"/>
                              </a:gs>
                            </a:gsLst>
                            <a:lin ang="5400000" scaled="0"/>
                          </a:gradFill>
                          <a:ln w="6000" cap="flat">
                            <a:solidFill>
                              <a:srgbClr val="000000"/>
                            </a:solidFill>
                            <a:miter lim="800000"/>
                            <a:tailEnd type="triangle" w="med" len="med"/>
                          </a:ln>
                        </wps:spPr>
                        <wps:bodyPr/>
                      </wps:wsp>
                      <wps:wsp>
                        <wps:cNvPr id="309" name="Generalization"/>
                        <wps:cNvSpPr/>
                        <wps:spPr>
                          <a:xfrm>
                            <a:off x="565420" y="2984243"/>
                            <a:ext cx="419776" cy="33381"/>
                          </a:xfrm>
                          <a:custGeom>
                            <a:avLst/>
                            <a:gdLst/>
                            <a:ahLst/>
                            <a:cxnLst/>
                            <a:rect l="0" t="0" r="0" b="0"/>
                            <a:pathLst>
                              <a:path w="419776" h="33381" fill="none">
                                <a:moveTo>
                                  <a:pt x="0" y="0"/>
                                </a:moveTo>
                                <a:lnTo>
                                  <a:pt x="419776" y="-33381"/>
                                </a:lnTo>
                              </a:path>
                            </a:pathLst>
                          </a:custGeom>
                          <a:gradFill>
                            <a:gsLst>
                              <a:gs pos="0">
                                <a:srgbClr val="EDF0F7"/>
                              </a:gs>
                              <a:gs pos="100000">
                                <a:srgbClr val="A6BED0"/>
                              </a:gs>
                            </a:gsLst>
                            <a:lin ang="5400000" scaled="0"/>
                          </a:gradFill>
                          <a:ln w="6000" cap="flat">
                            <a:solidFill>
                              <a:srgbClr val="000000"/>
                            </a:solidFill>
                            <a:miter lim="800000"/>
                            <a:tailEnd type="triangle" w="med" len="med"/>
                          </a:ln>
                        </wps:spPr>
                        <wps:bodyPr/>
                      </wps:wsp>
                      <wps:wsp>
                        <wps:cNvPr id="310" name="Generalization"/>
                        <wps:cNvSpPr/>
                        <wps:spPr>
                          <a:xfrm>
                            <a:off x="565420" y="2994162"/>
                            <a:ext cx="756273" cy="448325"/>
                          </a:xfrm>
                          <a:custGeom>
                            <a:avLst/>
                            <a:gdLst/>
                            <a:ahLst/>
                            <a:cxnLst/>
                            <a:rect l="0" t="0" r="0" b="0"/>
                            <a:pathLst>
                              <a:path w="1061442" h="458244" fill="none">
                                <a:moveTo>
                                  <a:pt x="0" y="0"/>
                                </a:moveTo>
                                <a:lnTo>
                                  <a:pt x="1061442" y="-458244"/>
                                </a:lnTo>
                              </a:path>
                            </a:pathLst>
                          </a:custGeom>
                          <a:gradFill>
                            <a:gsLst>
                              <a:gs pos="0">
                                <a:srgbClr val="EDF0F7"/>
                              </a:gs>
                              <a:gs pos="100000">
                                <a:srgbClr val="A6BED0"/>
                              </a:gs>
                            </a:gsLst>
                            <a:lin ang="5400000" scaled="0"/>
                          </a:gradFill>
                          <a:ln w="6000" cap="flat">
                            <a:solidFill>
                              <a:srgbClr val="000000"/>
                            </a:solidFill>
                            <a:miter lim="800000"/>
                            <a:tailEnd type="triangle" w="med" len="med"/>
                          </a:ln>
                        </wps:spPr>
                        <wps:bodyPr/>
                      </wps:wsp>
                      <wps:wsp>
                        <wps:cNvPr id="311" name="Generalization"/>
                        <wps:cNvSpPr/>
                        <wps:spPr>
                          <a:xfrm>
                            <a:off x="565422" y="2984244"/>
                            <a:ext cx="875016" cy="435684"/>
                          </a:xfrm>
                          <a:custGeom>
                            <a:avLst/>
                            <a:gdLst/>
                            <a:ahLst/>
                            <a:cxnLst/>
                            <a:rect l="0" t="0" r="0" b="0"/>
                            <a:pathLst>
                              <a:path w="875016" h="435684" fill="none">
                                <a:moveTo>
                                  <a:pt x="0" y="0"/>
                                </a:moveTo>
                                <a:lnTo>
                                  <a:pt x="875016" y="435684"/>
                                </a:lnTo>
                              </a:path>
                            </a:pathLst>
                          </a:custGeom>
                          <a:gradFill>
                            <a:gsLst>
                              <a:gs pos="0">
                                <a:srgbClr val="EDF0F7"/>
                              </a:gs>
                              <a:gs pos="100000">
                                <a:srgbClr val="A6BED0"/>
                              </a:gs>
                            </a:gsLst>
                            <a:lin ang="5400000" scaled="0"/>
                          </a:gradFill>
                          <a:ln w="6000" cap="flat">
                            <a:solidFill>
                              <a:srgbClr val="000000"/>
                            </a:solidFill>
                            <a:miter lim="800000"/>
                            <a:tailEnd type="triangle" w="med" len="med"/>
                          </a:ln>
                        </wps:spPr>
                        <wps:bodyPr/>
                      </wps:wsp>
                      <wps:wsp>
                        <wps:cNvPr id="312" name="Generalization"/>
                        <wps:cNvSpPr/>
                        <wps:spPr>
                          <a:xfrm>
                            <a:off x="565419" y="2984243"/>
                            <a:ext cx="606198" cy="1139280"/>
                          </a:xfrm>
                          <a:custGeom>
                            <a:avLst/>
                            <a:gdLst/>
                            <a:ahLst/>
                            <a:cxnLst/>
                            <a:rect l="0" t="0" r="0" b="0"/>
                            <a:pathLst>
                              <a:path w="606198" h="1139280" fill="none">
                                <a:moveTo>
                                  <a:pt x="0" y="0"/>
                                </a:moveTo>
                                <a:lnTo>
                                  <a:pt x="606198" y="1139280"/>
                                </a:lnTo>
                              </a:path>
                            </a:pathLst>
                          </a:custGeom>
                          <a:gradFill>
                            <a:gsLst>
                              <a:gs pos="0">
                                <a:srgbClr val="EDF0F7"/>
                              </a:gs>
                              <a:gs pos="100000">
                                <a:srgbClr val="A6BED0"/>
                              </a:gs>
                            </a:gsLst>
                            <a:lin ang="5400000" scaled="0"/>
                          </a:gradFill>
                          <a:ln w="6000" cap="flat">
                            <a:solidFill>
                              <a:srgbClr val="000000"/>
                            </a:solidFill>
                            <a:miter lim="800000"/>
                            <a:tailEnd type="triangle" w="med" len="med"/>
                          </a:ln>
                        </wps:spPr>
                        <wps:bodyPr/>
                      </wps:wsp>
                      <wps:wsp>
                        <wps:cNvPr id="314" name="Ellipse"/>
                        <wps:cNvSpPr/>
                        <wps:spPr>
                          <a:xfrm>
                            <a:off x="870132" y="262659"/>
                            <a:ext cx="1385690" cy="448304"/>
                          </a:xfrm>
                          <a:custGeom>
                            <a:avLst/>
                            <a:gdLst>
                              <a:gd name="connsiteX0" fmla="*/ 378436 w 756870"/>
                              <a:gd name="connsiteY0" fmla="*/ 0 h 389927"/>
                              <a:gd name="connsiteX1" fmla="*/ 378436 w 756870"/>
                              <a:gd name="connsiteY1" fmla="*/ 389927 h 389927"/>
                              <a:gd name="connsiteX2" fmla="*/ 0 w 756870"/>
                              <a:gd name="connsiteY2" fmla="*/ 194963 h 389927"/>
                              <a:gd name="connsiteX3" fmla="*/ 756870 w 756870"/>
                              <a:gd name="connsiteY3" fmla="*/ 194963 h 389927"/>
                              <a:gd name="connsiteX4" fmla="*/ 614958 w 756870"/>
                              <a:gd name="connsiteY4" fmla="*/ 48741 h 389927"/>
                              <a:gd name="connsiteX5" fmla="*/ 614958 w 756870"/>
                              <a:gd name="connsiteY5" fmla="*/ 341186 h 389927"/>
                              <a:gd name="connsiteX6" fmla="*/ 141914 w 756870"/>
                              <a:gd name="connsiteY6" fmla="*/ 48741 h 389927"/>
                              <a:gd name="connsiteX7" fmla="*/ 141914 w 756870"/>
                              <a:gd name="connsiteY7" fmla="*/ 341186 h 389927"/>
                              <a:gd name="connsiteX8" fmla="*/ 70957 w 756870"/>
                              <a:gd name="connsiteY8" fmla="*/ 85784 h 389927"/>
                              <a:gd name="connsiteX9" fmla="*/ 70957 w 756870"/>
                              <a:gd name="connsiteY9" fmla="*/ 304143 h 389927"/>
                              <a:gd name="connsiteX10" fmla="*/ 685914 w 756870"/>
                              <a:gd name="connsiteY10" fmla="*/ 85784 h 389927"/>
                              <a:gd name="connsiteX11" fmla="*/ 685914 w 756870"/>
                              <a:gd name="connsiteY11" fmla="*/ 304143 h 389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56870" h="389927">
                                <a:moveTo>
                                  <a:pt x="0" y="194963"/>
                                </a:moveTo>
                                <a:cubicBezTo>
                                  <a:pt x="-344" y="125193"/>
                                  <a:pt x="71710" y="60647"/>
                                  <a:pt x="188940" y="25710"/>
                                </a:cubicBezTo>
                                <a:cubicBezTo>
                                  <a:pt x="306169" y="-9226"/>
                                  <a:pt x="450701" y="-9226"/>
                                  <a:pt x="567930" y="25710"/>
                                </a:cubicBezTo>
                                <a:cubicBezTo>
                                  <a:pt x="685160" y="60647"/>
                                  <a:pt x="757214" y="125193"/>
                                  <a:pt x="756870" y="194963"/>
                                </a:cubicBezTo>
                                <a:cubicBezTo>
                                  <a:pt x="756870" y="302641"/>
                                  <a:pt x="587439" y="389930"/>
                                  <a:pt x="378435" y="389930"/>
                                </a:cubicBezTo>
                                <a:cubicBezTo>
                                  <a:pt x="169431" y="389930"/>
                                  <a:pt x="0" y="302641"/>
                                  <a:pt x="0" y="194963"/>
                                </a:cubicBezTo>
                                <a:close/>
                              </a:path>
                            </a:pathLst>
                          </a:custGeom>
                          <a:solidFill>
                            <a:srgbClr val="EE7C31"/>
                          </a:solidFill>
                          <a:ln w="6000" cap="flat">
                            <a:solidFill>
                              <a:srgbClr val="EE7C31"/>
                            </a:solidFill>
                            <a:bevel/>
                          </a:ln>
                        </wps:spPr>
                        <wps:txbx>
                          <w:txbxContent>
                            <w:p w14:paraId="7A30C004" w14:textId="1DFC13E6" w:rsidR="00F748F5" w:rsidRPr="009B54B0" w:rsidRDefault="00F748F5" w:rsidP="00D325A9">
                              <w:pPr>
                                <w:snapToGrid w:val="0"/>
                                <w:spacing w:line="240" w:lineRule="auto"/>
                                <w:jc w:val="center"/>
                                <w:rPr>
                                  <w:color w:val="auto"/>
                                  <w:sz w:val="18"/>
                                  <w:szCs w:val="18"/>
                                </w:rPr>
                              </w:pPr>
                              <w:r w:rsidRPr="009B54B0">
                                <w:rPr>
                                  <w:rFonts w:ascii="Arial" w:hint="eastAsia"/>
                                  <w:color w:val="auto"/>
                                  <w:sz w:val="18"/>
                                  <w:szCs w:val="18"/>
                                </w:rPr>
                                <w:t>Se renseigner sur</w:t>
                              </w:r>
                              <w:r>
                                <w:rPr>
                                  <w:rFonts w:ascii="Arial"/>
                                  <w:color w:val="auto"/>
                                  <w:sz w:val="18"/>
                                  <w:szCs w:val="18"/>
                                </w:rPr>
                                <w:t xml:space="preserve"> </w:t>
                              </w:r>
                              <w:r w:rsidRPr="009B54B0">
                                <w:rPr>
                                  <w:rFonts w:ascii="Arial" w:hint="eastAsia"/>
                                  <w:color w:val="auto"/>
                                  <w:sz w:val="18"/>
                                  <w:szCs w:val="18"/>
                                </w:rPr>
                                <w:t>les PR / PA / PI</w:t>
                              </w:r>
                            </w:p>
                          </w:txbxContent>
                        </wps:txbx>
                        <wps:bodyPr wrap="square" lIns="36000" tIns="0" rIns="36000" bIns="0" rtlCol="0" anchor="ctr"/>
                      </wps:wsp>
                      <wps:wsp>
                        <wps:cNvPr id="315" name="Ellipse"/>
                        <wps:cNvSpPr/>
                        <wps:spPr>
                          <a:xfrm>
                            <a:off x="1004607" y="4477090"/>
                            <a:ext cx="1113722" cy="535088"/>
                          </a:xfrm>
                          <a:custGeom>
                            <a:avLst/>
                            <a:gdLst>
                              <a:gd name="connsiteX0" fmla="*/ 378436 w 756870"/>
                              <a:gd name="connsiteY0" fmla="*/ 0 h 389927"/>
                              <a:gd name="connsiteX1" fmla="*/ 378436 w 756870"/>
                              <a:gd name="connsiteY1" fmla="*/ 389927 h 389927"/>
                              <a:gd name="connsiteX2" fmla="*/ 0 w 756870"/>
                              <a:gd name="connsiteY2" fmla="*/ 194963 h 389927"/>
                              <a:gd name="connsiteX3" fmla="*/ 756870 w 756870"/>
                              <a:gd name="connsiteY3" fmla="*/ 194963 h 389927"/>
                              <a:gd name="connsiteX4" fmla="*/ 614958 w 756870"/>
                              <a:gd name="connsiteY4" fmla="*/ 48741 h 389927"/>
                              <a:gd name="connsiteX5" fmla="*/ 614958 w 756870"/>
                              <a:gd name="connsiteY5" fmla="*/ 341186 h 389927"/>
                              <a:gd name="connsiteX6" fmla="*/ 141914 w 756870"/>
                              <a:gd name="connsiteY6" fmla="*/ 48741 h 389927"/>
                              <a:gd name="connsiteX7" fmla="*/ 141914 w 756870"/>
                              <a:gd name="connsiteY7" fmla="*/ 341186 h 389927"/>
                              <a:gd name="connsiteX8" fmla="*/ 70957 w 756870"/>
                              <a:gd name="connsiteY8" fmla="*/ 85784 h 389927"/>
                              <a:gd name="connsiteX9" fmla="*/ 70957 w 756870"/>
                              <a:gd name="connsiteY9" fmla="*/ 304143 h 389927"/>
                              <a:gd name="connsiteX10" fmla="*/ 685914 w 756870"/>
                              <a:gd name="connsiteY10" fmla="*/ 85784 h 389927"/>
                              <a:gd name="connsiteX11" fmla="*/ 685914 w 756870"/>
                              <a:gd name="connsiteY11" fmla="*/ 304143 h 389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56870" h="389927">
                                <a:moveTo>
                                  <a:pt x="0" y="194963"/>
                                </a:moveTo>
                                <a:cubicBezTo>
                                  <a:pt x="-344" y="125193"/>
                                  <a:pt x="71710" y="60647"/>
                                  <a:pt x="188940" y="25710"/>
                                </a:cubicBezTo>
                                <a:cubicBezTo>
                                  <a:pt x="306169" y="-9226"/>
                                  <a:pt x="450701" y="-9226"/>
                                  <a:pt x="567930" y="25710"/>
                                </a:cubicBezTo>
                                <a:cubicBezTo>
                                  <a:pt x="685160" y="60647"/>
                                  <a:pt x="757214" y="125193"/>
                                  <a:pt x="756870" y="194963"/>
                                </a:cubicBezTo>
                                <a:cubicBezTo>
                                  <a:pt x="756870" y="302641"/>
                                  <a:pt x="587439" y="389930"/>
                                  <a:pt x="378435" y="389930"/>
                                </a:cubicBezTo>
                                <a:cubicBezTo>
                                  <a:pt x="169431" y="389930"/>
                                  <a:pt x="0" y="302641"/>
                                  <a:pt x="0" y="194963"/>
                                </a:cubicBezTo>
                                <a:close/>
                              </a:path>
                            </a:pathLst>
                          </a:custGeom>
                          <a:solidFill>
                            <a:srgbClr val="EE7C31"/>
                          </a:solidFill>
                          <a:ln w="6000" cap="flat">
                            <a:solidFill>
                              <a:srgbClr val="EE7C31"/>
                            </a:solidFill>
                            <a:bevel/>
                          </a:ln>
                        </wps:spPr>
                        <wps:txbx>
                          <w:txbxContent>
                            <w:p w14:paraId="1EA2F882" w14:textId="4CF5E686" w:rsidR="00F748F5" w:rsidRPr="009B54B0" w:rsidRDefault="00F748F5" w:rsidP="000A5722">
                              <w:pPr>
                                <w:snapToGrid w:val="0"/>
                                <w:spacing w:line="240" w:lineRule="auto"/>
                                <w:jc w:val="center"/>
                                <w:rPr>
                                  <w:color w:val="auto"/>
                                </w:rPr>
                              </w:pPr>
                              <w:r>
                                <w:rPr>
                                  <w:rFonts w:ascii="Arial" w:hint="eastAsia"/>
                                  <w:color w:val="auto"/>
                                </w:rPr>
                                <w:t>Ajouter g</w:t>
                              </w:r>
                              <w:r w:rsidRPr="009B54B0">
                                <w:rPr>
                                  <w:rFonts w:ascii="Arial" w:hint="eastAsia"/>
                                  <w:color w:val="auto"/>
                                </w:rPr>
                                <w:t>rille</w:t>
                              </w:r>
                              <w:r>
                                <w:rPr>
                                  <w:rFonts w:ascii="Arial"/>
                                  <w:color w:val="auto"/>
                                </w:rPr>
                                <w:t xml:space="preserve"> </w:t>
                              </w:r>
                              <w:r w:rsidRPr="009B54B0">
                                <w:rPr>
                                  <w:rFonts w:ascii="Arial" w:hint="eastAsia"/>
                                  <w:color w:val="auto"/>
                                </w:rPr>
                                <w:t>objectifs / dossier</w:t>
                              </w:r>
                              <w:r>
                                <w:rPr>
                                  <w:rFonts w:ascii="Arial"/>
                                  <w:color w:val="auto"/>
                                </w:rPr>
                                <w:t xml:space="preserve"> </w:t>
                              </w:r>
                              <w:r w:rsidRPr="009B54B0">
                                <w:rPr>
                                  <w:rFonts w:ascii="Arial" w:hint="eastAsia"/>
                                  <w:color w:val="auto"/>
                                </w:rPr>
                                <w:t>passation</w:t>
                              </w:r>
                            </w:p>
                          </w:txbxContent>
                        </wps:txbx>
                        <wps:bodyPr wrap="square" lIns="36000" tIns="0" rIns="36000" bIns="0" rtlCol="0" anchor="ctr"/>
                      </wps:wsp>
                      <wps:wsp>
                        <wps:cNvPr id="316" name="Ellipse"/>
                        <wps:cNvSpPr/>
                        <wps:spPr>
                          <a:xfrm>
                            <a:off x="1004611" y="939318"/>
                            <a:ext cx="913609" cy="456642"/>
                          </a:xfrm>
                          <a:custGeom>
                            <a:avLst/>
                            <a:gdLst>
                              <a:gd name="connsiteX0" fmla="*/ 378436 w 756870"/>
                              <a:gd name="connsiteY0" fmla="*/ 0 h 389927"/>
                              <a:gd name="connsiteX1" fmla="*/ 378436 w 756870"/>
                              <a:gd name="connsiteY1" fmla="*/ 389927 h 389927"/>
                              <a:gd name="connsiteX2" fmla="*/ 0 w 756870"/>
                              <a:gd name="connsiteY2" fmla="*/ 194963 h 389927"/>
                              <a:gd name="connsiteX3" fmla="*/ 756870 w 756870"/>
                              <a:gd name="connsiteY3" fmla="*/ 194963 h 389927"/>
                              <a:gd name="connsiteX4" fmla="*/ 614958 w 756870"/>
                              <a:gd name="connsiteY4" fmla="*/ 48741 h 389927"/>
                              <a:gd name="connsiteX5" fmla="*/ 614958 w 756870"/>
                              <a:gd name="connsiteY5" fmla="*/ 341186 h 389927"/>
                              <a:gd name="connsiteX6" fmla="*/ 141914 w 756870"/>
                              <a:gd name="connsiteY6" fmla="*/ 48741 h 389927"/>
                              <a:gd name="connsiteX7" fmla="*/ 141914 w 756870"/>
                              <a:gd name="connsiteY7" fmla="*/ 341186 h 389927"/>
                              <a:gd name="connsiteX8" fmla="*/ 70957 w 756870"/>
                              <a:gd name="connsiteY8" fmla="*/ 85784 h 389927"/>
                              <a:gd name="connsiteX9" fmla="*/ 70957 w 756870"/>
                              <a:gd name="connsiteY9" fmla="*/ 304143 h 389927"/>
                              <a:gd name="connsiteX10" fmla="*/ 685914 w 756870"/>
                              <a:gd name="connsiteY10" fmla="*/ 85784 h 389927"/>
                              <a:gd name="connsiteX11" fmla="*/ 685914 w 756870"/>
                              <a:gd name="connsiteY11" fmla="*/ 304143 h 389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56870" h="389927">
                                <a:moveTo>
                                  <a:pt x="0" y="194963"/>
                                </a:moveTo>
                                <a:cubicBezTo>
                                  <a:pt x="-344" y="125193"/>
                                  <a:pt x="71710" y="60647"/>
                                  <a:pt x="188940" y="25710"/>
                                </a:cubicBezTo>
                                <a:cubicBezTo>
                                  <a:pt x="306169" y="-9226"/>
                                  <a:pt x="450701" y="-9226"/>
                                  <a:pt x="567930" y="25710"/>
                                </a:cubicBezTo>
                                <a:cubicBezTo>
                                  <a:pt x="685160" y="60647"/>
                                  <a:pt x="757214" y="125193"/>
                                  <a:pt x="756870" y="194963"/>
                                </a:cubicBezTo>
                                <a:cubicBezTo>
                                  <a:pt x="756870" y="302641"/>
                                  <a:pt x="587439" y="389930"/>
                                  <a:pt x="378435" y="389930"/>
                                </a:cubicBezTo>
                                <a:cubicBezTo>
                                  <a:pt x="169431" y="389930"/>
                                  <a:pt x="0" y="302641"/>
                                  <a:pt x="0" y="194963"/>
                                </a:cubicBezTo>
                                <a:close/>
                              </a:path>
                            </a:pathLst>
                          </a:custGeom>
                          <a:solidFill>
                            <a:srgbClr val="EE7C31"/>
                          </a:solidFill>
                          <a:ln w="6000" cap="flat">
                            <a:solidFill>
                              <a:srgbClr val="EE7C31"/>
                            </a:solidFill>
                            <a:bevel/>
                          </a:ln>
                        </wps:spPr>
                        <wps:txbx>
                          <w:txbxContent>
                            <w:p w14:paraId="279EAC30" w14:textId="46957EA1" w:rsidR="00F748F5" w:rsidRPr="005E0AA2" w:rsidRDefault="00F748F5" w:rsidP="006C450D">
                              <w:pPr>
                                <w:snapToGrid w:val="0"/>
                                <w:spacing w:line="240" w:lineRule="auto"/>
                                <w:jc w:val="center"/>
                                <w:rPr>
                                  <w:color w:val="auto"/>
                                </w:rPr>
                              </w:pPr>
                              <w:proofErr w:type="gramStart"/>
                              <w:r w:rsidRPr="005E0AA2">
                                <w:rPr>
                                  <w:rFonts w:ascii="Arial" w:hint="eastAsia"/>
                                  <w:color w:val="auto"/>
                                </w:rPr>
                                <w:t>Listing:</w:t>
                              </w:r>
                              <w:proofErr w:type="gramEnd"/>
                              <w:r w:rsidRPr="005E0AA2">
                                <w:rPr>
                                  <w:rFonts w:ascii="Arial" w:hint="eastAsia"/>
                                  <w:color w:val="auto"/>
                                </w:rPr>
                                <w:t xml:space="preserve"> club /</w:t>
                              </w:r>
                              <w:r w:rsidRPr="005E0AA2">
                                <w:rPr>
                                  <w:rFonts w:ascii="Arial" w:hint="eastAsia"/>
                                  <w:color w:val="auto"/>
                                </w:rPr>
                                <w:t>é</w:t>
                              </w:r>
                              <w:r w:rsidRPr="005E0AA2">
                                <w:rPr>
                                  <w:rFonts w:ascii="Arial" w:hint="eastAsia"/>
                                  <w:color w:val="auto"/>
                                </w:rPr>
                                <w:t>tudiant / classe</w:t>
                              </w:r>
                            </w:p>
                          </w:txbxContent>
                        </wps:txbx>
                        <wps:bodyPr wrap="square" lIns="36000" tIns="0" rIns="36000" bIns="0" rtlCol="0" anchor="ctr"/>
                      </wps:wsp>
                      <wps:wsp>
                        <wps:cNvPr id="317" name="Ellipse"/>
                        <wps:cNvSpPr/>
                        <wps:spPr>
                          <a:xfrm>
                            <a:off x="5728305" y="525903"/>
                            <a:ext cx="1132982" cy="630568"/>
                          </a:xfrm>
                          <a:custGeom>
                            <a:avLst/>
                            <a:gdLst>
                              <a:gd name="connsiteX0" fmla="*/ 463311 w 926622"/>
                              <a:gd name="connsiteY0" fmla="*/ 0 h 477381"/>
                              <a:gd name="connsiteX1" fmla="*/ 463311 w 926622"/>
                              <a:gd name="connsiteY1" fmla="*/ 477381 h 477381"/>
                              <a:gd name="connsiteX2" fmla="*/ 0 w 926622"/>
                              <a:gd name="connsiteY2" fmla="*/ 238691 h 477381"/>
                              <a:gd name="connsiteX3" fmla="*/ 926622 w 926622"/>
                              <a:gd name="connsiteY3" fmla="*/ 238691 h 477381"/>
                              <a:gd name="connsiteX4" fmla="*/ 752880 w 926622"/>
                              <a:gd name="connsiteY4" fmla="*/ 59673 h 477381"/>
                              <a:gd name="connsiteX5" fmla="*/ 752880 w 926622"/>
                              <a:gd name="connsiteY5" fmla="*/ 417709 h 477381"/>
                              <a:gd name="connsiteX6" fmla="*/ 173741 w 926622"/>
                              <a:gd name="connsiteY6" fmla="*/ 59673 h 477381"/>
                              <a:gd name="connsiteX7" fmla="*/ 173741 w 926622"/>
                              <a:gd name="connsiteY7" fmla="*/ 417709 h 477381"/>
                              <a:gd name="connsiteX8" fmla="*/ 86871 w 926622"/>
                              <a:gd name="connsiteY8" fmla="*/ 105024 h 477381"/>
                              <a:gd name="connsiteX9" fmla="*/ 86871 w 926622"/>
                              <a:gd name="connsiteY9" fmla="*/ 372357 h 477381"/>
                              <a:gd name="connsiteX10" fmla="*/ 839754 w 926622"/>
                              <a:gd name="connsiteY10" fmla="*/ 105024 h 477381"/>
                              <a:gd name="connsiteX11" fmla="*/ 839754 w 926622"/>
                              <a:gd name="connsiteY11" fmla="*/ 372357 h 4773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26622" h="477381">
                                <a:moveTo>
                                  <a:pt x="0" y="238691"/>
                                </a:moveTo>
                                <a:cubicBezTo>
                                  <a:pt x="0" y="106867"/>
                                  <a:pt x="207431" y="3"/>
                                  <a:pt x="463311" y="3"/>
                                </a:cubicBezTo>
                                <a:cubicBezTo>
                                  <a:pt x="719191" y="3"/>
                                  <a:pt x="926622" y="106867"/>
                                  <a:pt x="926622" y="238691"/>
                                </a:cubicBezTo>
                                <a:cubicBezTo>
                                  <a:pt x="926622" y="370517"/>
                                  <a:pt x="719191" y="477384"/>
                                  <a:pt x="463311" y="477384"/>
                                </a:cubicBezTo>
                                <a:cubicBezTo>
                                  <a:pt x="207431" y="477384"/>
                                  <a:pt x="0" y="370517"/>
                                  <a:pt x="0" y="238691"/>
                                </a:cubicBezTo>
                                <a:close/>
                              </a:path>
                            </a:pathLst>
                          </a:custGeom>
                          <a:solidFill>
                            <a:srgbClr val="476482"/>
                          </a:solidFill>
                          <a:ln w="6000" cap="flat">
                            <a:solidFill>
                              <a:srgbClr val="476482"/>
                            </a:solidFill>
                            <a:bevel/>
                          </a:ln>
                        </wps:spPr>
                        <wps:txbx>
                          <w:txbxContent>
                            <w:p w14:paraId="7DEED358" w14:textId="1A6575D3" w:rsidR="00F748F5" w:rsidRPr="004D206D" w:rsidRDefault="00F748F5" w:rsidP="001204D0">
                              <w:pPr>
                                <w:snapToGrid w:val="0"/>
                                <w:jc w:val="center"/>
                                <w:rPr>
                                  <w:sz w:val="18"/>
                                  <w:szCs w:val="18"/>
                                </w:rPr>
                              </w:pPr>
                              <w:r w:rsidRPr="004D206D">
                                <w:rPr>
                                  <w:rFonts w:ascii="Arial" w:hint="eastAsia"/>
                                  <w:color w:val="FFFFFF"/>
                                  <w:sz w:val="18"/>
                                  <w:szCs w:val="18"/>
                                </w:rPr>
                                <w:t>Export</w:t>
                              </w:r>
                              <w:r>
                                <w:rPr>
                                  <w:rFonts w:ascii="Arial"/>
                                  <w:color w:val="FFFFFF"/>
                                  <w:sz w:val="18"/>
                                  <w:szCs w:val="18"/>
                                </w:rPr>
                                <w:t>er</w:t>
                              </w:r>
                              <w:r w:rsidRPr="004D206D">
                                <w:rPr>
                                  <w:rFonts w:ascii="Arial" w:hint="eastAsia"/>
                                  <w:color w:val="FFFFFF"/>
                                  <w:sz w:val="18"/>
                                  <w:szCs w:val="18"/>
                                </w:rPr>
                                <w:t xml:space="preserve"> </w:t>
                              </w:r>
                              <w:r>
                                <w:rPr>
                                  <w:rFonts w:ascii="Arial" w:hint="eastAsia"/>
                                  <w:color w:val="FFFFFF"/>
                                  <w:sz w:val="18"/>
                                  <w:szCs w:val="18"/>
                                </w:rPr>
                                <w:t>l</w:t>
                              </w:r>
                              <w:r w:rsidRPr="004D206D">
                                <w:rPr>
                                  <w:rFonts w:ascii="Arial" w:hint="eastAsia"/>
                                  <w:color w:val="FFFFFF"/>
                                  <w:sz w:val="18"/>
                                  <w:szCs w:val="18"/>
                                </w:rPr>
                                <w:t>es notes au</w:t>
                              </w:r>
                              <w:r>
                                <w:rPr>
                                  <w:rFonts w:ascii="Arial"/>
                                  <w:color w:val="FFFFFF"/>
                                  <w:sz w:val="18"/>
                                  <w:szCs w:val="18"/>
                                </w:rPr>
                                <w:t xml:space="preserve"> </w:t>
                              </w:r>
                              <w:r w:rsidRPr="004D206D">
                                <w:rPr>
                                  <w:rFonts w:ascii="Arial" w:hint="eastAsia"/>
                                  <w:color w:val="FFFFFF"/>
                                  <w:sz w:val="18"/>
                                  <w:szCs w:val="18"/>
                                </w:rPr>
                                <w:t>format CSV</w:t>
                              </w:r>
                            </w:p>
                          </w:txbxContent>
                        </wps:txbx>
                        <wps:bodyPr wrap="square" lIns="36000" tIns="0" rIns="36000" bIns="0" rtlCol="0" anchor="b"/>
                      </wps:wsp>
                      <wps:wsp>
                        <wps:cNvPr id="318" name="Ellipse"/>
                        <wps:cNvSpPr/>
                        <wps:spPr>
                          <a:xfrm>
                            <a:off x="4420439" y="1976892"/>
                            <a:ext cx="1164990" cy="389927"/>
                          </a:xfrm>
                          <a:custGeom>
                            <a:avLst/>
                            <a:gdLst>
                              <a:gd name="connsiteX0" fmla="*/ 378436 w 756870"/>
                              <a:gd name="connsiteY0" fmla="*/ 0 h 389927"/>
                              <a:gd name="connsiteX1" fmla="*/ 378436 w 756870"/>
                              <a:gd name="connsiteY1" fmla="*/ 389927 h 389927"/>
                              <a:gd name="connsiteX2" fmla="*/ 0 w 756870"/>
                              <a:gd name="connsiteY2" fmla="*/ 194963 h 389927"/>
                              <a:gd name="connsiteX3" fmla="*/ 756870 w 756870"/>
                              <a:gd name="connsiteY3" fmla="*/ 194963 h 389927"/>
                              <a:gd name="connsiteX4" fmla="*/ 614958 w 756870"/>
                              <a:gd name="connsiteY4" fmla="*/ 48741 h 389927"/>
                              <a:gd name="connsiteX5" fmla="*/ 614958 w 756870"/>
                              <a:gd name="connsiteY5" fmla="*/ 341186 h 389927"/>
                              <a:gd name="connsiteX6" fmla="*/ 141914 w 756870"/>
                              <a:gd name="connsiteY6" fmla="*/ 48741 h 389927"/>
                              <a:gd name="connsiteX7" fmla="*/ 141914 w 756870"/>
                              <a:gd name="connsiteY7" fmla="*/ 341186 h 389927"/>
                              <a:gd name="connsiteX8" fmla="*/ 70957 w 756870"/>
                              <a:gd name="connsiteY8" fmla="*/ 85784 h 389927"/>
                              <a:gd name="connsiteX9" fmla="*/ 70957 w 756870"/>
                              <a:gd name="connsiteY9" fmla="*/ 304143 h 389927"/>
                              <a:gd name="connsiteX10" fmla="*/ 685914 w 756870"/>
                              <a:gd name="connsiteY10" fmla="*/ 85784 h 389927"/>
                              <a:gd name="connsiteX11" fmla="*/ 685914 w 756870"/>
                              <a:gd name="connsiteY11" fmla="*/ 304143 h 389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56870" h="389927">
                                <a:moveTo>
                                  <a:pt x="0" y="194963"/>
                                </a:moveTo>
                                <a:cubicBezTo>
                                  <a:pt x="-344" y="125193"/>
                                  <a:pt x="71710" y="60647"/>
                                  <a:pt x="188940" y="25710"/>
                                </a:cubicBezTo>
                                <a:cubicBezTo>
                                  <a:pt x="306169" y="-9226"/>
                                  <a:pt x="450701" y="-9226"/>
                                  <a:pt x="567930" y="25710"/>
                                </a:cubicBezTo>
                                <a:cubicBezTo>
                                  <a:pt x="685160" y="60647"/>
                                  <a:pt x="757214" y="125193"/>
                                  <a:pt x="756870" y="194963"/>
                                </a:cubicBezTo>
                                <a:cubicBezTo>
                                  <a:pt x="756870" y="302641"/>
                                  <a:pt x="587439" y="389930"/>
                                  <a:pt x="378435" y="389930"/>
                                </a:cubicBezTo>
                                <a:cubicBezTo>
                                  <a:pt x="169431" y="389930"/>
                                  <a:pt x="0" y="302641"/>
                                  <a:pt x="0" y="194963"/>
                                </a:cubicBezTo>
                                <a:close/>
                              </a:path>
                            </a:pathLst>
                          </a:custGeom>
                          <a:solidFill>
                            <a:srgbClr val="476482"/>
                          </a:solidFill>
                          <a:ln w="6000" cap="flat">
                            <a:solidFill>
                              <a:srgbClr val="476482"/>
                            </a:solidFill>
                            <a:bevel/>
                          </a:ln>
                        </wps:spPr>
                        <wps:txbx>
                          <w:txbxContent>
                            <w:p w14:paraId="741E9A74" w14:textId="77777777" w:rsidR="00F748F5" w:rsidRPr="009B54B0" w:rsidRDefault="00F748F5" w:rsidP="00AE5312">
                              <w:pPr>
                                <w:snapToGrid w:val="0"/>
                                <w:jc w:val="center"/>
                                <w:rPr>
                                  <w:sz w:val="18"/>
                                  <w:szCs w:val="18"/>
                                </w:rPr>
                              </w:pPr>
                              <w:r w:rsidRPr="009B54B0">
                                <w:rPr>
                                  <w:rFonts w:ascii="Arial" w:hint="eastAsia"/>
                                  <w:color w:val="FFFFFF"/>
                                  <w:sz w:val="18"/>
                                  <w:szCs w:val="18"/>
                                </w:rPr>
                                <w:t>S'authentifier</w:t>
                              </w:r>
                            </w:p>
                          </w:txbxContent>
                        </wps:txbx>
                        <wps:bodyPr wrap="square" lIns="36000" tIns="0" rIns="36000" bIns="0" rtlCol="0" anchor="b"/>
                      </wps:wsp>
                      <wps:wsp>
                        <wps:cNvPr id="319" name="Ellipse"/>
                        <wps:cNvSpPr/>
                        <wps:spPr>
                          <a:xfrm>
                            <a:off x="5824720" y="4170604"/>
                            <a:ext cx="1065634" cy="639399"/>
                          </a:xfrm>
                          <a:custGeom>
                            <a:avLst/>
                            <a:gdLst>
                              <a:gd name="connsiteX0" fmla="*/ 378436 w 756870"/>
                              <a:gd name="connsiteY0" fmla="*/ 0 h 389927"/>
                              <a:gd name="connsiteX1" fmla="*/ 378436 w 756870"/>
                              <a:gd name="connsiteY1" fmla="*/ 389927 h 389927"/>
                              <a:gd name="connsiteX2" fmla="*/ 0 w 756870"/>
                              <a:gd name="connsiteY2" fmla="*/ 194963 h 389927"/>
                              <a:gd name="connsiteX3" fmla="*/ 756870 w 756870"/>
                              <a:gd name="connsiteY3" fmla="*/ 194963 h 389927"/>
                              <a:gd name="connsiteX4" fmla="*/ 614958 w 756870"/>
                              <a:gd name="connsiteY4" fmla="*/ 48741 h 389927"/>
                              <a:gd name="connsiteX5" fmla="*/ 614958 w 756870"/>
                              <a:gd name="connsiteY5" fmla="*/ 341186 h 389927"/>
                              <a:gd name="connsiteX6" fmla="*/ 141914 w 756870"/>
                              <a:gd name="connsiteY6" fmla="*/ 48741 h 389927"/>
                              <a:gd name="connsiteX7" fmla="*/ 141914 w 756870"/>
                              <a:gd name="connsiteY7" fmla="*/ 341186 h 389927"/>
                              <a:gd name="connsiteX8" fmla="*/ 70957 w 756870"/>
                              <a:gd name="connsiteY8" fmla="*/ 85784 h 389927"/>
                              <a:gd name="connsiteX9" fmla="*/ 70957 w 756870"/>
                              <a:gd name="connsiteY9" fmla="*/ 304143 h 389927"/>
                              <a:gd name="connsiteX10" fmla="*/ 685914 w 756870"/>
                              <a:gd name="connsiteY10" fmla="*/ 85784 h 389927"/>
                              <a:gd name="connsiteX11" fmla="*/ 685914 w 756870"/>
                              <a:gd name="connsiteY11" fmla="*/ 304143 h 389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56870" h="389927">
                                <a:moveTo>
                                  <a:pt x="0" y="194963"/>
                                </a:moveTo>
                                <a:cubicBezTo>
                                  <a:pt x="-344" y="125193"/>
                                  <a:pt x="71710" y="60647"/>
                                  <a:pt x="188940" y="25710"/>
                                </a:cubicBezTo>
                                <a:cubicBezTo>
                                  <a:pt x="306169" y="-9226"/>
                                  <a:pt x="450701" y="-9226"/>
                                  <a:pt x="567930" y="25710"/>
                                </a:cubicBezTo>
                                <a:cubicBezTo>
                                  <a:pt x="685160" y="60647"/>
                                  <a:pt x="757214" y="125193"/>
                                  <a:pt x="756870" y="194963"/>
                                </a:cubicBezTo>
                                <a:cubicBezTo>
                                  <a:pt x="756870" y="302641"/>
                                  <a:pt x="587439" y="389930"/>
                                  <a:pt x="378435" y="389930"/>
                                </a:cubicBezTo>
                                <a:cubicBezTo>
                                  <a:pt x="169431" y="389930"/>
                                  <a:pt x="0" y="302641"/>
                                  <a:pt x="0" y="194963"/>
                                </a:cubicBezTo>
                                <a:close/>
                              </a:path>
                            </a:pathLst>
                          </a:custGeom>
                          <a:solidFill>
                            <a:srgbClr val="476482"/>
                          </a:solidFill>
                          <a:ln w="6000" cap="flat">
                            <a:solidFill>
                              <a:srgbClr val="476482"/>
                            </a:solidFill>
                            <a:bevel/>
                          </a:ln>
                        </wps:spPr>
                        <wps:txbx>
                          <w:txbxContent>
                            <w:p w14:paraId="22A79770" w14:textId="378298AF" w:rsidR="00F748F5" w:rsidRPr="00D711B9" w:rsidRDefault="00F748F5" w:rsidP="00AE5312">
                              <w:pPr>
                                <w:snapToGrid w:val="0"/>
                                <w:jc w:val="center"/>
                              </w:pPr>
                              <w:r w:rsidRPr="00D711B9">
                                <w:rPr>
                                  <w:rFonts w:ascii="Arial" w:hint="eastAsia"/>
                                  <w:color w:val="FFFFFF"/>
                                </w:rPr>
                                <w:t>A</w:t>
                              </w:r>
                              <w:r>
                                <w:rPr>
                                  <w:rFonts w:ascii="Arial"/>
                                  <w:color w:val="FFFFFF"/>
                                </w:rPr>
                                <w:t>l</w:t>
                              </w:r>
                              <w:r w:rsidRPr="00D711B9">
                                <w:rPr>
                                  <w:rFonts w:ascii="Arial" w:hint="eastAsia"/>
                                  <w:color w:val="FFFFFF"/>
                                </w:rPr>
                                <w:t>gorithme de</w:t>
                              </w:r>
                              <w:r>
                                <w:rPr>
                                  <w:rFonts w:ascii="Arial"/>
                                  <w:color w:val="FFFFFF"/>
                                </w:rPr>
                                <w:t xml:space="preserve"> </w:t>
                              </w:r>
                              <w:r w:rsidRPr="00D711B9">
                                <w:rPr>
                                  <w:rFonts w:ascii="Arial" w:hint="eastAsia"/>
                                  <w:color w:val="FFFFFF"/>
                                </w:rPr>
                                <w:t>r</w:t>
                              </w:r>
                              <w:r w:rsidRPr="00D711B9">
                                <w:rPr>
                                  <w:rFonts w:ascii="Arial" w:hint="eastAsia"/>
                                  <w:color w:val="FFFFFF"/>
                                </w:rPr>
                                <w:t>é</w:t>
                              </w:r>
                              <w:r w:rsidRPr="00D711B9">
                                <w:rPr>
                                  <w:rFonts w:ascii="Arial" w:hint="eastAsia"/>
                                  <w:color w:val="FFFFFF"/>
                                </w:rPr>
                                <w:t>partition</w:t>
                              </w:r>
                            </w:p>
                          </w:txbxContent>
                        </wps:txbx>
                        <wps:bodyPr wrap="square" lIns="36000" tIns="0" rIns="36000" bIns="0" rtlCol="0" anchor="ctr"/>
                      </wps:wsp>
                      <wps:wsp>
                        <wps:cNvPr id="320" name="Compris"/>
                        <wps:cNvSpPr/>
                        <wps:spPr>
                          <a:xfrm>
                            <a:off x="1818870" y="2084436"/>
                            <a:ext cx="4384698" cy="2086308"/>
                          </a:xfrm>
                          <a:custGeom>
                            <a:avLst/>
                            <a:gdLst>
                              <a:gd name="rtl" fmla="*/ 2486130 w 4384698"/>
                              <a:gd name="rtt" fmla="*/ -62435 h 2086308"/>
                              <a:gd name="rtr" fmla="*/ 3008130 w 4384698"/>
                              <a:gd name="rtb" fmla="*/ 33565 h 2086308"/>
                            </a:gdLst>
                            <a:ahLst/>
                            <a:cxnLst/>
                            <a:rect l="rtl" t="rtt" r="rtr" b="rtb"/>
                            <a:pathLst>
                              <a:path w="4384698" h="2086308" fill="none">
                                <a:moveTo>
                                  <a:pt x="0" y="0"/>
                                </a:moveTo>
                                <a:lnTo>
                                  <a:pt x="1319313" y="627750"/>
                                </a:lnTo>
                                <a:lnTo>
                                  <a:pt x="1334781" y="595242"/>
                                </a:lnTo>
                                <a:lnTo>
                                  <a:pt x="1399796" y="626177"/>
                                </a:lnTo>
                                <a:lnTo>
                                  <a:pt x="1384328" y="658685"/>
                                </a:lnTo>
                                <a:lnTo>
                                  <a:pt x="1597868" y="760291"/>
                                </a:lnTo>
                                <a:lnTo>
                                  <a:pt x="1613336" y="727783"/>
                                </a:lnTo>
                                <a:lnTo>
                                  <a:pt x="1678351" y="758718"/>
                                </a:lnTo>
                                <a:lnTo>
                                  <a:pt x="1662883" y="791226"/>
                                </a:lnTo>
                                <a:lnTo>
                                  <a:pt x="2069599" y="984748"/>
                                </a:lnTo>
                                <a:lnTo>
                                  <a:pt x="2085066" y="952240"/>
                                </a:lnTo>
                                <a:lnTo>
                                  <a:pt x="2150082" y="983175"/>
                                </a:lnTo>
                                <a:lnTo>
                                  <a:pt x="2134614" y="1015683"/>
                                </a:lnTo>
                                <a:lnTo>
                                  <a:pt x="4384698" y="2086308"/>
                                </a:lnTo>
                              </a:path>
                            </a:pathLst>
                          </a:custGeom>
                          <a:solidFill>
                            <a:srgbClr val="000000"/>
                          </a:solidFill>
                          <a:ln w="6000" cap="flat">
                            <a:solidFill>
                              <a:srgbClr val="000000"/>
                            </a:solidFill>
                            <a:custDash>
                              <a:ds d="600000" sp="400000"/>
                            </a:custDash>
                            <a:miter lim="800000"/>
                            <a:tailEnd type="arrow" w="lg" len="lg"/>
                          </a:ln>
                        </wps:spPr>
                        <wps:txbx>
                          <w:txbxContent>
                            <w:p w14:paraId="70B73B9B"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wps:txbx>
                        <wps:bodyPr wrap="square" lIns="36000" tIns="0" rIns="36000" bIns="0" rtlCol="0" anchor="ctr"/>
                      </wps:wsp>
                      <wps:wsp>
                        <wps:cNvPr id="321" name="Compris"/>
                        <wps:cNvSpPr/>
                        <wps:spPr>
                          <a:xfrm>
                            <a:off x="2537340" y="2526000"/>
                            <a:ext cx="3358746" cy="1730526"/>
                          </a:xfrm>
                          <a:custGeom>
                            <a:avLst/>
                            <a:gdLst>
                              <a:gd name="rtl" fmla="*/ 1418376 w 3358746"/>
                              <a:gd name="rtt" fmla="*/ -65039 h 1730526"/>
                              <a:gd name="rtr" fmla="*/ 1940376 w 3358746"/>
                              <a:gd name="rtb" fmla="*/ 30961 h 1730526"/>
                            </a:gdLst>
                            <a:ahLst/>
                            <a:cxnLst/>
                            <a:rect l="rtl" t="rtt" r="rtr" b="rtb"/>
                            <a:pathLst>
                              <a:path w="3358746" h="1730526" fill="none">
                                <a:moveTo>
                                  <a:pt x="0" y="0"/>
                                </a:moveTo>
                                <a:lnTo>
                                  <a:pt x="491505" y="253238"/>
                                </a:lnTo>
                                <a:lnTo>
                                  <a:pt x="507993" y="221236"/>
                                </a:lnTo>
                                <a:lnTo>
                                  <a:pt x="571997" y="254213"/>
                                </a:lnTo>
                                <a:lnTo>
                                  <a:pt x="555509" y="286215"/>
                                </a:lnTo>
                                <a:lnTo>
                                  <a:pt x="785658" y="404794"/>
                                </a:lnTo>
                                <a:lnTo>
                                  <a:pt x="802146" y="372792"/>
                                </a:lnTo>
                                <a:lnTo>
                                  <a:pt x="866151" y="405769"/>
                                </a:lnTo>
                                <a:lnTo>
                                  <a:pt x="849662" y="437771"/>
                                </a:lnTo>
                                <a:lnTo>
                                  <a:pt x="1309855" y="674877"/>
                                </a:lnTo>
                                <a:lnTo>
                                  <a:pt x="1326344" y="642875"/>
                                </a:lnTo>
                                <a:lnTo>
                                  <a:pt x="1390348" y="675851"/>
                                </a:lnTo>
                                <a:lnTo>
                                  <a:pt x="1373860" y="707853"/>
                                </a:lnTo>
                                <a:lnTo>
                                  <a:pt x="3358746" y="1730526"/>
                                </a:lnTo>
                              </a:path>
                            </a:pathLst>
                          </a:custGeom>
                          <a:solidFill>
                            <a:srgbClr val="000000"/>
                          </a:solidFill>
                          <a:ln w="6000" cap="flat">
                            <a:solidFill>
                              <a:srgbClr val="000000"/>
                            </a:solidFill>
                            <a:custDash>
                              <a:ds d="600000" sp="400000"/>
                            </a:custDash>
                            <a:miter lim="800000"/>
                            <a:tailEnd type="arrow" w="lg" len="lg"/>
                          </a:ln>
                        </wps:spPr>
                        <wps:txbx>
                          <w:txbxContent>
                            <w:p w14:paraId="203B5BD4"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wps:txbx>
                        <wps:bodyPr wrap="square" lIns="36000" tIns="0" rIns="36000" bIns="0" rtlCol="0" anchor="ctr"/>
                      </wps:wsp>
                      <wps:wsp>
                        <wps:cNvPr id="322" name="Compris"/>
                        <wps:cNvSpPr/>
                        <wps:spPr>
                          <a:xfrm>
                            <a:off x="4578795" y="1991909"/>
                            <a:ext cx="1101884" cy="1115739"/>
                          </a:xfrm>
                          <a:custGeom>
                            <a:avLst/>
                            <a:gdLst>
                              <a:gd name="rtl" fmla="*/ -576739 w 631476"/>
                              <a:gd name="rtt" fmla="*/ -225800 h 1179876"/>
                              <a:gd name="rtr" fmla="*/ -54739 w 631476"/>
                              <a:gd name="rtb" fmla="*/ -129800 h 1179876"/>
                            </a:gdLst>
                            <a:ahLst/>
                            <a:cxnLst/>
                            <a:rect l="rtl" t="rtt" r="rtr" b="rtb"/>
                            <a:pathLst>
                              <a:path w="631476" h="1179876" fill="none">
                                <a:moveTo>
                                  <a:pt x="0" y="0"/>
                                </a:moveTo>
                                <a:lnTo>
                                  <a:pt x="-631476" y="-1179876"/>
                                </a:lnTo>
                              </a:path>
                            </a:pathLst>
                          </a:custGeom>
                          <a:solidFill>
                            <a:srgbClr val="000000"/>
                          </a:solidFill>
                          <a:ln w="6000" cap="flat">
                            <a:solidFill>
                              <a:srgbClr val="000000"/>
                            </a:solidFill>
                            <a:custDash>
                              <a:ds d="600000" sp="400000"/>
                            </a:custDash>
                            <a:miter lim="800000"/>
                            <a:tailEnd type="arrow" w="lg" len="lg"/>
                          </a:ln>
                        </wps:spPr>
                        <wps:txbx>
                          <w:txbxContent>
                            <w:p w14:paraId="1CEBBB67"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wps:txbx>
                        <wps:bodyPr wrap="square" lIns="36000" tIns="0" rIns="36000" bIns="0" rtlCol="0" anchor="ctr"/>
                      </wps:wsp>
                      <wps:wsp>
                        <wps:cNvPr id="323" name="Compris"/>
                        <wps:cNvSpPr/>
                        <wps:spPr>
                          <a:xfrm>
                            <a:off x="4480201" y="1991909"/>
                            <a:ext cx="1638937" cy="713462"/>
                          </a:xfrm>
                          <a:custGeom>
                            <a:avLst/>
                            <a:gdLst>
                              <a:gd name="rtl" fmla="*/ -837001 w 1349562"/>
                              <a:gd name="rtt" fmla="*/ -395472 h 532238"/>
                              <a:gd name="rtr" fmla="*/ -315001 w 1349562"/>
                              <a:gd name="rtb" fmla="*/ -299472 h 532238"/>
                            </a:gdLst>
                            <a:ahLst/>
                            <a:cxnLst/>
                            <a:rect l="rtl" t="rtt" r="rtr" b="rtb"/>
                            <a:pathLst>
                              <a:path w="1349562" h="532238" fill="none">
                                <a:moveTo>
                                  <a:pt x="0" y="0"/>
                                </a:moveTo>
                                <a:lnTo>
                                  <a:pt x="-1349562" y="-532238"/>
                                </a:lnTo>
                              </a:path>
                            </a:pathLst>
                          </a:custGeom>
                          <a:solidFill>
                            <a:srgbClr val="000000"/>
                          </a:solidFill>
                          <a:ln w="6000" cap="flat">
                            <a:solidFill>
                              <a:srgbClr val="000000"/>
                            </a:solidFill>
                            <a:custDash>
                              <a:ds d="600000" sp="400000"/>
                            </a:custDash>
                            <a:miter lim="800000"/>
                            <a:tailEnd type="arrow" w="lg" len="lg"/>
                          </a:ln>
                        </wps:spPr>
                        <wps:txbx>
                          <w:txbxContent>
                            <w:p w14:paraId="63E33802"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wps:txbx>
                        <wps:bodyPr wrap="square" lIns="36000" tIns="0" rIns="36000" bIns="0" rtlCol="0" anchor="ctr"/>
                      </wps:wsp>
                      <wps:wsp>
                        <wps:cNvPr id="324" name="Compris"/>
                        <wps:cNvSpPr/>
                        <wps:spPr>
                          <a:xfrm>
                            <a:off x="3657476" y="1938211"/>
                            <a:ext cx="1196946" cy="284306"/>
                          </a:xfrm>
                          <a:custGeom>
                            <a:avLst/>
                            <a:gdLst>
                              <a:gd name="rtl" fmla="*/ -840479 w 1196946"/>
                              <a:gd name="rtt" fmla="*/ -300213 h 284306"/>
                              <a:gd name="rtr" fmla="*/ -318479 w 1196946"/>
                              <a:gd name="rtb" fmla="*/ -204213 h 284306"/>
                            </a:gdLst>
                            <a:ahLst/>
                            <a:cxnLst/>
                            <a:rect l="rtl" t="rtt" r="rtr" b="rtb"/>
                            <a:pathLst>
                              <a:path w="1196946" h="284306" fill="none">
                                <a:moveTo>
                                  <a:pt x="0" y="0"/>
                                </a:moveTo>
                                <a:lnTo>
                                  <a:pt x="-1196946" y="-284306"/>
                                </a:lnTo>
                              </a:path>
                            </a:pathLst>
                          </a:custGeom>
                          <a:solidFill>
                            <a:srgbClr val="000000"/>
                          </a:solidFill>
                          <a:ln w="6000" cap="flat">
                            <a:solidFill>
                              <a:srgbClr val="000000"/>
                            </a:solidFill>
                            <a:custDash>
                              <a:ds d="600000" sp="400000"/>
                            </a:custDash>
                            <a:miter lim="800000"/>
                            <a:tailEnd type="arrow" w="lg" len="lg"/>
                          </a:ln>
                        </wps:spPr>
                        <wps:txbx>
                          <w:txbxContent>
                            <w:p w14:paraId="5CA4C04C"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wps:txbx>
                        <wps:bodyPr wrap="square" lIns="36000" tIns="0" rIns="36000" bIns="0" rtlCol="0" anchor="ctr"/>
                      </wps:wsp>
                      <wps:wsp>
                        <wps:cNvPr id="325" name="Compris"/>
                        <wps:cNvSpPr/>
                        <wps:spPr>
                          <a:xfrm>
                            <a:off x="3657474" y="1938211"/>
                            <a:ext cx="1909566" cy="37043"/>
                          </a:xfrm>
                          <a:custGeom>
                            <a:avLst/>
                            <a:gdLst>
                              <a:gd name="rtl" fmla="*/ -1215780 w 1909566"/>
                              <a:gd name="rtt" fmla="*/ -117673 h 37043"/>
                              <a:gd name="rtr" fmla="*/ -693780 w 1909566"/>
                              <a:gd name="rtb" fmla="*/ -21673 h 37043"/>
                            </a:gdLst>
                            <a:ahLst/>
                            <a:cxnLst/>
                            <a:rect l="rtl" t="rtt" r="rtr" b="rtb"/>
                            <a:pathLst>
                              <a:path w="1909566" h="37043" fill="none">
                                <a:moveTo>
                                  <a:pt x="0" y="0"/>
                                </a:moveTo>
                                <a:lnTo>
                                  <a:pt x="-1909566" y="37043"/>
                                </a:lnTo>
                              </a:path>
                            </a:pathLst>
                          </a:custGeom>
                          <a:solidFill>
                            <a:srgbClr val="000000"/>
                          </a:solidFill>
                          <a:ln w="6000" cap="flat">
                            <a:solidFill>
                              <a:srgbClr val="000000"/>
                            </a:solidFill>
                            <a:custDash>
                              <a:ds d="600000" sp="400000"/>
                            </a:custDash>
                            <a:miter lim="800000"/>
                            <a:tailEnd type="arrow" w="lg" len="lg"/>
                          </a:ln>
                        </wps:spPr>
                        <wps:txbx>
                          <w:txbxContent>
                            <w:p w14:paraId="2D793AE7"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wps:txbx>
                        <wps:bodyPr wrap="square" lIns="36000" tIns="0" rIns="36000" bIns="0" rtlCol="0" anchor="ctr"/>
                      </wps:wsp>
                      <wps:wsp>
                        <wps:cNvPr id="326" name="Compris"/>
                        <wps:cNvSpPr/>
                        <wps:spPr>
                          <a:xfrm>
                            <a:off x="4419795" y="2127547"/>
                            <a:ext cx="2012890" cy="239271"/>
                          </a:xfrm>
                          <a:custGeom>
                            <a:avLst/>
                            <a:gdLst>
                              <a:gd name="rtl" fmla="*/ -794565 w 1063578"/>
                              <a:gd name="rtt" fmla="*/ 33565 h 310226"/>
                              <a:gd name="rtr" fmla="*/ -272565 w 1063578"/>
                              <a:gd name="rtb" fmla="*/ 129565 h 310226"/>
                            </a:gdLst>
                            <a:ahLst/>
                            <a:cxnLst/>
                            <a:rect l="rtl" t="rtt" r="rtr" b="rtb"/>
                            <a:pathLst>
                              <a:path w="1063578" h="310226" fill="none">
                                <a:moveTo>
                                  <a:pt x="0" y="0"/>
                                </a:moveTo>
                                <a:lnTo>
                                  <a:pt x="-1063578" y="310226"/>
                                </a:lnTo>
                              </a:path>
                            </a:pathLst>
                          </a:custGeom>
                          <a:solidFill>
                            <a:srgbClr val="000000"/>
                          </a:solidFill>
                          <a:ln w="6000" cap="flat">
                            <a:solidFill>
                              <a:srgbClr val="000000"/>
                            </a:solidFill>
                            <a:custDash>
                              <a:ds d="600000" sp="400000"/>
                            </a:custDash>
                            <a:miter lim="800000"/>
                            <a:tailEnd type="arrow" w="lg" len="lg"/>
                          </a:ln>
                        </wps:spPr>
                        <wps:txbx>
                          <w:txbxContent>
                            <w:p w14:paraId="01B0C20A"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wps:txbx>
                        <wps:bodyPr wrap="square" lIns="36000" tIns="0" rIns="36000" bIns="0" rtlCol="0" anchor="ctr"/>
                      </wps:wsp>
                      <wps:wsp>
                        <wps:cNvPr id="327" name="Compris"/>
                        <wps:cNvSpPr/>
                        <wps:spPr>
                          <a:xfrm>
                            <a:off x="4324934" y="2233026"/>
                            <a:ext cx="2413019" cy="673171"/>
                          </a:xfrm>
                          <a:custGeom>
                            <a:avLst/>
                            <a:gdLst>
                              <a:gd name="rtl" fmla="*/ -1113624 w 1705242"/>
                              <a:gd name="rtt" fmla="*/ -72497 h 735090"/>
                              <a:gd name="rtr" fmla="*/ -591624 w 1705242"/>
                              <a:gd name="rtb" fmla="*/ 23503 h 735090"/>
                            </a:gdLst>
                            <a:ahLst/>
                            <a:cxnLst/>
                            <a:rect l="rtl" t="rtt" r="rtr" b="rtb"/>
                            <a:pathLst>
                              <a:path w="1705242" h="735090" fill="none">
                                <a:moveTo>
                                  <a:pt x="0" y="0"/>
                                </a:moveTo>
                                <a:lnTo>
                                  <a:pt x="-857137" y="369492"/>
                                </a:lnTo>
                                <a:lnTo>
                                  <a:pt x="-842886" y="402551"/>
                                </a:lnTo>
                                <a:lnTo>
                                  <a:pt x="-909005" y="431053"/>
                                </a:lnTo>
                                <a:lnTo>
                                  <a:pt x="-923256" y="397994"/>
                                </a:lnTo>
                                <a:lnTo>
                                  <a:pt x="-1705242" y="735090"/>
                                </a:lnTo>
                              </a:path>
                            </a:pathLst>
                          </a:custGeom>
                          <a:solidFill>
                            <a:srgbClr val="000000"/>
                          </a:solidFill>
                          <a:ln w="6000" cap="flat">
                            <a:solidFill>
                              <a:srgbClr val="000000"/>
                            </a:solidFill>
                            <a:custDash>
                              <a:ds d="600000" sp="400000"/>
                            </a:custDash>
                            <a:miter lim="800000"/>
                            <a:tailEnd type="arrow" w="lg" len="lg"/>
                          </a:ln>
                        </wps:spPr>
                        <wps:txbx>
                          <w:txbxContent>
                            <w:p w14:paraId="1C43B78C"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wps:txbx>
                        <wps:bodyPr wrap="square" lIns="36000" tIns="0" rIns="36000" bIns="0" rtlCol="0" anchor="ctr"/>
                      </wps:wsp>
                      <wps:wsp>
                        <wps:cNvPr id="328" name="Compris"/>
                        <wps:cNvSpPr/>
                        <wps:spPr>
                          <a:xfrm>
                            <a:off x="4360134" y="2193628"/>
                            <a:ext cx="2073019" cy="1110718"/>
                          </a:xfrm>
                          <a:custGeom>
                            <a:avLst/>
                            <a:gdLst>
                              <a:gd name="rtl" fmla="*/ -549001 w 1628442"/>
                              <a:gd name="rtt" fmla="*/ 270601 h 1009188"/>
                              <a:gd name="rtr" fmla="*/ -27001 w 1628442"/>
                              <a:gd name="rtb" fmla="*/ 366601 h 1009188"/>
                            </a:gdLst>
                            <a:ahLst/>
                            <a:cxnLst/>
                            <a:rect l="rtl" t="rtt" r="rtr" b="rtb"/>
                            <a:pathLst>
                              <a:path w="1628442" h="1009188" fill="none">
                                <a:moveTo>
                                  <a:pt x="0" y="0"/>
                                </a:moveTo>
                                <a:lnTo>
                                  <a:pt x="-1628442" y="1009188"/>
                                </a:lnTo>
                              </a:path>
                            </a:pathLst>
                          </a:custGeom>
                          <a:solidFill>
                            <a:srgbClr val="000000"/>
                          </a:solidFill>
                          <a:ln w="6000" cap="flat">
                            <a:solidFill>
                              <a:srgbClr val="000000"/>
                            </a:solidFill>
                            <a:custDash>
                              <a:ds d="600000" sp="400000"/>
                            </a:custDash>
                            <a:miter lim="800000"/>
                            <a:tailEnd type="arrow" w="lg" len="lg"/>
                          </a:ln>
                        </wps:spPr>
                        <wps:txbx>
                          <w:txbxContent>
                            <w:p w14:paraId="2F7DCDC2"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wps:txbx>
                        <wps:bodyPr wrap="square" lIns="36000" tIns="0" rIns="36000" bIns="0" rtlCol="0" anchor="ctr"/>
                      </wps:wsp>
                      <wps:wsp>
                        <wps:cNvPr id="329" name="Compris"/>
                        <wps:cNvSpPr/>
                        <wps:spPr>
                          <a:xfrm>
                            <a:off x="4480201" y="2291467"/>
                            <a:ext cx="2486707" cy="1578251"/>
                          </a:xfrm>
                          <a:custGeom>
                            <a:avLst/>
                            <a:gdLst>
                              <a:gd name="rtl" fmla="*/ -545523 w 2048424"/>
                              <a:gd name="rtt" fmla="*/ 463342 h 1892868"/>
                              <a:gd name="rtr" fmla="*/ -23523 w 2048424"/>
                              <a:gd name="rtb" fmla="*/ 559342 h 1892868"/>
                            </a:gdLst>
                            <a:ahLst/>
                            <a:cxnLst/>
                            <a:rect l="rtl" t="rtt" r="rtr" b="rtb"/>
                            <a:pathLst>
                              <a:path w="2048424" h="1892868" fill="none">
                                <a:moveTo>
                                  <a:pt x="0" y="0"/>
                                </a:moveTo>
                                <a:lnTo>
                                  <a:pt x="-2048424" y="1892868"/>
                                </a:lnTo>
                              </a:path>
                            </a:pathLst>
                          </a:custGeom>
                          <a:solidFill>
                            <a:srgbClr val="000000"/>
                          </a:solidFill>
                          <a:ln w="6000" cap="flat">
                            <a:solidFill>
                              <a:srgbClr val="000000"/>
                            </a:solidFill>
                            <a:custDash>
                              <a:ds d="600000" sp="400000"/>
                            </a:custDash>
                            <a:miter lim="800000"/>
                            <a:tailEnd type="arrow" w="lg" len="lg"/>
                          </a:ln>
                        </wps:spPr>
                        <wps:txbx>
                          <w:txbxContent>
                            <w:p w14:paraId="4ED9AD57"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wps:txbx>
                        <wps:bodyPr wrap="square" lIns="36000" tIns="0" rIns="36000" bIns="0" rtlCol="0" anchor="ctr"/>
                      </wps:wsp>
                      <wps:wsp>
                        <wps:cNvPr id="330" name="Compris"/>
                        <wps:cNvSpPr/>
                        <wps:spPr>
                          <a:xfrm flipV="1">
                            <a:off x="5880704" y="4373349"/>
                            <a:ext cx="2122170" cy="37821"/>
                          </a:xfrm>
                          <a:custGeom>
                            <a:avLst/>
                            <a:gdLst>
                              <a:gd name="rtl" fmla="*/ -1350162 w 2178324"/>
                              <a:gd name="rtt" fmla="*/ -120421 h 7646"/>
                              <a:gd name="rtr" fmla="*/ -828162 w 2178324"/>
                              <a:gd name="rtb" fmla="*/ -24421 h 7646"/>
                            </a:gdLst>
                            <a:ahLst/>
                            <a:cxnLst/>
                            <a:rect l="rtl" t="rtt" r="rtr" b="rtb"/>
                            <a:pathLst>
                              <a:path w="2178324" h="7646" fill="none">
                                <a:moveTo>
                                  <a:pt x="0" y="0"/>
                                </a:moveTo>
                                <a:lnTo>
                                  <a:pt x="-2178324" y="-7646"/>
                                </a:lnTo>
                              </a:path>
                            </a:pathLst>
                          </a:custGeom>
                          <a:solidFill>
                            <a:srgbClr val="000000"/>
                          </a:solidFill>
                          <a:ln w="6000" cap="flat">
                            <a:solidFill>
                              <a:srgbClr val="000000"/>
                            </a:solidFill>
                            <a:custDash>
                              <a:ds d="600000" sp="400000"/>
                            </a:custDash>
                            <a:miter lim="800000"/>
                            <a:tailEnd type="arrow" w="lg" len="lg"/>
                          </a:ln>
                        </wps:spPr>
                        <wps:txbx>
                          <w:txbxContent>
                            <w:p w14:paraId="7BDEF2D3"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wps:txbx>
                        <wps:bodyPr wrap="square" lIns="36000" tIns="0" rIns="36000" bIns="0" rtlCol="0" anchor="ctr"/>
                      </wps:wsp>
                      <wps:wsp>
                        <wps:cNvPr id="331" name="Compris"/>
                        <wps:cNvSpPr/>
                        <wps:spPr>
                          <a:xfrm>
                            <a:off x="4854063" y="2369037"/>
                            <a:ext cx="1223710" cy="1952051"/>
                          </a:xfrm>
                          <a:custGeom>
                            <a:avLst/>
                            <a:gdLst>
                              <a:gd name="rtl" fmla="*/ -1096476 w 640026"/>
                              <a:gd name="rtt" fmla="*/ 212385 h 2033106"/>
                              <a:gd name="rtr" fmla="*/ -574476 w 640026"/>
                              <a:gd name="rtb" fmla="*/ 308385 h 2033106"/>
                            </a:gdLst>
                            <a:ahLst/>
                            <a:cxnLst/>
                            <a:rect l="rtl" t="rtt" r="rtr" b="rtb"/>
                            <a:pathLst>
                              <a:path w="640026" h="2033106" fill="none">
                                <a:moveTo>
                                  <a:pt x="0" y="0"/>
                                </a:moveTo>
                                <a:lnTo>
                                  <a:pt x="-640026" y="2033106"/>
                                </a:lnTo>
                              </a:path>
                            </a:pathLst>
                          </a:custGeom>
                          <a:solidFill>
                            <a:srgbClr val="000000"/>
                          </a:solidFill>
                          <a:ln w="6000" cap="flat">
                            <a:solidFill>
                              <a:srgbClr val="000000"/>
                            </a:solidFill>
                            <a:custDash>
                              <a:ds d="600000" sp="400000"/>
                            </a:custDash>
                            <a:miter lim="800000"/>
                            <a:tailEnd type="arrow" w="lg" len="lg"/>
                          </a:ln>
                        </wps:spPr>
                        <wps:txbx>
                          <w:txbxContent>
                            <w:p w14:paraId="013F9A50"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wps:txbx>
                        <wps:bodyPr wrap="square" lIns="36000" tIns="0" rIns="36000" bIns="0" rtlCol="0" anchor="ctr"/>
                      </wps:wsp>
                      <wps:wsp>
                        <wps:cNvPr id="332" name="Limite du système"/>
                        <wps:cNvSpPr/>
                        <wps:spPr>
                          <a:xfrm>
                            <a:off x="346680" y="152845"/>
                            <a:ext cx="6786283" cy="4878382"/>
                          </a:xfrm>
                          <a:custGeom>
                            <a:avLst/>
                            <a:gdLst>
                              <a:gd name="rtb" fmla="*/ 300000 h 4488000"/>
                            </a:gdLst>
                            <a:ahLst/>
                            <a:cxnLst/>
                            <a:rect l="l" t="t" r="r" b="rtb"/>
                            <a:pathLst>
                              <a:path w="6156000" h="4488000">
                                <a:moveTo>
                                  <a:pt x="0" y="0"/>
                                </a:moveTo>
                                <a:lnTo>
                                  <a:pt x="6156000" y="0"/>
                                </a:lnTo>
                                <a:lnTo>
                                  <a:pt x="6156000" y="4488000"/>
                                </a:lnTo>
                                <a:lnTo>
                                  <a:pt x="0" y="4488000"/>
                                </a:lnTo>
                                <a:lnTo>
                                  <a:pt x="0" y="0"/>
                                </a:lnTo>
                                <a:close/>
                              </a:path>
                            </a:pathLst>
                          </a:custGeom>
                          <a:noFill/>
                          <a:ln w="6000" cap="flat">
                            <a:solidFill>
                              <a:srgbClr val="000000"/>
                            </a:solidFill>
                            <a:miter lim="800000"/>
                          </a:ln>
                        </wps:spPr>
                        <wps:txbx>
                          <w:txbxContent>
                            <w:p w14:paraId="70BC123F" w14:textId="77777777" w:rsidR="00F748F5" w:rsidRDefault="00F748F5" w:rsidP="00AE5312">
                              <w:pPr>
                                <w:snapToGrid w:val="0"/>
                                <w:jc w:val="center"/>
                              </w:pPr>
                              <w:r>
                                <w:rPr>
                                  <w:rFonts w:ascii="Arial" w:hint="eastAsia"/>
                                  <w:color w:val="236EA1"/>
                                  <w:sz w:val="12"/>
                                  <w:szCs w:val="12"/>
                                </w:rPr>
                                <w:t>System</w:t>
                              </w:r>
                            </w:p>
                          </w:txbxContent>
                        </wps:txbx>
                        <wps:bodyPr wrap="square" lIns="36000" tIns="0" rIns="36000" bIns="0" rtlCol="0" anchor="ctr"/>
                      </wps:wsp>
                      <wps:wsp>
                        <wps:cNvPr id="333" name="Compris"/>
                        <wps:cNvSpPr/>
                        <wps:spPr>
                          <a:xfrm>
                            <a:off x="2922870" y="1162271"/>
                            <a:ext cx="2817384" cy="238690"/>
                          </a:xfrm>
                          <a:custGeom>
                            <a:avLst/>
                            <a:gdLst>
                              <a:gd name="rtl" fmla="*/ 1238130 w 2817384"/>
                              <a:gd name="rtt" fmla="*/ -52270 h 238690"/>
                              <a:gd name="rtr" fmla="*/ 1760130 w 2817384"/>
                              <a:gd name="rtb" fmla="*/ 43730 h 238690"/>
                            </a:gdLst>
                            <a:ahLst/>
                            <a:cxnLst/>
                            <a:rect l="rtl" t="rtt" r="rtr" b="rtb"/>
                            <a:pathLst>
                              <a:path w="2817384" h="238690" fill="none">
                                <a:moveTo>
                                  <a:pt x="0" y="0"/>
                                </a:moveTo>
                                <a:lnTo>
                                  <a:pt x="771035" y="-65322"/>
                                </a:lnTo>
                                <a:lnTo>
                                  <a:pt x="767996" y="-101194"/>
                                </a:lnTo>
                                <a:lnTo>
                                  <a:pt x="839739" y="-107272"/>
                                </a:lnTo>
                                <a:lnTo>
                                  <a:pt x="842778" y="-71400"/>
                                </a:lnTo>
                                <a:lnTo>
                                  <a:pt x="2817384" y="-238690"/>
                                </a:lnTo>
                              </a:path>
                            </a:pathLst>
                          </a:custGeom>
                          <a:solidFill>
                            <a:srgbClr val="000000"/>
                          </a:solidFill>
                          <a:ln w="6000" cap="flat">
                            <a:solidFill>
                              <a:srgbClr val="000000"/>
                            </a:solidFill>
                            <a:custDash>
                              <a:ds d="600000" sp="400000"/>
                            </a:custDash>
                            <a:miter lim="800000"/>
                            <a:tailEnd type="arrow" w="lg" len="lg"/>
                          </a:ln>
                        </wps:spPr>
                        <wps:txbx>
                          <w:txbxContent>
                            <w:p w14:paraId="0F972955"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wps:txbx>
                        <wps:bodyPr wrap="square" lIns="36000" tIns="0" rIns="36000" bIns="0" rtlCol="0" anchor="ctr"/>
                      </wps:wsp>
                      <wps:wsp>
                        <wps:cNvPr id="334" name="Generalization"/>
                        <wps:cNvSpPr/>
                        <wps:spPr>
                          <a:xfrm>
                            <a:off x="565420" y="888936"/>
                            <a:ext cx="476965" cy="230920"/>
                          </a:xfrm>
                          <a:custGeom>
                            <a:avLst/>
                            <a:gdLst/>
                            <a:ahLst/>
                            <a:cxnLst/>
                            <a:rect l="0" t="0" r="0" b="0"/>
                            <a:pathLst>
                              <a:path w="490732" h="162895" fill="none">
                                <a:moveTo>
                                  <a:pt x="0" y="0"/>
                                </a:moveTo>
                                <a:lnTo>
                                  <a:pt x="490732" y="-162895"/>
                                </a:lnTo>
                              </a:path>
                            </a:pathLst>
                          </a:custGeom>
                          <a:gradFill>
                            <a:gsLst>
                              <a:gs pos="0">
                                <a:srgbClr val="EDF0F7"/>
                              </a:gs>
                              <a:gs pos="100000">
                                <a:srgbClr val="A6BED0"/>
                              </a:gs>
                            </a:gsLst>
                            <a:lin ang="5400000" scaled="0"/>
                          </a:gradFill>
                          <a:ln w="6000" cap="flat">
                            <a:solidFill>
                              <a:srgbClr val="000000"/>
                            </a:solidFill>
                            <a:miter lim="800000"/>
                            <a:tailEnd type="triangle" w="med" len="med"/>
                          </a:ln>
                        </wps:spPr>
                        <wps:bodyPr/>
                      </wps:wsp>
                      <wps:wsp>
                        <wps:cNvPr id="335" name="Generalization"/>
                        <wps:cNvSpPr/>
                        <wps:spPr>
                          <a:xfrm>
                            <a:off x="471153" y="2084435"/>
                            <a:ext cx="661806" cy="789948"/>
                          </a:xfrm>
                          <a:custGeom>
                            <a:avLst/>
                            <a:gdLst/>
                            <a:ahLst/>
                            <a:cxnLst/>
                            <a:rect l="0" t="0" r="0" b="0"/>
                            <a:pathLst>
                              <a:path w="661806" h="789948" fill="none">
                                <a:moveTo>
                                  <a:pt x="0" y="0"/>
                                </a:moveTo>
                                <a:lnTo>
                                  <a:pt x="661806" y="-789948"/>
                                </a:lnTo>
                              </a:path>
                            </a:pathLst>
                          </a:custGeom>
                          <a:gradFill>
                            <a:gsLst>
                              <a:gs pos="0">
                                <a:srgbClr val="EDF0F7"/>
                              </a:gs>
                              <a:gs pos="100000">
                                <a:srgbClr val="A6BED0"/>
                              </a:gs>
                            </a:gsLst>
                            <a:lin ang="5400000" scaled="0"/>
                          </a:gradFill>
                          <a:ln w="6000" cap="flat">
                            <a:solidFill>
                              <a:srgbClr val="000000"/>
                            </a:solidFill>
                            <a:miter lim="800000"/>
                            <a:tailEnd type="triangle" w="med" len="med"/>
                          </a:ln>
                        </wps:spPr>
                        <wps:bodyPr/>
                      </wps:wsp>
                      <wps:wsp>
                        <wps:cNvPr id="336" name="Generalization"/>
                        <wps:cNvSpPr/>
                        <wps:spPr>
                          <a:xfrm>
                            <a:off x="565418" y="2984244"/>
                            <a:ext cx="496581" cy="1630956"/>
                          </a:xfrm>
                          <a:custGeom>
                            <a:avLst/>
                            <a:gdLst/>
                            <a:ahLst/>
                            <a:cxnLst/>
                            <a:rect l="0" t="0" r="0" b="0"/>
                            <a:pathLst>
                              <a:path w="496581" h="1630956" fill="none">
                                <a:moveTo>
                                  <a:pt x="0" y="0"/>
                                </a:moveTo>
                                <a:lnTo>
                                  <a:pt x="496581" y="1630956"/>
                                </a:lnTo>
                              </a:path>
                            </a:pathLst>
                          </a:custGeom>
                          <a:gradFill>
                            <a:gsLst>
                              <a:gs pos="0">
                                <a:srgbClr val="EDF0F7"/>
                              </a:gs>
                              <a:gs pos="100000">
                                <a:srgbClr val="A6BED0"/>
                              </a:gs>
                            </a:gsLst>
                            <a:lin ang="5400000" scaled="0"/>
                          </a:gradFill>
                          <a:ln w="6000" cap="flat">
                            <a:solidFill>
                              <a:srgbClr val="000000"/>
                            </a:solidFill>
                            <a:miter lim="800000"/>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0148C74C" id="Page-1" o:spid="_x0000_s1104" style="position:absolute;margin-left:0;margin-top:12.2pt;width:637.35pt;height:527.25pt;z-index:251764736;mso-position-horizontal:left;mso-position-horizontal-relative:page;mso-width-relative:margin;mso-height-relative:margin" coordorigin="-914,-4932" coordsize="80943,5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">
                <v:shape id="Rectangle" o:spid="_x0000_s1105" style="position:absolute;left:60;top:60;width:71280;height:50400;visibility:visible;mso-wrap-style:square;v-text-anchor:top" coordsize="7128000,5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" path="m,l7128000,r,5040000l,5040000,,xe" filled="f" stroked="f" strokeweight="0">
                  <v:stroke joinstyle="miter"/>
                  <v:path arrowok="t" textboxrect="0,0,7128000,5040000"/>
                </v:shape>
                <v:group id="Groupe 273" o:spid="_x0000_s1106" style="position:absolute;left:3707;top:7286;width:1947;height:4567" coordorigin="3707,7286" coordsize="1946,4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Ellipse" o:spid="_x0000_s1107" style="position:absolute;left:4176;top:7259;width:942;height:825;visibility:visible;mso-wrap-style:square;v-text-anchor:top" coordsize="94206,8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" path="m297,41267c297,18476,21385,,47400,,73414,,94502,18476,94502,41267v,22791,-21088,41268,-47102,41268c21385,82535,297,64058,297,41267xe" fillcolor="black" strokeweight=".18814mm">
                    <v:stroke joinstyle="miter"/>
                    <v:path arrowok="t" textboxrect="0,0,94206,82535"/>
                  </v:shape>
                  <v:shape id="Forme libre 275" o:spid="_x0000_s1108" style="position:absolute;left:3707;top:8496;width:1947;height:55;visibility:visible;mso-wrap-style:square;v-text-anchor:top" coordsize="194692,5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" path="m297,nfl194988,e" fillcolor="black" strokeweight=".18814mm">
                    <v:stroke joinstyle="miter"/>
                    <v:path arrowok="t" textboxrect="0,0,194692,5502"/>
                  </v:shape>
                  <v:shape id="Forme libre 276" o:spid="_x0000_s1109" style="position:absolute;left:3770;top:8111;width:879;height:3742;visibility:visible;mso-wrap-style:square;v-text-anchor:top" coordsize="87925,37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" path="m87925,-2685nfl87925,214590,297,374157e" fillcolor="black" strokeweight=".18814mm">
                    <v:stroke joinstyle="miter"/>
                    <v:path arrowok="t" textboxrect="0,0,87925,374157"/>
                  </v:shape>
                  <v:shape id="Forme libre 277" o:spid="_x0000_s1110" style="position:absolute;left:4700;top:10257;width:891;height:1596;visibility:visible;mso-wrap-style:square;v-text-anchor:top" coordsize="89103,159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" path="m1476,nfc-11382,,89401,159567,89401,159567e" fillcolor="black" strokeweight=".18814mm">
                    <v:stroke joinstyle="miter"/>
                    <v:path arrowok="t" textboxrect="0,0,89103,159567"/>
                  </v:shape>
                  <v:shape id="Text 183" o:spid="_x0000_s1111" type="#_x0000_t202" style="position:absolute;left:2648;top:11860;width:4064;height:1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" filled="f" stroked="f">
                    <v:textbox inset="1mm,0,1mm,0">
                      <w:txbxContent>
                        <w:p w14:paraId="3E62DD76" w14:textId="77777777" w:rsidR="00F748F5" w:rsidRDefault="00F748F5" w:rsidP="00AE5312">
                          <w:pPr>
                            <w:snapToGrid w:val="0"/>
                            <w:jc w:val="center"/>
                          </w:pPr>
                          <w:r>
                            <w:rPr>
                              <w:rFonts w:ascii="Arial" w:hint="eastAsia"/>
                              <w:color w:val="236EA1"/>
                              <w:sz w:val="12"/>
                              <w:szCs w:val="12"/>
                            </w:rPr>
                            <w:t>El</w:t>
                          </w:r>
                          <w:r>
                            <w:rPr>
                              <w:rFonts w:ascii="Arial" w:hint="eastAsia"/>
                              <w:color w:val="236EA1"/>
                              <w:sz w:val="12"/>
                              <w:szCs w:val="12"/>
                            </w:rPr>
                            <w:t>è</w:t>
                          </w:r>
                          <w:r>
                            <w:rPr>
                              <w:rFonts w:ascii="Arial" w:hint="eastAsia"/>
                              <w:color w:val="236EA1"/>
                              <w:sz w:val="12"/>
                              <w:szCs w:val="12"/>
                            </w:rPr>
                            <w:t>ve</w:t>
                          </w:r>
                        </w:p>
                      </w:txbxContent>
                    </v:textbox>
                  </v:shape>
                </v:group>
                <v:group id="Groupe 279" o:spid="_x0000_s1112" style="position:absolute;left:634;top:27532;width:6078;height:7033" coordorigin="634,27532" coordsize="6077,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Ellipse" o:spid="_x0000_s1113" style="position:absolute;left:4176;top:27532;width:942;height:825;visibility:visible;mso-wrap-style:square;v-text-anchor:top" coordsize="94206,8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" path="m297,41267c297,18476,21385,,47400,,73414,,94502,18476,94502,41267v,22791,-21088,41268,-47102,41268c21385,82535,297,64058,297,41267xe" fillcolor="black" strokeweight=".18814mm">
                    <v:stroke joinstyle="miter"/>
                    <v:path arrowok="t" textboxrect="0,0,94206,82535"/>
                  </v:shape>
                  <v:shape id="Forme libre 281" o:spid="_x0000_s1114" style="position:absolute;left:3707;top:28769;width:1947;height:55;visibility:visible;mso-wrap-style:square;v-text-anchor:top" coordsize="194692,5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" path="m297,nfl194988,e" fillcolor="black" strokeweight=".18814mm">
                    <v:stroke joinstyle="miter"/>
                    <v:path arrowok="t" textboxrect="0,0,194692,5502"/>
                  </v:shape>
                  <v:shape id="Forme libre 282" o:spid="_x0000_s1115" style="position:absolute;left:3770;top:28384;width:879;height:3741;visibility:visible;mso-wrap-style:square;v-text-anchor:top" coordsize="87925,37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" path="m87925,-2685nfl87925,214590,297,374157e" fillcolor="black" strokeweight=".18814mm">
                    <v:stroke joinstyle="miter"/>
                    <v:path arrowok="t" textboxrect="0,0,87925,374157"/>
                  </v:shape>
                  <v:shape id="Forme libre 283" o:spid="_x0000_s1116" style="position:absolute;left:4700;top:30530;width:891;height:1595;visibility:visible;mso-wrap-style:square;v-text-anchor:top" coordsize="89103,159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" path="m1476,nfc-11382,,89401,159567,89401,159567e" fillcolor="black" strokeweight=".18814mm">
                    <v:stroke joinstyle="miter"/>
                    <v:path arrowok="t" textboxrect="0,0,89103,159567"/>
                  </v:shape>
                  <v:shape id="Text 184" o:spid="_x0000_s1117" type="#_x0000_t202" style="position:absolute;left:634;top:32129;width:6078;height:2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" filled="f" stroked="f">
                    <v:textbox inset="1mm,0,1mm,0">
                      <w:txbxContent>
                        <w:p w14:paraId="56917CF2" w14:textId="1D543891" w:rsidR="00F748F5" w:rsidRDefault="00F748F5" w:rsidP="00AE5312">
                          <w:pPr>
                            <w:snapToGrid w:val="0"/>
                            <w:jc w:val="center"/>
                          </w:pPr>
                          <w:r>
                            <w:rPr>
                              <w:rFonts w:ascii="Arial" w:hint="eastAsia"/>
                              <w:color w:val="236EA1"/>
                              <w:sz w:val="12"/>
                              <w:szCs w:val="12"/>
                            </w:rPr>
                            <w:t>Pr</w:t>
                          </w:r>
                          <w:r>
                            <w:rPr>
                              <w:rFonts w:ascii="Arial" w:hint="eastAsia"/>
                              <w:color w:val="236EA1"/>
                              <w:sz w:val="12"/>
                              <w:szCs w:val="12"/>
                            </w:rPr>
                            <w:t>é</w:t>
                          </w:r>
                          <w:r>
                            <w:rPr>
                              <w:rFonts w:ascii="Arial" w:hint="eastAsia"/>
                              <w:color w:val="236EA1"/>
                              <w:sz w:val="12"/>
                              <w:szCs w:val="12"/>
                            </w:rPr>
                            <w:t xml:space="preserve">sident </w:t>
                          </w:r>
                          <w:r>
                            <w:rPr>
                              <w:rFonts w:ascii="Arial"/>
                              <w:color w:val="236EA1"/>
                              <w:sz w:val="12"/>
                              <w:szCs w:val="12"/>
                            </w:rPr>
                            <w:t>C</w:t>
                          </w:r>
                          <w:r>
                            <w:rPr>
                              <w:rFonts w:ascii="Arial" w:hint="eastAsia"/>
                              <w:color w:val="236EA1"/>
                              <w:sz w:val="12"/>
                              <w:szCs w:val="12"/>
                            </w:rPr>
                            <w:t>lub</w:t>
                          </w:r>
                        </w:p>
                      </w:txbxContent>
                    </v:textbox>
                  </v:shape>
                </v:group>
                <v:group id="Groupe 285" o:spid="_x0000_s1118" style="position:absolute;left:422;top:18461;width:5316;height:6121" coordorigin="422,18461" coordsize="5316,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shape id="Ellipse" o:spid="_x0000_s1119" style="position:absolute;left:3186;top:18461;width:972;height:851;visibility:visible;mso-wrap-style:square;v-text-anchor:top" coordsize="97184,8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" path="m306,42572c306,19060,22061,,48898,,75735,,97490,19060,97490,42572v,23512,-21755,42572,-48592,42572c22061,85144,306,66084,306,42572xe" fillcolor="black" strokeweight=".18814mm">
                    <v:stroke joinstyle="miter"/>
                    <v:path arrowok="t" textboxrect="0,0,97184,85144"/>
                  </v:shape>
                  <v:shape id="Forme libre 287" o:spid="_x0000_s1120" style="position:absolute;left:2703;top:19737;width:2008;height:57;visibility:visible;mso-wrap-style:square;v-text-anchor:top" coordsize="200848,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" path="m306,nfl201153,e" fillcolor="black" strokeweight=".18814mm">
                    <v:stroke joinstyle="miter"/>
                    <v:path arrowok="t" textboxrect="0,0,200848,5676"/>
                  </v:shape>
                  <v:shape id="Forme libre 288" o:spid="_x0000_s1121" style="position:absolute;left:2767;top:19340;width:907;height:3860;visibility:visible;mso-wrap-style:square;v-text-anchor:top" coordsize="90705,38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" path="m90705,-2770nfl90705,221374,306,385985e" fillcolor="black" strokeweight=".18814mm">
                    <v:stroke joinstyle="miter"/>
                    <v:path arrowok="t" textboxrect="0,0,90705,385985"/>
                  </v:shape>
                  <v:shape id="Forme libre 289" o:spid="_x0000_s1122" style="position:absolute;left:3727;top:21553;width:919;height:1647;visibility:visible;mso-wrap-style:square;v-text-anchor:top" coordsize="91920,16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" path="m1522,nfc-11742,,92228,164612,92228,164612e" fillcolor="black" strokeweight=".18814mm">
                    <v:stroke joinstyle="miter"/>
                    <v:path arrowok="t" textboxrect="0,0,91920,164612"/>
                  </v:shape>
                  <v:shape id="Text 185" o:spid="_x0000_s1123" type="#_x0000_t202" style="position:absolute;left:422;top:23228;width:5316;height: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" filled="f" stroked="f">
                    <v:textbox inset="1mm,0,1mm,0">
                      <w:txbxContent>
                        <w:p w14:paraId="2D0F8C06" w14:textId="77777777" w:rsidR="00F748F5" w:rsidRDefault="00F748F5" w:rsidP="00AE5312">
                          <w:pPr>
                            <w:snapToGrid w:val="0"/>
                            <w:jc w:val="center"/>
                          </w:pPr>
                          <w:r>
                            <w:rPr>
                              <w:rFonts w:ascii="Arial" w:hint="eastAsia"/>
                              <w:color w:val="236EA1"/>
                              <w:sz w:val="12"/>
                              <w:szCs w:val="12"/>
                            </w:rPr>
                            <w:t>Evaluateur</w:t>
                          </w:r>
                        </w:p>
                      </w:txbxContent>
                    </v:textbox>
                  </v:shape>
                </v:group>
                <v:shape id="Ellipse" o:spid="_x0000_s1124" style="position:absolute;left:28922;top:4340;width:8168;height:4549;visibility:visible;mso-wrap-style:square;v-text-anchor:middle" coordsize="756870,389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" adj="-11796480,,5400" path="m,194963c-344,125193,71710,60647,188940,25710v117229,-34936,261761,-34936,378990,c685160,60647,757214,125193,756870,194963v,107678,-169431,194967,-378435,194967c169431,389930,,302641,,194963xe" fillcolor="#ee7c31" strokecolor="#ee7c31" strokeweight=".16667mm">
                  <v:stroke joinstyle="bevel"/>
                  <v:formulas/>
                  <v:path arrowok="t" o:connecttype="custom" o:connectlocs="408354,0;408354,454876;0,227437;816705,227437;663574,56860;663574,398016;153133,56860;153133,398016;76567,100073;76567,354803;740140,100073;740140,354803" o:connectangles="0,0,0,0,0,0,0,0,0,0,0,0" textboxrect="0,0,756870,389927"/>
                  <v:textbox inset="1mm,0,1mm,0">
                    <w:txbxContent>
                      <w:p w14:paraId="4995F80E" w14:textId="39762692" w:rsidR="00F748F5" w:rsidRPr="00317F05" w:rsidRDefault="00F748F5" w:rsidP="00A72960">
                        <w:pPr>
                          <w:snapToGrid w:val="0"/>
                          <w:spacing w:line="240" w:lineRule="auto"/>
                          <w:jc w:val="center"/>
                          <w:rPr>
                            <w:color w:val="auto"/>
                          </w:rPr>
                        </w:pPr>
                        <w:r w:rsidRPr="00317F05">
                          <w:rPr>
                            <w:rFonts w:ascii="Arial" w:hint="eastAsia"/>
                            <w:color w:val="auto"/>
                          </w:rPr>
                          <w:t>Postuler pour un</w:t>
                        </w:r>
                        <w:r>
                          <w:rPr>
                            <w:rFonts w:ascii="Arial"/>
                            <w:color w:val="auto"/>
                          </w:rPr>
                          <w:t xml:space="preserve"> </w:t>
                        </w:r>
                        <w:r w:rsidRPr="00317F05">
                          <w:rPr>
                            <w:rFonts w:ascii="Arial" w:hint="eastAsia"/>
                            <w:color w:val="auto"/>
                          </w:rPr>
                          <w:t>club</w:t>
                        </w:r>
                      </w:p>
                    </w:txbxContent>
                  </v:textbox>
                </v:shape>
                <v:shape id="Ellipse" o:spid="_x0000_s1125" style="position:absolute;left:21660;top:9723;width:7568;height:3871;visibility:visible;mso-wrap-style:square;v-text-anchor:middle" coordsize="756870,389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" adj="-11796480,,5400" path="m,194963c-344,125193,71710,60647,188940,25710v117229,-34936,261761,-34936,378990,c685160,60647,757214,125193,756870,194963v,107678,-169431,194967,-378435,194967c169431,389930,,302641,,194963xe" fillcolor="#ee7c31" strokecolor="#ee7c31" strokeweight=".16667mm">
                  <v:stroke joinstyle="bevel"/>
                  <v:formulas/>
                  <v:path arrowok="t" o:connecttype="custom" o:connectlocs="378436,0;378436,387149;0,193574;756870,193574;614958,48394;614958,338755;141914,48394;141914,338755;70957,85173;70957,301976;685914,85173;685914,301976" o:connectangles="0,0,0,0,0,0,0,0,0,0,0,0" textboxrect="0,0,756870,389927"/>
                  <v:textbox inset="1mm,0,1mm,0">
                    <w:txbxContent>
                      <w:p w14:paraId="311F5837" w14:textId="6A59424A" w:rsidR="00F748F5" w:rsidRPr="00F06884" w:rsidRDefault="00F748F5" w:rsidP="004B580B">
                        <w:pPr>
                          <w:snapToGrid w:val="0"/>
                          <w:jc w:val="center"/>
                          <w:rPr>
                            <w:color w:val="auto"/>
                            <w:sz w:val="16"/>
                            <w:szCs w:val="16"/>
                          </w:rPr>
                        </w:pPr>
                        <w:r w:rsidRPr="00F06884">
                          <w:rPr>
                            <w:rFonts w:ascii="Arial" w:hint="eastAsia"/>
                            <w:color w:val="auto"/>
                            <w:sz w:val="16"/>
                            <w:szCs w:val="16"/>
                          </w:rPr>
                          <w:t>Noter un club</w:t>
                        </w:r>
                      </w:p>
                    </w:txbxContent>
                  </v:textbox>
                </v:shape>
                <v:shape id="Ellipse" o:spid="_x0000_s1126" style="position:absolute;left:17036;top:14589;width:7569;height:3899;visibility:visible;mso-wrap-style:square;v-text-anchor:middle" coordsize="756870,389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" adj="-11796480,,5400" path="m,194963c-344,125193,71710,60647,188940,25710v117229,-34936,261761,-34936,378990,c685160,60647,757214,125193,756870,194963v,107678,-169431,194967,-378435,194967c169431,389930,,302641,,194963xe" fillcolor="#ee7c31" strokecolor="#ee7c31" strokeweight=".16667mm">
                  <v:stroke joinstyle="bevel"/>
                  <v:formulas/>
                  <v:path arrowok="t" o:connecttype="custom" o:connectlocs="378436,0;378436,389927;0,194963;756870,194963;614958,48741;614958,341186;141914,48741;141914,341186;70957,85784;70957,304143;685914,85784;685914,304143" o:connectangles="0,0,0,0,0,0,0,0,0,0,0,0" textboxrect="0,0,756870,389927"/>
                  <v:textbox inset="1mm,0,1mm,0">
                    <w:txbxContent>
                      <w:p w14:paraId="6F8C0BB4" w14:textId="0985B2B6" w:rsidR="00F748F5" w:rsidRPr="00317F05" w:rsidRDefault="00F748F5" w:rsidP="00AE5312">
                        <w:pPr>
                          <w:snapToGrid w:val="0"/>
                          <w:jc w:val="center"/>
                          <w:rPr>
                            <w:color w:val="auto"/>
                            <w:sz w:val="16"/>
                            <w:szCs w:val="16"/>
                          </w:rPr>
                        </w:pPr>
                        <w:r w:rsidRPr="00317F05">
                          <w:rPr>
                            <w:rFonts w:ascii="Arial" w:hint="eastAsia"/>
                            <w:color w:val="auto"/>
                            <w:sz w:val="16"/>
                            <w:szCs w:val="16"/>
                          </w:rPr>
                          <w:t>Donner un</w:t>
                        </w:r>
                        <w:r>
                          <w:rPr>
                            <w:rFonts w:ascii="Arial"/>
                            <w:color w:val="auto"/>
                            <w:sz w:val="16"/>
                            <w:szCs w:val="16"/>
                          </w:rPr>
                          <w:t xml:space="preserve">e </w:t>
                        </w:r>
                        <w:r w:rsidRPr="00317F05">
                          <w:rPr>
                            <w:rFonts w:ascii="Arial" w:hint="eastAsia"/>
                            <w:color w:val="auto"/>
                            <w:sz w:val="16"/>
                            <w:szCs w:val="16"/>
                          </w:rPr>
                          <w:t>appr</w:t>
                        </w:r>
                        <w:r w:rsidRPr="00317F05">
                          <w:rPr>
                            <w:rFonts w:ascii="Arial" w:hint="eastAsia"/>
                            <w:color w:val="auto"/>
                            <w:sz w:val="16"/>
                            <w:szCs w:val="16"/>
                          </w:rPr>
                          <w:t>é</w:t>
                        </w:r>
                        <w:r w:rsidRPr="00317F05">
                          <w:rPr>
                            <w:rFonts w:ascii="Arial" w:hint="eastAsia"/>
                            <w:color w:val="auto"/>
                            <w:sz w:val="16"/>
                            <w:szCs w:val="16"/>
                          </w:rPr>
                          <w:t xml:space="preserve">ciation </w:t>
                        </w:r>
                        <w:r w:rsidRPr="00317F05">
                          <w:rPr>
                            <w:rFonts w:ascii="Arial" w:hint="eastAsia"/>
                            <w:color w:val="auto"/>
                            <w:sz w:val="16"/>
                            <w:szCs w:val="16"/>
                          </w:rPr>
                          <w:t>à</w:t>
                        </w:r>
                        <w:r w:rsidRPr="00317F05">
                          <w:rPr>
                            <w:rFonts w:ascii="Arial" w:hint="eastAsia"/>
                            <w:color w:val="auto"/>
                            <w:sz w:val="16"/>
                            <w:szCs w:val="16"/>
                          </w:rPr>
                          <w:t xml:space="preserve"> un</w:t>
                        </w:r>
                        <w:r>
                          <w:rPr>
                            <w:rFonts w:ascii="Arial"/>
                            <w:color w:val="auto"/>
                            <w:sz w:val="16"/>
                            <w:szCs w:val="16"/>
                          </w:rPr>
                          <w:t xml:space="preserve"> </w:t>
                        </w:r>
                        <w:r w:rsidRPr="00317F05">
                          <w:rPr>
                            <w:rFonts w:ascii="Arial" w:hint="eastAsia"/>
                            <w:color w:val="auto"/>
                            <w:sz w:val="16"/>
                            <w:szCs w:val="16"/>
                          </w:rPr>
                          <w:t>club</w:t>
                        </w:r>
                      </w:p>
                    </w:txbxContent>
                  </v:textbox>
                </v:shape>
                <v:shape id="Ellipse" o:spid="_x0000_s1127" style="position:absolute;left:10620;top:18894;width:7568;height:3900;visibility:visible;mso-wrap-style:square;v-text-anchor:middle" coordsize="756870,389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" adj="-11796480,,5400" path="m,194963c-344,125193,71710,60647,188940,25710v117229,-34936,261761,-34936,378990,c685160,60647,757214,125193,756870,194963v,107678,-169431,194967,-378435,194967c169431,389930,,302641,,194963xe" fillcolor="#ee7c31" strokecolor="#ee7c31" strokeweight=".16667mm">
                  <v:stroke joinstyle="bevel"/>
                  <v:formulas/>
                  <v:path arrowok="t" o:connecttype="custom" o:connectlocs="378436,0;378436,389927;0,194963;756870,194963;614958,48741;614958,341186;141914,48741;141914,341186;70957,85784;70957,304143;685914,85784;685914,304143" o:connectangles="0,0,0,0,0,0,0,0,0,0,0,0" textboxrect="0,0,756870,389927"/>
                  <v:textbox inset="1mm,0,1mm,0">
                    <w:txbxContent>
                      <w:p w14:paraId="114BE3AA" w14:textId="56293462" w:rsidR="00F748F5" w:rsidRPr="00317F05" w:rsidRDefault="00F748F5" w:rsidP="00AE5312">
                        <w:pPr>
                          <w:snapToGrid w:val="0"/>
                          <w:jc w:val="center"/>
                          <w:rPr>
                            <w:color w:val="auto"/>
                            <w:sz w:val="16"/>
                            <w:szCs w:val="16"/>
                          </w:rPr>
                        </w:pPr>
                        <w:r w:rsidRPr="00317F05">
                          <w:rPr>
                            <w:rFonts w:ascii="Arial" w:hint="eastAsia"/>
                            <w:color w:val="auto"/>
                            <w:sz w:val="16"/>
                            <w:szCs w:val="16"/>
                          </w:rPr>
                          <w:t>R</w:t>
                        </w:r>
                        <w:r w:rsidRPr="00317F05">
                          <w:rPr>
                            <w:rFonts w:ascii="Arial" w:hint="eastAsia"/>
                            <w:color w:val="auto"/>
                            <w:sz w:val="16"/>
                            <w:szCs w:val="16"/>
                          </w:rPr>
                          <w:t>é</w:t>
                        </w:r>
                        <w:r w:rsidRPr="00317F05">
                          <w:rPr>
                            <w:rFonts w:ascii="Arial" w:hint="eastAsia"/>
                            <w:color w:val="auto"/>
                            <w:sz w:val="16"/>
                            <w:szCs w:val="16"/>
                          </w:rPr>
                          <w:t>partition des</w:t>
                        </w:r>
                        <w:r>
                          <w:rPr>
                            <w:rFonts w:ascii="Arial"/>
                            <w:color w:val="auto"/>
                            <w:sz w:val="16"/>
                            <w:szCs w:val="16"/>
                          </w:rPr>
                          <w:t xml:space="preserve"> </w:t>
                        </w:r>
                        <w:r w:rsidRPr="00317F05">
                          <w:rPr>
                            <w:rFonts w:ascii="Arial" w:hint="eastAsia"/>
                            <w:color w:val="auto"/>
                            <w:sz w:val="16"/>
                            <w:szCs w:val="16"/>
                          </w:rPr>
                          <w:t>membres</w:t>
                        </w:r>
                      </w:p>
                    </w:txbxContent>
                  </v:textbox>
                </v:shape>
                <v:shape id="Rectangle" o:spid="_x0000_s1128" style="position:absolute;left:43020;top:46152;width:11040;height:3600;visibility:visible;mso-wrap-style:square;v-text-anchor:middle" coordsize="1104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" adj="-11796480,,5400" path="m,l1104000,r,360000l,360000,,xe" filled="f" stroked="f" strokeweight=".18814mm">
                  <v:stroke joinstyle="miter"/>
                  <v:formulas/>
                  <v:path arrowok="t" o:connecttype="custom" textboxrect="0,0,1104000,360000"/>
                  <v:textbox inset="1mm,0,1mm,0">
                    <w:txbxContent>
                      <w:p w14:paraId="1C6970FA" w14:textId="77777777" w:rsidR="00F748F5" w:rsidRDefault="00F748F5" w:rsidP="00AE5312">
                        <w:pPr>
                          <w:snapToGrid w:val="0"/>
                          <w:jc w:val="center"/>
                        </w:pPr>
                        <w:r>
                          <w:rPr>
                            <w:rFonts w:ascii="Arial" w:hint="eastAsia"/>
                            <w:color w:val="236EA1"/>
                            <w:sz w:val="12"/>
                            <w:szCs w:val="12"/>
                          </w:rPr>
                          <w:t xml:space="preserve">Use Case </w:t>
                        </w:r>
                        <w:proofErr w:type="spellStart"/>
                        <w:r>
                          <w:rPr>
                            <w:rFonts w:ascii="Arial" w:hint="eastAsia"/>
                            <w:color w:val="236EA1"/>
                            <w:sz w:val="12"/>
                            <w:szCs w:val="12"/>
                          </w:rPr>
                          <w:t>Diagram</w:t>
                        </w:r>
                        <w:proofErr w:type="spellEnd"/>
                      </w:p>
                    </w:txbxContent>
                  </v:textbox>
                </v:shape>
                <v:group id="Border" o:spid="_x0000_s1129" style="position:absolute;left:-914;top:-4932;width:75660;height:4560" coordorigin="-914,-4932" coordsize="75661,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group id="Groupe 297" o:spid="_x0000_s1130" style="position:absolute;left:-914;top:-4932;width:75660;height:4560" coordorigin="-914,-4932" coordsize="75661,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Forme libre 298" o:spid="_x0000_s1131" style="position:absolute;left:3466;top:-4248;width:71280;height:3876;visibility:visible;mso-wrap-style:square;v-text-anchor:middle" coordsize="7128000,387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" adj="-11796480,,5400" path="m,l7128000,r,387600l,387600,,xe" fillcolor="#527294" strokecolor="#527294" strokeweight=".16667mm">
                      <v:stroke joinstyle="bevel"/>
                      <v:formulas/>
                      <v:path arrowok="t" o:connecttype="custom" textboxrect="3385800,0,7021080,387600"/>
                      <v:textbox inset="1mm,0,1mm,0">
                        <w:txbxContent>
                          <w:p w14:paraId="28A11DC5" w14:textId="77777777" w:rsidR="00F748F5" w:rsidRDefault="00F748F5" w:rsidP="00AE5312">
                            <w:pPr>
                              <w:snapToGrid w:val="0"/>
                              <w:jc w:val="center"/>
                            </w:pPr>
                            <w:r>
                              <w:rPr>
                                <w:rFonts w:ascii="Arial" w:hint="eastAsia"/>
                                <w:color w:val="FFFFFF"/>
                                <w:sz w:val="19"/>
                                <w:szCs w:val="19"/>
                              </w:rPr>
                              <w:t>Gestion des effectifs de club</w:t>
                            </w:r>
                          </w:p>
                        </w:txbxContent>
                      </v:textbox>
                    </v:shape>
                    <v:shape id="Forme libre 299" o:spid="_x0000_s1132" style="position:absolute;left:-914;top:-4932;width:29936;height:4560;visibility:visible;mso-wrap-style:square;v-text-anchor:middle" coordsize="299376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" adj="-11796480,,5400" path="m2537760,v251850,,456000,204151,456000,456000l,456000,,,2537760,xe" fillcolor="#dd7195" strokecolor="#dd7195" strokeweight=".16667mm">
                      <v:stroke joinstyle="bevel"/>
                      <v:formulas/>
                      <v:path arrowok="t" o:connecttype="custom" textboxrect="89814,0,2784198,456000"/>
                      <v:textbox inset="1mm,0,1mm,0">
                        <w:txbxContent>
                          <w:p w14:paraId="3CAC702C" w14:textId="77777777" w:rsidR="00F748F5" w:rsidRDefault="00F748F5" w:rsidP="00AE5312">
                            <w:pPr>
                              <w:snapToGrid w:val="0"/>
                              <w:jc w:val="center"/>
                            </w:pPr>
                            <w:r>
                              <w:rPr>
                                <w:rFonts w:ascii="Arial" w:hint="eastAsia"/>
                                <w:color w:val="FFFFFF"/>
                                <w:sz w:val="24"/>
                                <w:szCs w:val="24"/>
                              </w:rPr>
                              <w:t>PROJET M1</w:t>
                            </w:r>
                          </w:p>
                        </w:txbxContent>
                      </v:textbox>
                    </v:shape>
                  </v:group>
                </v:group>
                <v:shape id="Generalization" o:spid="_x0000_s1133" style="position:absolute;left:4711;top:20844;width:16949;height:9222;visibility:visible;mso-wrap-style:square;v-text-anchor:top" coordsize="1694850,92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" path="m,nfl1694850,-922164e" fillcolor="#edf0f7" strokeweight=".16667mm">
                  <v:fill color2="#a6bed0" focus="100%" type="gradient">
                    <o:fill v:ext="view" type="gradientUnscaled"/>
                  </v:fill>
                  <v:stroke endarrow="block" joinstyle="miter"/>
                  <v:path arrowok="t" textboxrect="0,0,1694850,922164"/>
                </v:shape>
                <v:shape id="Generalization" o:spid="_x0000_s1134" style="position:absolute;left:5654;top:9393;width:23720;height:1792;visibility:visible;mso-wrap-style:square;v-text-anchor:top" coordsize="2247714,16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" path="m,nfl2247714,-161582e" fillcolor="#edf0f7" strokeweight=".16667mm">
                  <v:fill color2="#a6bed0" focus="100%" type="gradient">
                    <o:fill v:ext="view" type="gradientUnscaled"/>
                  </v:fill>
                  <v:stroke endarrow="block" joinstyle="miter"/>
                  <v:path arrowok="t" textboxrect="0,0,2247714,161582"/>
                </v:shape>
                <v:shape id="Ellipse" o:spid="_x0000_s1135" style="position:absolute;left:13098;top:22330;width:11149;height:4982;visibility:visible;mso-wrap-style:square;v-text-anchor:middle" coordsize="910482,4690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" adj="-11796480,,5400" path="m,234533c,105006,203818,3,455241,3v251423,,455241,105003,455241,234530c910482,364063,706664,469069,455241,469069,203818,469069,,364063,,234533xe" fillcolor="#ee7c31" strokecolor="#ee7c31" strokeweight=".16667mm">
                  <v:stroke joinstyle="bevel"/>
                  <v:formulas/>
                  <v:path arrowok="t" o:connecttype="custom" o:connectlocs="557455,0;557455,498239;0,249119;1114910,249119;905861,62280;905861,435958;209046,62280;209046,435958;104523,109613;104523,388627;1010389,109613;1010389,388627" o:connectangles="0,0,0,0,0,0,0,0,0,0,0,0" textboxrect="0,0,910482,469066"/>
                  <v:textbox inset="1mm,0,1mm,0">
                    <w:txbxContent>
                      <w:p w14:paraId="570AC255" w14:textId="5F0901A6" w:rsidR="00F748F5" w:rsidRPr="001E24BB" w:rsidRDefault="00F748F5" w:rsidP="00F6102C">
                        <w:pPr>
                          <w:snapToGrid w:val="0"/>
                          <w:spacing w:line="240" w:lineRule="auto"/>
                          <w:jc w:val="center"/>
                          <w:rPr>
                            <w:color w:val="auto"/>
                            <w:sz w:val="16"/>
                            <w:szCs w:val="16"/>
                          </w:rPr>
                        </w:pPr>
                        <w:r>
                          <w:rPr>
                            <w:rFonts w:ascii="Arial"/>
                            <w:color w:val="auto"/>
                            <w:sz w:val="16"/>
                            <w:szCs w:val="16"/>
                          </w:rPr>
                          <w:t>Recommander une personne</w:t>
                        </w:r>
                        <w:r w:rsidRPr="001E24BB">
                          <w:rPr>
                            <w:rFonts w:ascii="Arial" w:hint="eastAsia"/>
                            <w:color w:val="auto"/>
                            <w:sz w:val="16"/>
                            <w:szCs w:val="16"/>
                          </w:rPr>
                          <w:t xml:space="preserve"> venu</w:t>
                        </w:r>
                        <w:r>
                          <w:rPr>
                            <w:rFonts w:ascii="Arial"/>
                            <w:color w:val="auto"/>
                            <w:sz w:val="16"/>
                            <w:szCs w:val="16"/>
                          </w:rPr>
                          <w:t xml:space="preserve">e </w:t>
                        </w:r>
                        <w:r w:rsidRPr="001E24BB">
                          <w:rPr>
                            <w:rFonts w:ascii="Arial" w:hint="eastAsia"/>
                            <w:color w:val="auto"/>
                            <w:sz w:val="16"/>
                            <w:szCs w:val="16"/>
                          </w:rPr>
                          <w:t>au club / les anciens</w:t>
                        </w:r>
                      </w:p>
                    </w:txbxContent>
                  </v:textbox>
                </v:shape>
                <v:shape id="Ellipse" o:spid="_x0000_s1136" style="position:absolute;left:9851;top:27163;width:9105;height:4690;visibility:visible;mso-wrap-style:square;v-text-anchor:middle" coordsize="910482,4690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" adj="-11796480,,5400" path="m,234533c,105006,203818,3,455241,3v251423,,455241,105003,455241,234530c910482,364063,706664,469069,455241,469069,203818,469069,,364063,,234533xe" fillcolor="#ee7c31" strokecolor="#ee7c31" strokeweight=".16667mm">
                  <v:stroke joinstyle="bevel"/>
                  <v:formulas/>
                  <v:path arrowok="t" o:connecttype="custom" o:connectlocs="455241,0;455241,469066;0,234533;910482,234533;739764,58633;739764,410432;170716,58633;170716,410432;85358,103195;85358,365872;825126,103195;825126,365872" o:connectangles="0,0,0,0,0,0,0,0,0,0,0,0" textboxrect="0,0,910482,469066"/>
                  <v:textbox inset="1mm,0,1mm,0">
                    <w:txbxContent>
                      <w:p w14:paraId="45925DF5" w14:textId="1E16C0B0" w:rsidR="00F748F5" w:rsidRPr="003426C1" w:rsidRDefault="00F748F5" w:rsidP="00F6102C">
                        <w:pPr>
                          <w:snapToGrid w:val="0"/>
                          <w:spacing w:line="240" w:lineRule="auto"/>
                          <w:jc w:val="center"/>
                          <w:rPr>
                            <w:color w:val="auto"/>
                            <w:sz w:val="14"/>
                            <w:szCs w:val="14"/>
                          </w:rPr>
                        </w:pPr>
                        <w:r w:rsidRPr="003426C1">
                          <w:rPr>
                            <w:rFonts w:ascii="Arial" w:hint="eastAsia"/>
                            <w:color w:val="auto"/>
                            <w:sz w:val="14"/>
                            <w:szCs w:val="14"/>
                          </w:rPr>
                          <w:t>R</w:t>
                        </w:r>
                        <w:r w:rsidRPr="003426C1">
                          <w:rPr>
                            <w:rFonts w:ascii="Arial" w:hint="eastAsia"/>
                            <w:color w:val="auto"/>
                            <w:sz w:val="14"/>
                            <w:szCs w:val="14"/>
                          </w:rPr>
                          <w:t>é</w:t>
                        </w:r>
                        <w:r w:rsidRPr="003426C1">
                          <w:rPr>
                            <w:rFonts w:ascii="Arial" w:hint="eastAsia"/>
                            <w:color w:val="auto"/>
                            <w:sz w:val="14"/>
                            <w:szCs w:val="14"/>
                          </w:rPr>
                          <w:t>partir les points du</w:t>
                        </w:r>
                        <w:r>
                          <w:rPr>
                            <w:rFonts w:ascii="Arial"/>
                            <w:color w:val="auto"/>
                            <w:sz w:val="14"/>
                            <w:szCs w:val="14"/>
                          </w:rPr>
                          <w:t xml:space="preserve"> </w:t>
                        </w:r>
                        <w:r w:rsidRPr="003426C1">
                          <w:rPr>
                            <w:rFonts w:ascii="Arial" w:hint="eastAsia"/>
                            <w:color w:val="auto"/>
                            <w:sz w:val="14"/>
                            <w:szCs w:val="14"/>
                          </w:rPr>
                          <w:t>club aux membres</w:t>
                        </w:r>
                      </w:p>
                    </w:txbxContent>
                  </v:textbox>
                </v:shape>
                <v:shape id="Ellipse" o:spid="_x0000_s1137" style="position:absolute;left:14404;top:31954;width:9105;height:4690;visibility:visible;mso-wrap-style:square;v-text-anchor:middle" coordsize="910482,4690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" adj="-11796480,,5400" path="m,234533c,105006,203818,3,455241,3v251423,,455241,105003,455241,234530c910482,364063,706664,469069,455241,469069,203818,469069,,364063,,234533xe" fillcolor="#ee7c31" strokecolor="#ee7c31" strokeweight=".16667mm">
                  <v:stroke joinstyle="bevel"/>
                  <v:formulas/>
                  <v:path arrowok="t" o:connecttype="custom" o:connectlocs="455241,0;455241,469066;0,234533;910482,234533;739764,58633;739764,410432;170716,58633;170716,410432;85358,103195;85358,365872;825126,103195;825126,365872" o:connectangles="0,0,0,0,0,0,0,0,0,0,0,0" textboxrect="0,0,910482,469066"/>
                  <v:textbox inset="1mm,0,1mm,0">
                    <w:txbxContent>
                      <w:p w14:paraId="68287064" w14:textId="77777777" w:rsidR="00F748F5" w:rsidRPr="007025A3" w:rsidRDefault="00F748F5" w:rsidP="00F6102C">
                        <w:pPr>
                          <w:snapToGrid w:val="0"/>
                          <w:spacing w:line="240" w:lineRule="auto"/>
                          <w:jc w:val="center"/>
                          <w:rPr>
                            <w:color w:val="auto"/>
                            <w:sz w:val="18"/>
                            <w:szCs w:val="18"/>
                          </w:rPr>
                        </w:pPr>
                        <w:r w:rsidRPr="007025A3">
                          <w:rPr>
                            <w:rFonts w:ascii="Arial" w:hint="eastAsia"/>
                            <w:color w:val="auto"/>
                            <w:sz w:val="18"/>
                            <w:szCs w:val="18"/>
                          </w:rPr>
                          <w:t>Valider ou non un projet</w:t>
                        </w:r>
                      </w:p>
                    </w:txbxContent>
                  </v:textbox>
                </v:shape>
                <v:shape id="Ellipse" o:spid="_x0000_s1138" style="position:absolute;left:11715;top:37999;width:9105;height:5960;visibility:visible;mso-wrap-style:square;v-text-anchor:bottom" coordsize="910482,4690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" adj="-11796480,,5400" path="m,234533c,105006,203818,3,455241,3v251423,,455241,105003,455241,234530c910482,364063,706664,469069,455241,469069,203818,469069,,364063,,234533xe" fillcolor="#ee7c31" strokecolor="#ee7c31" strokeweight=".16667mm">
                  <v:stroke joinstyle="bevel"/>
                  <v:formulas/>
                  <v:path arrowok="t" o:connecttype="custom" o:connectlocs="455241,0;455241,595952;0,297976;910482,297976;739764,74494;739764,521457;170716,74494;170716,521457;85358,131110;85358,464843;825126,131110;825126,464843" o:connectangles="0,0,0,0,0,0,0,0,0,0,0,0" textboxrect="0,0,910482,469066"/>
                  <v:textbox inset="1mm,0,1mm,0">
                    <w:txbxContent>
                      <w:p w14:paraId="4A4F7B2E" w14:textId="27072BAF" w:rsidR="00F748F5" w:rsidRPr="00033C62" w:rsidRDefault="00F748F5" w:rsidP="000A5722">
                        <w:pPr>
                          <w:snapToGrid w:val="0"/>
                          <w:spacing w:line="240" w:lineRule="auto"/>
                          <w:jc w:val="center"/>
                          <w:rPr>
                            <w:color w:val="auto"/>
                            <w:sz w:val="18"/>
                            <w:szCs w:val="18"/>
                          </w:rPr>
                        </w:pPr>
                        <w:r w:rsidRPr="00033C62">
                          <w:rPr>
                            <w:rFonts w:ascii="Arial" w:hint="eastAsia"/>
                            <w:color w:val="auto"/>
                            <w:sz w:val="18"/>
                            <w:szCs w:val="18"/>
                          </w:rPr>
                          <w:t>Attribuer des r</w:t>
                        </w:r>
                        <w:r w:rsidRPr="00033C62">
                          <w:rPr>
                            <w:rFonts w:ascii="Arial" w:hint="eastAsia"/>
                            <w:color w:val="auto"/>
                            <w:sz w:val="18"/>
                            <w:szCs w:val="18"/>
                          </w:rPr>
                          <w:t>ô</w:t>
                        </w:r>
                        <w:r w:rsidRPr="00033C62">
                          <w:rPr>
                            <w:rFonts w:ascii="Arial" w:hint="eastAsia"/>
                            <w:color w:val="auto"/>
                            <w:sz w:val="18"/>
                            <w:szCs w:val="18"/>
                          </w:rPr>
                          <w:t>les aux</w:t>
                        </w:r>
                        <w:r>
                          <w:rPr>
                            <w:rFonts w:ascii="Arial"/>
                            <w:color w:val="auto"/>
                            <w:sz w:val="18"/>
                            <w:szCs w:val="18"/>
                          </w:rPr>
                          <w:t xml:space="preserve"> </w:t>
                        </w:r>
                        <w:r w:rsidRPr="00033C62">
                          <w:rPr>
                            <w:rFonts w:ascii="Arial" w:hint="eastAsia"/>
                            <w:color w:val="auto"/>
                            <w:sz w:val="18"/>
                            <w:szCs w:val="18"/>
                          </w:rPr>
                          <w:t>membres</w:t>
                        </w:r>
                      </w:p>
                    </w:txbxContent>
                  </v:textbox>
                </v:shape>
                <v:shape id="Ellipse" o:spid="_x0000_s1139" style="position:absolute;left:26789;top:42192;width:11158;height:6697;visibility:visible;mso-wrap-style:square;v-text-anchor:middle" coordsize="910482,4690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" adj="-11796480,,5400" path="m,234533c,105006,203818,3,455241,3v251423,,455241,105003,455241,234530c910482,364063,706664,469069,455241,469069,203818,469069,,364063,,234533xe" fillcolor="#ee7c31" strokecolor="#ee7c31" strokeweight=".16667mm">
                  <v:stroke joinstyle="bevel"/>
                  <v:formulas/>
                  <v:path arrowok="t" o:connecttype="custom" o:connectlocs="557878,0;557878,669717;0,334859;1115755,334859;906548,83714;906548,586001;209205,83714;209205,586001;104602,147338;104602,522380;1011155,147338;1011155,522380" o:connectangles="0,0,0,0,0,0,0,0,0,0,0,0" textboxrect="0,0,910482,469066"/>
                  <v:textbox inset="1mm,0,1mm,0">
                    <w:txbxContent>
                      <w:p w14:paraId="288AE4FC" w14:textId="1DA2547F" w:rsidR="00F748F5" w:rsidRPr="009B54B0" w:rsidRDefault="00F748F5" w:rsidP="0076032A">
                        <w:pPr>
                          <w:snapToGrid w:val="0"/>
                          <w:spacing w:line="240" w:lineRule="auto"/>
                          <w:jc w:val="center"/>
                          <w:rPr>
                            <w:color w:val="auto"/>
                          </w:rPr>
                        </w:pPr>
                        <w:proofErr w:type="gramStart"/>
                        <w:r w:rsidRPr="009B54B0">
                          <w:rPr>
                            <w:rFonts w:ascii="Arial" w:hint="eastAsia"/>
                            <w:color w:val="auto"/>
                          </w:rPr>
                          <w:t>Nombre de personnes</w:t>
                        </w:r>
                        <w:proofErr w:type="gramEnd"/>
                        <w:r w:rsidRPr="009B54B0">
                          <w:rPr>
                            <w:rFonts w:ascii="Arial"/>
                            <w:color w:val="auto"/>
                          </w:rPr>
                          <w:t xml:space="preserve"> </w:t>
                        </w:r>
                        <w:r w:rsidRPr="009B54B0">
                          <w:rPr>
                            <w:rFonts w:ascii="Arial" w:hint="eastAsia"/>
                            <w:color w:val="auto"/>
                          </w:rPr>
                          <w:t>max accept</w:t>
                        </w:r>
                        <w:r w:rsidRPr="009B54B0">
                          <w:rPr>
                            <w:rFonts w:ascii="Arial" w:hint="eastAsia"/>
                            <w:color w:val="auto"/>
                          </w:rPr>
                          <w:t>é</w:t>
                        </w:r>
                        <w:r w:rsidRPr="009B54B0">
                          <w:rPr>
                            <w:rFonts w:ascii="Arial" w:hint="eastAsia"/>
                            <w:color w:val="auto"/>
                          </w:rPr>
                          <w:t>es</w:t>
                        </w:r>
                      </w:p>
                    </w:txbxContent>
                  </v:textbox>
                </v:shape>
                <v:shape id="Generalization" o:spid="_x0000_s1140" style="position:absolute;left:4711;top:20844;width:12325;height:4305;visibility:visible;mso-wrap-style:square;v-text-anchor:top" coordsize="1232514,430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" path="m,nfl1232514,-430529e" fillcolor="#edf0f7" strokeweight=".16667mm">
                  <v:fill color2="#a6bed0" focus="100%" type="gradient">
                    <o:fill v:ext="view" type="gradientUnscaled"/>
                  </v:fill>
                  <v:stroke endarrow="block" joinstyle="miter"/>
                  <v:path arrowok="t" textboxrect="0,0,1232514,430529"/>
                </v:shape>
                <v:shape id="Generalization" o:spid="_x0000_s1141" style="position:absolute;left:4711;top:20844;width:5909;height:0;visibility:visible;mso-wrap-style:square;v-text-anchor:top" coordsize="590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" path="m,nfl590849,e" fillcolor="#edf0f7" strokeweight=".16667mm">
                  <v:fill color2="#a6bed0" focus="100%" type="gradient">
                    <o:fill v:ext="view" type="gradientUnscaled"/>
                  </v:fill>
                  <v:stroke endarrow="block" joinstyle="miter"/>
                  <v:path arrowok="t" textboxrect="0,0,590849,0"/>
                </v:shape>
                <v:shape id="Generalization" o:spid="_x0000_s1142" style="position:absolute;left:5654;top:29842;width:4197;height:334;visibility:visible;mso-wrap-style:square;v-text-anchor:top" coordsize="419776,3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" path="m,nfl419776,-33381e" fillcolor="#edf0f7" strokeweight=".16667mm">
                  <v:fill color2="#a6bed0" focus="100%" type="gradient">
                    <o:fill v:ext="view" type="gradientUnscaled"/>
                  </v:fill>
                  <v:stroke endarrow="block" joinstyle="miter"/>
                  <v:path arrowok="t" textboxrect="0,0,419776,33381"/>
                </v:shape>
                <v:shape id="Generalization" o:spid="_x0000_s1143" style="position:absolute;left:5654;top:29941;width:7562;height:4483;visibility:visible;mso-wrap-style:square;v-text-anchor:top" coordsize="1061442,458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" path="m,nfl1061442,-458244e" fillcolor="#edf0f7" strokeweight=".16667mm">
                  <v:fill color2="#a6bed0" focus="100%" type="gradient">
                    <o:fill v:ext="view" type="gradientUnscaled"/>
                  </v:fill>
                  <v:stroke endarrow="block" joinstyle="miter"/>
                  <v:path arrowok="t" textboxrect="0,0,1061442,458244"/>
                </v:shape>
                <v:shape id="Generalization" o:spid="_x0000_s1144" style="position:absolute;left:5654;top:29842;width:8750;height:4357;visibility:visible;mso-wrap-style:square;v-text-anchor:top" coordsize="875016,43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" path="m,nfl875016,435684e" fillcolor="#edf0f7" strokeweight=".16667mm">
                  <v:fill color2="#a6bed0" focus="100%" type="gradient">
                    <o:fill v:ext="view" type="gradientUnscaled"/>
                  </v:fill>
                  <v:stroke endarrow="block" joinstyle="miter"/>
                  <v:path arrowok="t" textboxrect="0,0,875016,435684"/>
                </v:shape>
                <v:shape id="Generalization" o:spid="_x0000_s1145" style="position:absolute;left:5654;top:29842;width:6062;height:11393;visibility:visible;mso-wrap-style:square;v-text-anchor:top" coordsize="606198,113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" path="m,nfl606198,1139280e" fillcolor="#edf0f7" strokeweight=".16667mm">
                  <v:fill color2="#a6bed0" focus="100%" type="gradient">
                    <o:fill v:ext="view" type="gradientUnscaled"/>
                  </v:fill>
                  <v:stroke endarrow="block" joinstyle="miter"/>
                  <v:path arrowok="t" textboxrect="0,0,606198,1139280"/>
                </v:shape>
                <v:shape id="Ellipse" o:spid="_x0000_s1146" style="position:absolute;left:8701;top:2626;width:13857;height:4483;visibility:visible;mso-wrap-style:square;v-text-anchor:middle" coordsize="756870,389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" adj="-11796480,,5400" path="m,194963c-344,125193,71710,60647,188940,25710v117229,-34936,261761,-34936,378990,c685160,60647,757214,125193,756870,194963v,107678,-169431,194967,-378435,194967c169431,389930,,302641,,194963xe" fillcolor="#ee7c31" strokecolor="#ee7c31" strokeweight=".16667mm">
                  <v:stroke joinstyle="bevel"/>
                  <v:formulas/>
                  <v:path arrowok="t" o:connecttype="custom" o:connectlocs="692847,0;692847,448304;0,224151;1385690,224151;1125875,56038;1125875,392266;259818,56038;259818,392266;129909,98627;129909,349677;1255783,98627;1255783,349677" o:connectangles="0,0,0,0,0,0,0,0,0,0,0,0" textboxrect="0,0,756870,389927"/>
                  <v:textbox inset="1mm,0,1mm,0">
                    <w:txbxContent>
                      <w:p w14:paraId="7A30C004" w14:textId="1DFC13E6" w:rsidR="00F748F5" w:rsidRPr="009B54B0" w:rsidRDefault="00F748F5" w:rsidP="00D325A9">
                        <w:pPr>
                          <w:snapToGrid w:val="0"/>
                          <w:spacing w:line="240" w:lineRule="auto"/>
                          <w:jc w:val="center"/>
                          <w:rPr>
                            <w:color w:val="auto"/>
                            <w:sz w:val="18"/>
                            <w:szCs w:val="18"/>
                          </w:rPr>
                        </w:pPr>
                        <w:r w:rsidRPr="009B54B0">
                          <w:rPr>
                            <w:rFonts w:ascii="Arial" w:hint="eastAsia"/>
                            <w:color w:val="auto"/>
                            <w:sz w:val="18"/>
                            <w:szCs w:val="18"/>
                          </w:rPr>
                          <w:t>Se renseigner sur</w:t>
                        </w:r>
                        <w:r>
                          <w:rPr>
                            <w:rFonts w:ascii="Arial"/>
                            <w:color w:val="auto"/>
                            <w:sz w:val="18"/>
                            <w:szCs w:val="18"/>
                          </w:rPr>
                          <w:t xml:space="preserve"> </w:t>
                        </w:r>
                        <w:r w:rsidRPr="009B54B0">
                          <w:rPr>
                            <w:rFonts w:ascii="Arial" w:hint="eastAsia"/>
                            <w:color w:val="auto"/>
                            <w:sz w:val="18"/>
                            <w:szCs w:val="18"/>
                          </w:rPr>
                          <w:t>les PR / PA / PI</w:t>
                        </w:r>
                      </w:p>
                    </w:txbxContent>
                  </v:textbox>
                </v:shape>
                <v:shape id="Ellipse" o:spid="_x0000_s1147" style="position:absolute;left:10046;top:44770;width:11137;height:5351;visibility:visible;mso-wrap-style:square;v-text-anchor:middle" coordsize="756870,389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" adj="-11796480,,5400" path="m,194963c-344,125193,71710,60647,188940,25710v117229,-34936,261761,-34936,378990,c685160,60647,757214,125193,756870,194963v,107678,-169431,194967,-378435,194967c169431,389930,,302641,,194963xe" fillcolor="#ee7c31" strokecolor="#ee7c31" strokeweight=".16667mm">
                  <v:stroke joinstyle="bevel"/>
                  <v:formulas/>
                  <v:path arrowok="t" o:connecttype="custom" o:connectlocs="556862,0;556862,535088;0,267543;1113722,267543;904901,66886;904901,468202;208824,66886;208824,468202;104412,117719;104412,417369;1009311,117719;1009311,417369" o:connectangles="0,0,0,0,0,0,0,0,0,0,0,0" textboxrect="0,0,756870,389927"/>
                  <v:textbox inset="1mm,0,1mm,0">
                    <w:txbxContent>
                      <w:p w14:paraId="1EA2F882" w14:textId="4CF5E686" w:rsidR="00F748F5" w:rsidRPr="009B54B0" w:rsidRDefault="00F748F5" w:rsidP="000A5722">
                        <w:pPr>
                          <w:snapToGrid w:val="0"/>
                          <w:spacing w:line="240" w:lineRule="auto"/>
                          <w:jc w:val="center"/>
                          <w:rPr>
                            <w:color w:val="auto"/>
                          </w:rPr>
                        </w:pPr>
                        <w:r>
                          <w:rPr>
                            <w:rFonts w:ascii="Arial" w:hint="eastAsia"/>
                            <w:color w:val="auto"/>
                          </w:rPr>
                          <w:t>Ajouter g</w:t>
                        </w:r>
                        <w:r w:rsidRPr="009B54B0">
                          <w:rPr>
                            <w:rFonts w:ascii="Arial" w:hint="eastAsia"/>
                            <w:color w:val="auto"/>
                          </w:rPr>
                          <w:t>rille</w:t>
                        </w:r>
                        <w:r>
                          <w:rPr>
                            <w:rFonts w:ascii="Arial"/>
                            <w:color w:val="auto"/>
                          </w:rPr>
                          <w:t xml:space="preserve"> </w:t>
                        </w:r>
                        <w:r w:rsidRPr="009B54B0">
                          <w:rPr>
                            <w:rFonts w:ascii="Arial" w:hint="eastAsia"/>
                            <w:color w:val="auto"/>
                          </w:rPr>
                          <w:t>objectifs / dossier</w:t>
                        </w:r>
                        <w:r>
                          <w:rPr>
                            <w:rFonts w:ascii="Arial"/>
                            <w:color w:val="auto"/>
                          </w:rPr>
                          <w:t xml:space="preserve"> </w:t>
                        </w:r>
                        <w:r w:rsidRPr="009B54B0">
                          <w:rPr>
                            <w:rFonts w:ascii="Arial" w:hint="eastAsia"/>
                            <w:color w:val="auto"/>
                          </w:rPr>
                          <w:t>passation</w:t>
                        </w:r>
                      </w:p>
                    </w:txbxContent>
                  </v:textbox>
                </v:shape>
                <v:shape id="Ellipse" o:spid="_x0000_s1148" style="position:absolute;left:10046;top:9393;width:9136;height:4566;visibility:visible;mso-wrap-style:square;v-text-anchor:middle" coordsize="756870,389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" adj="-11796480,,5400" path="m,194963c-344,125193,71710,60647,188940,25710v117229,-34936,261761,-34936,378990,c685160,60647,757214,125193,756870,194963v,107678,-169431,194967,-378435,194967c169431,389930,,302641,,194963xe" fillcolor="#ee7c31" strokecolor="#ee7c31" strokeweight=".16667mm">
                  <v:stroke joinstyle="bevel"/>
                  <v:formulas/>
                  <v:path arrowok="t" o:connecttype="custom" o:connectlocs="456806,0;456806,456642;0,228320;913609,228320;742309,57080;742309,399562;171303,57080;171303,399562;85651,100461;85651,356181;827959,100461;827959,356181" o:connectangles="0,0,0,0,0,0,0,0,0,0,0,0" textboxrect="0,0,756870,389927"/>
                  <v:textbox inset="1mm,0,1mm,0">
                    <w:txbxContent>
                      <w:p w14:paraId="279EAC30" w14:textId="46957EA1" w:rsidR="00F748F5" w:rsidRPr="005E0AA2" w:rsidRDefault="00F748F5" w:rsidP="006C450D">
                        <w:pPr>
                          <w:snapToGrid w:val="0"/>
                          <w:spacing w:line="240" w:lineRule="auto"/>
                          <w:jc w:val="center"/>
                          <w:rPr>
                            <w:color w:val="auto"/>
                          </w:rPr>
                        </w:pPr>
                        <w:proofErr w:type="gramStart"/>
                        <w:r w:rsidRPr="005E0AA2">
                          <w:rPr>
                            <w:rFonts w:ascii="Arial" w:hint="eastAsia"/>
                            <w:color w:val="auto"/>
                          </w:rPr>
                          <w:t>Listing:</w:t>
                        </w:r>
                        <w:proofErr w:type="gramEnd"/>
                        <w:r w:rsidRPr="005E0AA2">
                          <w:rPr>
                            <w:rFonts w:ascii="Arial" w:hint="eastAsia"/>
                            <w:color w:val="auto"/>
                          </w:rPr>
                          <w:t xml:space="preserve"> club /</w:t>
                        </w:r>
                        <w:r w:rsidRPr="005E0AA2">
                          <w:rPr>
                            <w:rFonts w:ascii="Arial" w:hint="eastAsia"/>
                            <w:color w:val="auto"/>
                          </w:rPr>
                          <w:t>é</w:t>
                        </w:r>
                        <w:r w:rsidRPr="005E0AA2">
                          <w:rPr>
                            <w:rFonts w:ascii="Arial" w:hint="eastAsia"/>
                            <w:color w:val="auto"/>
                          </w:rPr>
                          <w:t>tudiant / classe</w:t>
                        </w:r>
                      </w:p>
                    </w:txbxContent>
                  </v:textbox>
                </v:shape>
                <v:shape id="Ellipse" o:spid="_x0000_s1149" style="position:absolute;left:57283;top:5259;width:11329;height:6305;visibility:visible;mso-wrap-style:square;v-text-anchor:bottom" coordsize="926622,4773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" adj="-11796480,,5400" path="m,238691c,106867,207431,3,463311,3v255880,,463311,106864,463311,238688c926622,370517,719191,477384,463311,477384,207431,477384,,370517,,238691xe" fillcolor="#476482" strokecolor="#476482" strokeweight=".16667mm">
                  <v:stroke joinstyle="bevel"/>
                  <v:formulas/>
                  <v:path arrowok="t" o:connecttype="custom" o:connectlocs="566491,0;566491,630568;0,315285;1132982,315285;920547,78821;920547,551748;212433,78821;212433,551748;106217,138725;106217,491843;1026768,138725;1026768,491843" o:connectangles="0,0,0,0,0,0,0,0,0,0,0,0" textboxrect="0,0,926622,477381"/>
                  <v:textbox inset="1mm,0,1mm,0">
                    <w:txbxContent>
                      <w:p w14:paraId="7DEED358" w14:textId="1A6575D3" w:rsidR="00F748F5" w:rsidRPr="004D206D" w:rsidRDefault="00F748F5" w:rsidP="001204D0">
                        <w:pPr>
                          <w:snapToGrid w:val="0"/>
                          <w:jc w:val="center"/>
                          <w:rPr>
                            <w:sz w:val="18"/>
                            <w:szCs w:val="18"/>
                          </w:rPr>
                        </w:pPr>
                        <w:r w:rsidRPr="004D206D">
                          <w:rPr>
                            <w:rFonts w:ascii="Arial" w:hint="eastAsia"/>
                            <w:color w:val="FFFFFF"/>
                            <w:sz w:val="18"/>
                            <w:szCs w:val="18"/>
                          </w:rPr>
                          <w:t>Export</w:t>
                        </w:r>
                        <w:r>
                          <w:rPr>
                            <w:rFonts w:ascii="Arial"/>
                            <w:color w:val="FFFFFF"/>
                            <w:sz w:val="18"/>
                            <w:szCs w:val="18"/>
                          </w:rPr>
                          <w:t>er</w:t>
                        </w:r>
                        <w:r w:rsidRPr="004D206D">
                          <w:rPr>
                            <w:rFonts w:ascii="Arial" w:hint="eastAsia"/>
                            <w:color w:val="FFFFFF"/>
                            <w:sz w:val="18"/>
                            <w:szCs w:val="18"/>
                          </w:rPr>
                          <w:t xml:space="preserve"> </w:t>
                        </w:r>
                        <w:r>
                          <w:rPr>
                            <w:rFonts w:ascii="Arial" w:hint="eastAsia"/>
                            <w:color w:val="FFFFFF"/>
                            <w:sz w:val="18"/>
                            <w:szCs w:val="18"/>
                          </w:rPr>
                          <w:t>l</w:t>
                        </w:r>
                        <w:r w:rsidRPr="004D206D">
                          <w:rPr>
                            <w:rFonts w:ascii="Arial" w:hint="eastAsia"/>
                            <w:color w:val="FFFFFF"/>
                            <w:sz w:val="18"/>
                            <w:szCs w:val="18"/>
                          </w:rPr>
                          <w:t>es notes au</w:t>
                        </w:r>
                        <w:r>
                          <w:rPr>
                            <w:rFonts w:ascii="Arial"/>
                            <w:color w:val="FFFFFF"/>
                            <w:sz w:val="18"/>
                            <w:szCs w:val="18"/>
                          </w:rPr>
                          <w:t xml:space="preserve"> </w:t>
                        </w:r>
                        <w:r w:rsidRPr="004D206D">
                          <w:rPr>
                            <w:rFonts w:ascii="Arial" w:hint="eastAsia"/>
                            <w:color w:val="FFFFFF"/>
                            <w:sz w:val="18"/>
                            <w:szCs w:val="18"/>
                          </w:rPr>
                          <w:t>format CSV</w:t>
                        </w:r>
                      </w:p>
                    </w:txbxContent>
                  </v:textbox>
                </v:shape>
                <v:shape id="Ellipse" o:spid="_x0000_s1150" style="position:absolute;left:44204;top:19768;width:11650;height:3900;visibility:visible;mso-wrap-style:square;v-text-anchor:bottom" coordsize="756870,389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" adj="-11796480,,5400" path="m,194963c-344,125193,71710,60647,188940,25710v117229,-34936,261761,-34936,378990,c685160,60647,757214,125193,756870,194963v,107678,-169431,194967,-378435,194967c169431,389930,,302641,,194963xe" fillcolor="#476482" strokecolor="#476482" strokeweight=".16667mm">
                  <v:stroke joinstyle="bevel"/>
                  <v:formulas/>
                  <v:path arrowok="t" o:connecttype="custom" o:connectlocs="582497,0;582497,389927;0,194963;1164990,194963;946556,48741;946556,341186;218437,48741;218437,341186;109218,85784;109218,304143;1055773,85784;1055773,304143" o:connectangles="0,0,0,0,0,0,0,0,0,0,0,0" textboxrect="0,0,756870,389927"/>
                  <v:textbox inset="1mm,0,1mm,0">
                    <w:txbxContent>
                      <w:p w14:paraId="741E9A74" w14:textId="77777777" w:rsidR="00F748F5" w:rsidRPr="009B54B0" w:rsidRDefault="00F748F5" w:rsidP="00AE5312">
                        <w:pPr>
                          <w:snapToGrid w:val="0"/>
                          <w:jc w:val="center"/>
                          <w:rPr>
                            <w:sz w:val="18"/>
                            <w:szCs w:val="18"/>
                          </w:rPr>
                        </w:pPr>
                        <w:r w:rsidRPr="009B54B0">
                          <w:rPr>
                            <w:rFonts w:ascii="Arial" w:hint="eastAsia"/>
                            <w:color w:val="FFFFFF"/>
                            <w:sz w:val="18"/>
                            <w:szCs w:val="18"/>
                          </w:rPr>
                          <w:t>S'authentifier</w:t>
                        </w:r>
                      </w:p>
                    </w:txbxContent>
                  </v:textbox>
                </v:shape>
                <v:shape id="Ellipse" o:spid="_x0000_s1151" style="position:absolute;left:58247;top:41706;width:10656;height:6394;visibility:visible;mso-wrap-style:square;v-text-anchor:middle" coordsize="756870,389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" adj="-11796480,,5400" path="m,194963c-344,125193,71710,60647,188940,25710v117229,-34936,261761,-34936,378990,c685160,60647,757214,125193,756870,194963v,107678,-169431,194967,-378435,194967c169431,389930,,302641,,194963xe" fillcolor="#476482" strokecolor="#476482" strokeweight=".16667mm">
                  <v:stroke joinstyle="bevel"/>
                  <v:formulas/>
                  <v:path arrowok="t" o:connecttype="custom" o:connectlocs="532818,0;532818,639399;0,319699;1065634,319699;865829,79925;865829,559474;199808,79925;199808,559474;99904,140668;99904,498731;965732,140668;965732,498731" o:connectangles="0,0,0,0,0,0,0,0,0,0,0,0" textboxrect="0,0,756870,389927"/>
                  <v:textbox inset="1mm,0,1mm,0">
                    <w:txbxContent>
                      <w:p w14:paraId="22A79770" w14:textId="378298AF" w:rsidR="00F748F5" w:rsidRPr="00D711B9" w:rsidRDefault="00F748F5" w:rsidP="00AE5312">
                        <w:pPr>
                          <w:snapToGrid w:val="0"/>
                          <w:jc w:val="center"/>
                        </w:pPr>
                        <w:r w:rsidRPr="00D711B9">
                          <w:rPr>
                            <w:rFonts w:ascii="Arial" w:hint="eastAsia"/>
                            <w:color w:val="FFFFFF"/>
                          </w:rPr>
                          <w:t>A</w:t>
                        </w:r>
                        <w:r>
                          <w:rPr>
                            <w:rFonts w:ascii="Arial"/>
                            <w:color w:val="FFFFFF"/>
                          </w:rPr>
                          <w:t>l</w:t>
                        </w:r>
                        <w:r w:rsidRPr="00D711B9">
                          <w:rPr>
                            <w:rFonts w:ascii="Arial" w:hint="eastAsia"/>
                            <w:color w:val="FFFFFF"/>
                          </w:rPr>
                          <w:t>gorithme de</w:t>
                        </w:r>
                        <w:r>
                          <w:rPr>
                            <w:rFonts w:ascii="Arial"/>
                            <w:color w:val="FFFFFF"/>
                          </w:rPr>
                          <w:t xml:space="preserve"> </w:t>
                        </w:r>
                        <w:r w:rsidRPr="00D711B9">
                          <w:rPr>
                            <w:rFonts w:ascii="Arial" w:hint="eastAsia"/>
                            <w:color w:val="FFFFFF"/>
                          </w:rPr>
                          <w:t>r</w:t>
                        </w:r>
                        <w:r w:rsidRPr="00D711B9">
                          <w:rPr>
                            <w:rFonts w:ascii="Arial" w:hint="eastAsia"/>
                            <w:color w:val="FFFFFF"/>
                          </w:rPr>
                          <w:t>é</w:t>
                        </w:r>
                        <w:r w:rsidRPr="00D711B9">
                          <w:rPr>
                            <w:rFonts w:ascii="Arial" w:hint="eastAsia"/>
                            <w:color w:val="FFFFFF"/>
                          </w:rPr>
                          <w:t>partition</w:t>
                        </w:r>
                      </w:p>
                    </w:txbxContent>
                  </v:textbox>
                </v:shape>
                <v:shape id="Compris" o:spid="_x0000_s1152" style="position:absolute;left:18188;top:20844;width:43847;height:20863;visibility:visible;mso-wrap-style:square;v-text-anchor:middle" coordsize="4384698,20863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" adj="-11796480,,5400" path="m,nfl1319313,627750r15468,-32508l1399796,626177r-15468,32508l1597868,760291r15468,-32508l1678351,758718r-15468,32508l2069599,984748r15467,-32508l2150082,983175r-15468,32508l4384698,2086308e" fillcolor="black" strokeweight=".16667mm">
                  <v:stroke endarrow="open" endarrowwidth="wide" endarrowlength="long" joinstyle="miter"/>
                  <v:formulas/>
                  <v:path arrowok="t" o:connecttype="custom" textboxrect="2486130,-62435,3008130,33565"/>
                  <v:textbox inset="1mm,0,1mm,0">
                    <w:txbxContent>
                      <w:p w14:paraId="70B73B9B"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v:textbox>
                </v:shape>
                <v:shape id="Compris" o:spid="_x0000_s1153" style="position:absolute;left:25373;top:25260;width:33587;height:17305;visibility:visible;mso-wrap-style:square;v-text-anchor:middle" coordsize="3358746,17305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" adj="-11796480,,5400" path="m,nfl491505,253238r16488,-32002l571997,254213r-16488,32002l785658,404794r16488,-32002l866151,405769r-16489,32002l1309855,674877r16489,-32002l1390348,675851r-16488,32002l3358746,1730526e" fillcolor="black" strokeweight=".16667mm">
                  <v:stroke endarrow="open" endarrowwidth="wide" endarrowlength="long" joinstyle="miter"/>
                  <v:formulas/>
                  <v:path arrowok="t" o:connecttype="custom" textboxrect="1418376,-65039,1940376,30961"/>
                  <v:textbox inset="1mm,0,1mm,0">
                    <w:txbxContent>
                      <w:p w14:paraId="203B5BD4"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v:textbox>
                </v:shape>
                <v:shape id="Compris" o:spid="_x0000_s1154" style="position:absolute;left:45787;top:19919;width:11019;height:11157;visibility:visible;mso-wrap-style:square;v-text-anchor:middle" coordsize="631476,11798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" adj="-11796480,,5400" path="m,nfl-631476,-1179876e" fillcolor="black" strokeweight=".16667mm">
                  <v:stroke endarrow="open" endarrowwidth="wide" endarrowlength="long" joinstyle="miter"/>
                  <v:formulas/>
                  <v:path arrowok="t" o:connecttype="custom" textboxrect="-576739,-225800,-54739,-129800"/>
                  <v:textbox inset="1mm,0,1mm,0">
                    <w:txbxContent>
                      <w:p w14:paraId="1CEBBB67"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v:textbox>
                </v:shape>
                <v:shape id="Compris" o:spid="_x0000_s1155" style="position:absolute;left:44802;top:19919;width:16389;height:7134;visibility:visible;mso-wrap-style:square;v-text-anchor:middle" coordsize="1349562,5322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" adj="-11796480,,5400" path="m,nfl-1349562,-532238e" fillcolor="black" strokeweight=".16667mm">
                  <v:stroke endarrow="open" endarrowwidth="wide" endarrowlength="long" joinstyle="miter"/>
                  <v:formulas/>
                  <v:path arrowok="t" o:connecttype="custom" textboxrect="-837001,-395472,-315001,-299472"/>
                  <v:textbox inset="1mm,0,1mm,0">
                    <w:txbxContent>
                      <w:p w14:paraId="63E33802"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v:textbox>
                </v:shape>
                <v:shape id="Compris" o:spid="_x0000_s1156" style="position:absolute;left:36574;top:19382;width:11970;height:2843;visibility:visible;mso-wrap-style:square;v-text-anchor:middle" coordsize="1196946,2843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" adj="-11796480,,5400" path="m,nfl-1196946,-284306e" fillcolor="black" strokeweight=".16667mm">
                  <v:stroke endarrow="open" endarrowwidth="wide" endarrowlength="long" joinstyle="miter"/>
                  <v:formulas/>
                  <v:path arrowok="t" o:connecttype="custom" textboxrect="-840479,-300213,-318479,-204213"/>
                  <v:textbox inset="1mm,0,1mm,0">
                    <w:txbxContent>
                      <w:p w14:paraId="5CA4C04C"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v:textbox>
                </v:shape>
                <v:shape id="Compris" o:spid="_x0000_s1157" style="position:absolute;left:36574;top:19382;width:19096;height:370;visibility:visible;mso-wrap-style:square;v-text-anchor:middle" coordsize="1909566,370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" adj="-11796480,,5400" path="m,nfl-1909566,37043e" fillcolor="black" strokeweight=".16667mm">
                  <v:stroke endarrow="open" endarrowwidth="wide" endarrowlength="long" joinstyle="miter"/>
                  <v:formulas/>
                  <v:path arrowok="t" o:connecttype="custom" textboxrect="-1215780,-117673,-693780,-21673"/>
                  <v:textbox inset="1mm,0,1mm,0">
                    <w:txbxContent>
                      <w:p w14:paraId="2D793AE7"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v:textbox>
                </v:shape>
                <v:shape id="Compris" o:spid="_x0000_s1158" style="position:absolute;left:44197;top:21275;width:20129;height:2393;visibility:visible;mso-wrap-style:square;v-text-anchor:middle" coordsize="1063578,3102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" adj="-11796480,,5400" path="m,nfl-1063578,310226e" fillcolor="black" strokeweight=".16667mm">
                  <v:stroke endarrow="open" endarrowwidth="wide" endarrowlength="long" joinstyle="miter"/>
                  <v:formulas/>
                  <v:path arrowok="t" o:connecttype="custom" textboxrect="-794565,33565,-272565,129565"/>
                  <v:textbox inset="1mm,0,1mm,0">
                    <w:txbxContent>
                      <w:p w14:paraId="01B0C20A"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v:textbox>
                </v:shape>
                <v:shape id="Compris" o:spid="_x0000_s1159" style="position:absolute;left:43249;top:22330;width:24130;height:6731;visibility:visible;mso-wrap-style:square;v-text-anchor:middle" coordsize="1705242,7350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" adj="-11796480,,5400" path="m,nfl-857137,369492r14251,33059l-909005,431053r-14251,-33059l-1705242,735090e" fillcolor="black" strokeweight=".16667mm">
                  <v:stroke endarrow="open" endarrowwidth="wide" endarrowlength="long" joinstyle="miter"/>
                  <v:formulas/>
                  <v:path arrowok="t" o:connecttype="custom" textboxrect="-1113624,-72497,-591624,23503"/>
                  <v:textbox inset="1mm,0,1mm,0">
                    <w:txbxContent>
                      <w:p w14:paraId="1C43B78C"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v:textbox>
                </v:shape>
                <v:shape id="Compris" o:spid="_x0000_s1160" style="position:absolute;left:43601;top:21936;width:20730;height:11107;visibility:visible;mso-wrap-style:square;v-text-anchor:middle" coordsize="1628442,10091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" adj="-11796480,,5400" path="m,nfl-1628442,1009188e" fillcolor="black" strokeweight=".16667mm">
                  <v:stroke endarrow="open" endarrowwidth="wide" endarrowlength="long" joinstyle="miter"/>
                  <v:formulas/>
                  <v:path arrowok="t" o:connecttype="custom" textboxrect="-549001,270601,-27001,366601"/>
                  <v:textbox inset="1mm,0,1mm,0">
                    <w:txbxContent>
                      <w:p w14:paraId="2F7DCDC2"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v:textbox>
                </v:shape>
                <v:shape id="Compris" o:spid="_x0000_s1161" style="position:absolute;left:44802;top:22914;width:24867;height:15783;visibility:visible;mso-wrap-style:square;v-text-anchor:middle" coordsize="2048424,18928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" adj="-11796480,,5400" path="m,nfl-2048424,1892868e" fillcolor="black" strokeweight=".16667mm">
                  <v:stroke endarrow="open" endarrowwidth="wide" endarrowlength="long" joinstyle="miter"/>
                  <v:formulas/>
                  <v:path arrowok="t" o:connecttype="custom" textboxrect="-545523,463342,-23523,559342"/>
                  <v:textbox inset="1mm,0,1mm,0">
                    <w:txbxContent>
                      <w:p w14:paraId="4ED9AD57"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v:textbox>
                </v:shape>
                <v:shape id="Compris" o:spid="_x0000_s1162" style="position:absolute;left:58807;top:43733;width:21221;height:378;flip:y;visibility:visible;mso-wrap-style:square;v-text-anchor:middle" coordsize="2178324,76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" adj="-11796480,,5400" path="m,nfl-2178324,-7646e" fillcolor="black" strokeweight=".16667mm">
                  <v:stroke endarrow="open" endarrowwidth="wide" endarrowlength="long" joinstyle="miter"/>
                  <v:formulas/>
                  <v:path arrowok="t" o:connecttype="custom" textboxrect="-1350162,-120421,-828162,-24421"/>
                  <v:textbox inset="1mm,0,1mm,0">
                    <w:txbxContent>
                      <w:p w14:paraId="7BDEF2D3"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v:textbox>
                </v:shape>
                <v:shape id="Compris" o:spid="_x0000_s1163" style="position:absolute;left:48540;top:23690;width:12237;height:19520;visibility:visible;mso-wrap-style:square;v-text-anchor:middle" coordsize="640026,20331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" adj="-11796480,,5400" path="m,nfl-640026,2033106e" fillcolor="black" strokeweight=".16667mm">
                  <v:stroke endarrow="open" endarrowwidth="wide" endarrowlength="long" joinstyle="miter"/>
                  <v:formulas/>
                  <v:path arrowok="t" o:connecttype="custom" textboxrect="-1096476,212385,-574476,308385"/>
                  <v:textbox inset="1mm,0,1mm,0">
                    <w:txbxContent>
                      <w:p w14:paraId="013F9A50"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v:textbox>
                </v:shape>
                <v:shape id="Limite du système" o:spid="_x0000_s1164" style="position:absolute;left:3466;top:1528;width:67863;height:48784;visibility:visible;mso-wrap-style:square;v-text-anchor:middle" coordsize="6156000,448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" adj="-11796480,,5400" path="m,l6156000,r,4488000l,4488000,,xe" filled="f" strokeweight=".16667mm">
                  <v:stroke joinstyle="miter"/>
                  <v:formulas/>
                  <v:path arrowok="t" o:connecttype="custom" textboxrect="0,0,6156000,300000"/>
                  <v:textbox inset="1mm,0,1mm,0">
                    <w:txbxContent>
                      <w:p w14:paraId="70BC123F" w14:textId="77777777" w:rsidR="00F748F5" w:rsidRDefault="00F748F5" w:rsidP="00AE5312">
                        <w:pPr>
                          <w:snapToGrid w:val="0"/>
                          <w:jc w:val="center"/>
                        </w:pPr>
                        <w:r>
                          <w:rPr>
                            <w:rFonts w:ascii="Arial" w:hint="eastAsia"/>
                            <w:color w:val="236EA1"/>
                            <w:sz w:val="12"/>
                            <w:szCs w:val="12"/>
                          </w:rPr>
                          <w:t>System</w:t>
                        </w:r>
                      </w:p>
                    </w:txbxContent>
                  </v:textbox>
                </v:shape>
                <v:shape id="Compris" o:spid="_x0000_s1165" style="position:absolute;left:29228;top:11622;width:28174;height:2387;visibility:visible;mso-wrap-style:square;v-text-anchor:middle" coordsize="2817384,238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" adj="-11796480,,5400" path="m,nfl771035,-65322r-3039,-35872l839739,-107272r3039,35872l2817384,-238690e" fillcolor="black" strokeweight=".16667mm">
                  <v:stroke endarrow="open" endarrowwidth="wide" endarrowlength="long" joinstyle="miter"/>
                  <v:formulas/>
                  <v:path arrowok="t" o:connecttype="custom" textboxrect="1238130,-52270,1760130,43730"/>
                  <v:textbox inset="1mm,0,1mm,0">
                    <w:txbxContent>
                      <w:p w14:paraId="0F972955" w14:textId="77777777" w:rsidR="00F748F5" w:rsidRDefault="00F748F5" w:rsidP="00AE5312">
                        <w:pPr>
                          <w:snapToGrid w:val="0"/>
                          <w:jc w:val="center"/>
                        </w:pPr>
                        <w:r>
                          <w:rPr>
                            <w:rFonts w:ascii="Arial" w:hint="eastAsia"/>
                            <w:color w:val="236EA1"/>
                            <w:sz w:val="12"/>
                            <w:szCs w:val="12"/>
                          </w:rPr>
                          <w:t>&lt;&lt;</w:t>
                        </w:r>
                        <w:proofErr w:type="spellStart"/>
                        <w:r>
                          <w:rPr>
                            <w:rFonts w:ascii="Arial" w:hint="eastAsia"/>
                            <w:color w:val="236EA1"/>
                            <w:sz w:val="12"/>
                            <w:szCs w:val="12"/>
                          </w:rPr>
                          <w:t>Include</w:t>
                        </w:r>
                        <w:proofErr w:type="spellEnd"/>
                        <w:r>
                          <w:rPr>
                            <w:rFonts w:ascii="Arial" w:hint="eastAsia"/>
                            <w:color w:val="236EA1"/>
                            <w:sz w:val="12"/>
                            <w:szCs w:val="12"/>
                          </w:rPr>
                          <w:t>&gt;&gt;</w:t>
                        </w:r>
                      </w:p>
                    </w:txbxContent>
                  </v:textbox>
                </v:shape>
                <v:shape id="Generalization" o:spid="_x0000_s1166" style="position:absolute;left:5654;top:8889;width:4769;height:2309;visibility:visible;mso-wrap-style:square;v-text-anchor:top" coordsize="490732,16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" path="m,nfl490732,-162895e" fillcolor="#edf0f7" strokeweight=".16667mm">
                  <v:fill color2="#a6bed0" focus="100%" type="gradient">
                    <o:fill v:ext="view" type="gradientUnscaled"/>
                  </v:fill>
                  <v:stroke endarrow="block" joinstyle="miter"/>
                  <v:path arrowok="t" textboxrect="0,0,490732,162895"/>
                </v:shape>
                <v:shape id="Generalization" o:spid="_x0000_s1167" style="position:absolute;left:4711;top:20844;width:6618;height:7899;visibility:visible;mso-wrap-style:square;v-text-anchor:top" coordsize="661806,789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" path="m,nfl661806,-789948e" fillcolor="#edf0f7" strokeweight=".16667mm">
                  <v:fill color2="#a6bed0" focus="100%" type="gradient">
                    <o:fill v:ext="view" type="gradientUnscaled"/>
                  </v:fill>
                  <v:stroke endarrow="block" joinstyle="miter"/>
                  <v:path arrowok="t" textboxrect="0,0,661806,789948"/>
                </v:shape>
                <v:shape id="Generalization" o:spid="_x0000_s1168" style="position:absolute;left:5654;top:29842;width:4965;height:16310;visibility:visible;mso-wrap-style:square;v-text-anchor:top" coordsize="496581,163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" path="m,nfl496581,1630956e" fillcolor="#edf0f7" strokeweight=".16667mm">
                  <v:fill color2="#a6bed0" focus="100%" type="gradient">
                    <o:fill v:ext="view" type="gradientUnscaled"/>
                  </v:fill>
                  <v:stroke endarrow="block" joinstyle="miter"/>
                  <v:path arrowok="t" textboxrect="0,0,496581,1630956"/>
                </v:shape>
                <w10:wrap anchorx="page"/>
              </v:group>
            </w:pict>
          </mc:Fallback>
        </mc:AlternateContent>
      </w:r>
    </w:p>
    <w:p w14:paraId="1C5BC086" w14:textId="6C2C3426" w:rsidR="00CB64E7" w:rsidRPr="00085F6F" w:rsidRDefault="00CB64E7"/>
    <w:p w14:paraId="76D995C7" w14:textId="5762A8E7" w:rsidR="00CB64E7" w:rsidRPr="00085F6F" w:rsidRDefault="00CB64E7"/>
    <w:p w14:paraId="7EF67843" w14:textId="7FE9B5DA" w:rsidR="00CB64E7" w:rsidRPr="00085F6F" w:rsidRDefault="00CB64E7"/>
    <w:p w14:paraId="43F25CF6" w14:textId="7588E9B6" w:rsidR="00CB64E7" w:rsidRPr="00085F6F" w:rsidRDefault="00CB64E7"/>
    <w:p w14:paraId="207ADA2A" w14:textId="7A8E556B" w:rsidR="00CB64E7" w:rsidRPr="00085F6F" w:rsidRDefault="00CB64E7"/>
    <w:p w14:paraId="416FD1DF" w14:textId="349B74A1" w:rsidR="00CA282C" w:rsidRPr="00085F6F" w:rsidRDefault="00CA282C"/>
    <w:p w14:paraId="4AD610C4" w14:textId="2E54BE8B" w:rsidR="00CA282C" w:rsidRPr="00085F6F" w:rsidRDefault="00CA282C"/>
    <w:p w14:paraId="041E9791" w14:textId="2013A36B" w:rsidR="00CA282C" w:rsidRPr="00085F6F" w:rsidRDefault="00CA282C"/>
    <w:p w14:paraId="2C711537" w14:textId="03981FFE" w:rsidR="00CA282C" w:rsidRPr="00085F6F" w:rsidRDefault="00CA282C"/>
    <w:p w14:paraId="7E100C24" w14:textId="4F7FABB1" w:rsidR="00CA282C" w:rsidRPr="00085F6F" w:rsidRDefault="00CA282C"/>
    <w:p w14:paraId="6FEA77F2" w14:textId="2630EF1E" w:rsidR="00CA282C" w:rsidRPr="00085F6F" w:rsidRDefault="00E93BFD">
      <w:r w:rsidRPr="00085F6F">
        <w:rPr>
          <w:noProof/>
          <w:lang w:eastAsia="fr-FR"/>
        </w:rPr>
        <mc:AlternateContent>
          <mc:Choice Requires="wps">
            <w:drawing>
              <wp:anchor distT="0" distB="0" distL="114300" distR="114300" simplePos="0" relativeHeight="251816960" behindDoc="0" locked="0" layoutInCell="1" allowOverlap="1" wp14:anchorId="3E520C6B" wp14:editId="7E1E1EAC">
                <wp:simplePos x="0" y="0"/>
                <wp:positionH relativeFrom="column">
                  <wp:posOffset>-235072</wp:posOffset>
                </wp:positionH>
                <wp:positionV relativeFrom="paragraph">
                  <wp:posOffset>135938</wp:posOffset>
                </wp:positionV>
                <wp:extent cx="2209515" cy="1643737"/>
                <wp:effectExtent l="0" t="0" r="57785" b="52070"/>
                <wp:wrapNone/>
                <wp:docPr id="194" name="Connecteur droit avec flèche 194"/>
                <wp:cNvGraphicFramePr/>
                <a:graphic xmlns:a="http://schemas.openxmlformats.org/drawingml/2006/main">
                  <a:graphicData uri="http://schemas.microsoft.com/office/word/2010/wordprocessingShape">
                    <wps:wsp>
                      <wps:cNvCnPr/>
                      <wps:spPr>
                        <a:xfrm>
                          <a:off x="0" y="0"/>
                          <a:ext cx="2209515" cy="1643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FA2E5F" id="Connecteur droit avec flèche 45" o:spid="_x0000_s1026" type="#_x0000_t32" style="position:absolute;margin-left:-18.5pt;margin-top:10.7pt;width:174pt;height:129.4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" strokecolor="black [3200]" strokeweight=".5pt">
                <v:stroke endarrow="block" joinstyle="miter"/>
              </v:shape>
            </w:pict>
          </mc:Fallback>
        </mc:AlternateContent>
      </w:r>
    </w:p>
    <w:p w14:paraId="0EA9A773" w14:textId="149ACE73" w:rsidR="00CA282C" w:rsidRPr="00085F6F" w:rsidRDefault="00CA282C"/>
    <w:p w14:paraId="11EEBDFD" w14:textId="1A9A7A34" w:rsidR="00CA282C" w:rsidRPr="00085F6F" w:rsidRDefault="00CA282C"/>
    <w:p w14:paraId="334EE4F9" w14:textId="19F4E533" w:rsidR="00CA282C" w:rsidRPr="00085F6F" w:rsidRDefault="00CA282C"/>
    <w:p w14:paraId="630997E9" w14:textId="408B08F9" w:rsidR="00CA282C" w:rsidRPr="00085F6F" w:rsidRDefault="00CA282C"/>
    <w:p w14:paraId="30E410F3" w14:textId="6233536F" w:rsidR="00CA282C" w:rsidRPr="00085F6F" w:rsidRDefault="00CA282C"/>
    <w:p w14:paraId="6614AE40" w14:textId="4FC9996E" w:rsidR="00CA282C" w:rsidRPr="00085F6F" w:rsidRDefault="00CA282C"/>
    <w:p w14:paraId="040FEC9A" w14:textId="4C0B7E8C" w:rsidR="00CA282C" w:rsidRPr="00085F6F" w:rsidRDefault="00CA282C"/>
    <w:p w14:paraId="70028BC9" w14:textId="6903CC1A" w:rsidR="00CA282C" w:rsidRPr="00085F6F" w:rsidRDefault="00CA282C">
      <w:r w:rsidRPr="00085F6F">
        <w:br w:type="page"/>
      </w:r>
    </w:p>
    <w:p w14:paraId="51B9E3D3" w14:textId="1F57867D" w:rsidR="00CA282C" w:rsidRPr="00085F6F" w:rsidRDefault="00CA282C" w:rsidP="00CA282C">
      <w:pPr>
        <w:pStyle w:val="Titre1"/>
        <w:rPr>
          <w:rFonts w:ascii="Gadugi" w:hAnsi="Gadugi"/>
        </w:rPr>
      </w:pPr>
      <w:bookmarkStart w:id="31" w:name="_Toc446399407"/>
      <w:r w:rsidRPr="00085F6F">
        <w:rPr>
          <w:rFonts w:ascii="Gadugi" w:hAnsi="Gadugi"/>
        </w:rPr>
        <w:t>Synoptique d’utilisation</w:t>
      </w:r>
      <w:bookmarkEnd w:id="31"/>
    </w:p>
    <w:p w14:paraId="6E2457F4" w14:textId="21185417" w:rsidR="00CA282C" w:rsidRPr="00085F6F" w:rsidRDefault="00CA282C" w:rsidP="00CA282C">
      <w:r w:rsidRPr="00085F6F">
        <w:rPr>
          <w:noProof/>
          <w:lang w:eastAsia="fr-FR"/>
        </w:rPr>
        <mc:AlternateContent>
          <mc:Choice Requires="wps">
            <w:drawing>
              <wp:anchor distT="0" distB="0" distL="114300" distR="114300" simplePos="0" relativeHeight="251806720" behindDoc="0" locked="0" layoutInCell="1" allowOverlap="1" wp14:anchorId="369BA9C4" wp14:editId="648BA485">
                <wp:simplePos x="0" y="0"/>
                <wp:positionH relativeFrom="column">
                  <wp:posOffset>1233804</wp:posOffset>
                </wp:positionH>
                <wp:positionV relativeFrom="paragraph">
                  <wp:posOffset>2624455</wp:posOffset>
                </wp:positionV>
                <wp:extent cx="3114675" cy="914400"/>
                <wp:effectExtent l="0" t="0" r="85725" b="76200"/>
                <wp:wrapNone/>
                <wp:docPr id="360" name="Connecteur droit avec flèche 360"/>
                <wp:cNvGraphicFramePr/>
                <a:graphic xmlns:a="http://schemas.openxmlformats.org/drawingml/2006/main">
                  <a:graphicData uri="http://schemas.microsoft.com/office/word/2010/wordprocessingShape">
                    <wps:wsp>
                      <wps:cNvCnPr/>
                      <wps:spPr>
                        <a:xfrm>
                          <a:off x="0" y="0"/>
                          <a:ext cx="31146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455F1" id="Connecteur droit avec flèche 360" o:spid="_x0000_s1026" type="#_x0000_t32" style="position:absolute;margin-left:97.15pt;margin-top:206.65pt;width:245.25pt;height:1in;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" strokecolor="#f24f4f [3204]" strokeweight=".5pt">
                <v:stroke endarrow="block" joinstyle="miter"/>
              </v:shape>
            </w:pict>
          </mc:Fallback>
        </mc:AlternateContent>
      </w:r>
      <w:r w:rsidRPr="00085F6F">
        <w:rPr>
          <w:noProof/>
          <w:lang w:eastAsia="fr-FR"/>
        </w:rPr>
        <mc:AlternateContent>
          <mc:Choice Requires="wps">
            <w:drawing>
              <wp:anchor distT="45720" distB="45720" distL="114300" distR="114300" simplePos="0" relativeHeight="251799552" behindDoc="0" locked="0" layoutInCell="1" allowOverlap="1" wp14:anchorId="1ECF9514" wp14:editId="5C335BDB">
                <wp:simplePos x="0" y="0"/>
                <wp:positionH relativeFrom="margin">
                  <wp:align>left</wp:align>
                </wp:positionH>
                <wp:positionV relativeFrom="paragraph">
                  <wp:posOffset>3443605</wp:posOffset>
                </wp:positionV>
                <wp:extent cx="1238250" cy="285750"/>
                <wp:effectExtent l="0" t="0" r="19050" b="19050"/>
                <wp:wrapSquare wrapText="bothSides"/>
                <wp:docPr id="3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14:paraId="533B872F" w14:textId="77777777" w:rsidR="00F748F5" w:rsidRDefault="00F748F5" w:rsidP="00CA282C">
                            <w:pPr>
                              <w:jc w:val="center"/>
                            </w:pPr>
                            <w:r>
                              <w:t>Modification</w:t>
                            </w:r>
                          </w:p>
                          <w:p w14:paraId="2DBDEF2A" w14:textId="77777777" w:rsidR="00F748F5" w:rsidRDefault="00F748F5" w:rsidP="00CA2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F9514" id="_x0000_s1169" type="#_x0000_t202" style="position:absolute;margin-left:0;margin-top:271.15pt;width:97.5pt;height:22.5pt;z-index:251799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">
                <v:textbox>
                  <w:txbxContent>
                    <w:p w14:paraId="533B872F" w14:textId="77777777" w:rsidR="00F748F5" w:rsidRDefault="00F748F5" w:rsidP="00CA282C">
                      <w:pPr>
                        <w:jc w:val="center"/>
                      </w:pPr>
                      <w:r>
                        <w:t>Modification</w:t>
                      </w:r>
                    </w:p>
                    <w:p w14:paraId="2DBDEF2A" w14:textId="77777777" w:rsidR="00F748F5" w:rsidRDefault="00F748F5" w:rsidP="00CA282C"/>
                  </w:txbxContent>
                </v:textbox>
                <w10:wrap type="square" anchorx="margin"/>
              </v:shape>
            </w:pict>
          </mc:Fallback>
        </mc:AlternateContent>
      </w:r>
      <w:r w:rsidRPr="00085F6F">
        <w:rPr>
          <w:noProof/>
          <w:lang w:eastAsia="fr-FR"/>
        </w:rPr>
        <mc:AlternateContent>
          <mc:Choice Requires="wps">
            <w:drawing>
              <wp:anchor distT="0" distB="0" distL="114300" distR="114300" simplePos="0" relativeHeight="251805696" behindDoc="0" locked="0" layoutInCell="1" allowOverlap="1" wp14:anchorId="01070B20" wp14:editId="3957BCB9">
                <wp:simplePos x="0" y="0"/>
                <wp:positionH relativeFrom="column">
                  <wp:posOffset>786130</wp:posOffset>
                </wp:positionH>
                <wp:positionV relativeFrom="paragraph">
                  <wp:posOffset>1376679</wp:posOffset>
                </wp:positionV>
                <wp:extent cx="1600200" cy="981075"/>
                <wp:effectExtent l="38100" t="0" r="19050" b="47625"/>
                <wp:wrapNone/>
                <wp:docPr id="363" name="Connecteur droit avec flèche 363"/>
                <wp:cNvGraphicFramePr/>
                <a:graphic xmlns:a="http://schemas.openxmlformats.org/drawingml/2006/main">
                  <a:graphicData uri="http://schemas.microsoft.com/office/word/2010/wordprocessingShape">
                    <wps:wsp>
                      <wps:cNvCnPr/>
                      <wps:spPr>
                        <a:xfrm flipH="1">
                          <a:off x="0" y="0"/>
                          <a:ext cx="160020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A50DC" id="Connecteur droit avec flèche 363" o:spid="_x0000_s1026" type="#_x0000_t32" style="position:absolute;margin-left:61.9pt;margin-top:108.4pt;width:126pt;height:77.2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" strokecolor="#f24f4f [3204]" strokeweight=".5pt">
                <v:stroke endarrow="block" joinstyle="miter"/>
              </v:shape>
            </w:pict>
          </mc:Fallback>
        </mc:AlternateContent>
      </w:r>
      <w:r w:rsidRPr="00085F6F">
        <w:rPr>
          <w:noProof/>
          <w:lang w:eastAsia="fr-FR"/>
        </w:rPr>
        <mc:AlternateContent>
          <mc:Choice Requires="wps">
            <w:drawing>
              <wp:anchor distT="0" distB="0" distL="114300" distR="114300" simplePos="0" relativeHeight="251804672" behindDoc="0" locked="0" layoutInCell="1" allowOverlap="1" wp14:anchorId="41E9463A" wp14:editId="75EFC8B7">
                <wp:simplePos x="0" y="0"/>
                <wp:positionH relativeFrom="column">
                  <wp:posOffset>3557905</wp:posOffset>
                </wp:positionH>
                <wp:positionV relativeFrom="paragraph">
                  <wp:posOffset>1414780</wp:posOffset>
                </wp:positionV>
                <wp:extent cx="1447800" cy="933450"/>
                <wp:effectExtent l="0" t="0" r="95250" b="57150"/>
                <wp:wrapNone/>
                <wp:docPr id="364" name="Connecteur droit avec flèche 364"/>
                <wp:cNvGraphicFramePr/>
                <a:graphic xmlns:a="http://schemas.openxmlformats.org/drawingml/2006/main">
                  <a:graphicData uri="http://schemas.microsoft.com/office/word/2010/wordprocessingShape">
                    <wps:wsp>
                      <wps:cNvCnPr/>
                      <wps:spPr>
                        <a:xfrm>
                          <a:off x="0" y="0"/>
                          <a:ext cx="144780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230A8" id="Connecteur droit avec flèche 364" o:spid="_x0000_s1026" type="#_x0000_t32" style="position:absolute;margin-left:280.15pt;margin-top:111.4pt;width:114pt;height:73.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" strokecolor="#f24f4f [3204]" strokeweight=".5pt">
                <v:stroke endarrow="block" joinstyle="miter"/>
              </v:shape>
            </w:pict>
          </mc:Fallback>
        </mc:AlternateContent>
      </w:r>
      <w:r w:rsidRPr="00085F6F">
        <w:rPr>
          <w:noProof/>
          <w:lang w:eastAsia="fr-FR"/>
        </w:rPr>
        <mc:AlternateContent>
          <mc:Choice Requires="wps">
            <w:drawing>
              <wp:anchor distT="45720" distB="45720" distL="114300" distR="114300" simplePos="0" relativeHeight="251796480" behindDoc="0" locked="0" layoutInCell="1" allowOverlap="1" wp14:anchorId="506960B8" wp14:editId="0AF40793">
                <wp:simplePos x="0" y="0"/>
                <wp:positionH relativeFrom="margin">
                  <wp:posOffset>2395855</wp:posOffset>
                </wp:positionH>
                <wp:positionV relativeFrom="paragraph">
                  <wp:posOffset>1252855</wp:posOffset>
                </wp:positionV>
                <wp:extent cx="1152525" cy="266700"/>
                <wp:effectExtent l="0" t="0" r="28575" b="19050"/>
                <wp:wrapSquare wrapText="bothSides"/>
                <wp:docPr id="36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66700"/>
                        </a:xfrm>
                        <a:prstGeom prst="rect">
                          <a:avLst/>
                        </a:prstGeom>
                        <a:solidFill>
                          <a:srgbClr val="FFFFFF"/>
                        </a:solidFill>
                        <a:ln w="9525">
                          <a:solidFill>
                            <a:srgbClr val="000000"/>
                          </a:solidFill>
                          <a:miter lim="800000"/>
                          <a:headEnd/>
                          <a:tailEnd/>
                        </a:ln>
                      </wps:spPr>
                      <wps:txbx>
                        <w:txbxContent>
                          <w:p w14:paraId="3FA51C9C" w14:textId="77777777" w:rsidR="00F748F5" w:rsidRDefault="00F748F5" w:rsidP="00CA282C">
                            <w:pPr>
                              <w:jc w:val="center"/>
                            </w:pPr>
                            <w:r>
                              <w:t>Utilisateur</w:t>
                            </w:r>
                          </w:p>
                          <w:p w14:paraId="3C476D2E" w14:textId="77777777" w:rsidR="00F748F5" w:rsidRDefault="00F748F5" w:rsidP="00CA282C"/>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506960B8" id="_x0000_s1170" type="#_x0000_t202" style="position:absolute;margin-left:188.65pt;margin-top:98.65pt;width:90.75pt;height:21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">
                <v:textbox>
                  <w:txbxContent>
                    <w:p w14:paraId="3FA51C9C" w14:textId="77777777" w:rsidR="00F748F5" w:rsidRDefault="00F748F5" w:rsidP="00CA282C">
                      <w:pPr>
                        <w:jc w:val="center"/>
                      </w:pPr>
                      <w:r>
                        <w:t>Utilisateur</w:t>
                      </w:r>
                    </w:p>
                    <w:p w14:paraId="3C476D2E" w14:textId="77777777" w:rsidR="00F748F5" w:rsidRDefault="00F748F5" w:rsidP="00CA282C"/>
                  </w:txbxContent>
                </v:textbox>
                <w10:wrap type="square" anchorx="margin"/>
              </v:shape>
            </w:pict>
          </mc:Fallback>
        </mc:AlternateContent>
      </w:r>
      <w:r w:rsidRPr="00085F6F">
        <w:rPr>
          <w:noProof/>
          <w:lang w:eastAsia="fr-FR"/>
        </w:rPr>
        <mc:AlternateContent>
          <mc:Choice Requires="wps">
            <w:drawing>
              <wp:anchor distT="0" distB="0" distL="114300" distR="114300" simplePos="0" relativeHeight="251803648" behindDoc="0" locked="0" layoutInCell="1" allowOverlap="1" wp14:anchorId="13E77D2F" wp14:editId="4ED345E1">
                <wp:simplePos x="0" y="0"/>
                <wp:positionH relativeFrom="margin">
                  <wp:align>center</wp:align>
                </wp:positionH>
                <wp:positionV relativeFrom="paragraph">
                  <wp:posOffset>3034030</wp:posOffset>
                </wp:positionV>
                <wp:extent cx="6896100" cy="9525"/>
                <wp:effectExtent l="0" t="0" r="19050" b="28575"/>
                <wp:wrapNone/>
                <wp:docPr id="369" name="Connecteur droit 369"/>
                <wp:cNvGraphicFramePr/>
                <a:graphic xmlns:a="http://schemas.openxmlformats.org/drawingml/2006/main">
                  <a:graphicData uri="http://schemas.microsoft.com/office/word/2010/wordprocessingShape">
                    <wps:wsp>
                      <wps:cNvCnPr/>
                      <wps:spPr>
                        <a:xfrm flipV="1">
                          <a:off x="0" y="0"/>
                          <a:ext cx="6896100" cy="952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E813BC0" id="Connecteur droit 369" o:spid="_x0000_s1026" style="position:absolute;flip:y;z-index:251803648;visibility:visible;mso-wrap-style:square;mso-wrap-distance-left:9pt;mso-wrap-distance-top:0;mso-wrap-distance-right:9pt;mso-wrap-distance-bottom:0;mso-position-horizontal:center;mso-position-horizontal-relative:margin;mso-position-vertical:absolute;mso-position-vertical-relative:text" from="0,238.9pt" to="543pt,2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" strokecolor="#f24f4f [3204]">
                <v:stroke dashstyle="dash"/>
                <w10:wrap anchorx="margin"/>
              </v:line>
            </w:pict>
          </mc:Fallback>
        </mc:AlternateContent>
      </w:r>
      <w:r w:rsidRPr="00085F6F">
        <w:rPr>
          <w:noProof/>
          <w:lang w:eastAsia="fr-FR"/>
        </w:rPr>
        <mc:AlternateContent>
          <mc:Choice Requires="wps">
            <w:drawing>
              <wp:anchor distT="0" distB="0" distL="114300" distR="114300" simplePos="0" relativeHeight="251802624" behindDoc="0" locked="0" layoutInCell="1" allowOverlap="1" wp14:anchorId="299AA8C2" wp14:editId="1A2C9A6A">
                <wp:simplePos x="0" y="0"/>
                <wp:positionH relativeFrom="column">
                  <wp:posOffset>-633095</wp:posOffset>
                </wp:positionH>
                <wp:positionV relativeFrom="paragraph">
                  <wp:posOffset>2043430</wp:posOffset>
                </wp:positionV>
                <wp:extent cx="6896100" cy="9525"/>
                <wp:effectExtent l="0" t="0" r="19050" b="28575"/>
                <wp:wrapNone/>
                <wp:docPr id="370" name="Connecteur droit 370"/>
                <wp:cNvGraphicFramePr/>
                <a:graphic xmlns:a="http://schemas.openxmlformats.org/drawingml/2006/main">
                  <a:graphicData uri="http://schemas.microsoft.com/office/word/2010/wordprocessingShape">
                    <wps:wsp>
                      <wps:cNvCnPr/>
                      <wps:spPr>
                        <a:xfrm flipV="1">
                          <a:off x="0" y="0"/>
                          <a:ext cx="6896100" cy="952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78D1EB4" id="Connecteur droit 370"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49.85pt,160.9pt" to="493.15pt,1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" strokecolor="#f24f4f [3204]">
                <v:stroke dashstyle="dash"/>
              </v:line>
            </w:pict>
          </mc:Fallback>
        </mc:AlternateContent>
      </w:r>
    </w:p>
    <w:p w14:paraId="7BCF1BAF" w14:textId="209B40C8" w:rsidR="00CA282C" w:rsidRPr="00085F6F" w:rsidRDefault="00B0229A" w:rsidP="00CA282C">
      <w:r w:rsidRPr="00085F6F">
        <w:rPr>
          <w:noProof/>
          <w:lang w:eastAsia="fr-FR"/>
        </w:rPr>
        <mc:AlternateContent>
          <mc:Choice Requires="wps">
            <w:drawing>
              <wp:anchor distT="45720" distB="45720" distL="114300" distR="114300" simplePos="0" relativeHeight="251798528" behindDoc="0" locked="0" layoutInCell="1" allowOverlap="1" wp14:anchorId="63C1351D" wp14:editId="3C2C8789">
                <wp:simplePos x="0" y="0"/>
                <wp:positionH relativeFrom="margin">
                  <wp:align>left</wp:align>
                </wp:positionH>
                <wp:positionV relativeFrom="paragraph">
                  <wp:posOffset>1950720</wp:posOffset>
                </wp:positionV>
                <wp:extent cx="1238250" cy="285750"/>
                <wp:effectExtent l="0" t="0" r="19050" b="19050"/>
                <wp:wrapSquare wrapText="bothSides"/>
                <wp:docPr id="3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14:paraId="3CEB8AB2" w14:textId="77777777" w:rsidR="00F748F5" w:rsidRDefault="00F748F5" w:rsidP="00CA282C">
                            <w:pPr>
                              <w:jc w:val="center"/>
                            </w:pPr>
                            <w:r>
                              <w:t>PC</w:t>
                            </w:r>
                          </w:p>
                          <w:p w14:paraId="33349925" w14:textId="77777777" w:rsidR="00F748F5" w:rsidRDefault="00F748F5" w:rsidP="00CA2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1351D" id="_x0000_s1171" type="#_x0000_t202" style="position:absolute;margin-left:0;margin-top:153.6pt;width:97.5pt;height:22.5pt;z-index:251798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">
                <v:textbox>
                  <w:txbxContent>
                    <w:p w14:paraId="3CEB8AB2" w14:textId="77777777" w:rsidR="00F748F5" w:rsidRDefault="00F748F5" w:rsidP="00CA282C">
                      <w:pPr>
                        <w:jc w:val="center"/>
                      </w:pPr>
                      <w:r>
                        <w:t>PC</w:t>
                      </w:r>
                    </w:p>
                    <w:p w14:paraId="33349925" w14:textId="77777777" w:rsidR="00F748F5" w:rsidRDefault="00F748F5" w:rsidP="00CA282C"/>
                  </w:txbxContent>
                </v:textbox>
                <w10:wrap type="square" anchorx="margin"/>
              </v:shape>
            </w:pict>
          </mc:Fallback>
        </mc:AlternateContent>
      </w:r>
      <w:r w:rsidRPr="00085F6F">
        <w:rPr>
          <w:noProof/>
          <w:lang w:eastAsia="fr-FR"/>
        </w:rPr>
        <mc:AlternateContent>
          <mc:Choice Requires="wps">
            <w:drawing>
              <wp:anchor distT="45720" distB="45720" distL="114300" distR="114300" simplePos="0" relativeHeight="251801600" behindDoc="0" locked="0" layoutInCell="1" allowOverlap="1" wp14:anchorId="1A03B8A9" wp14:editId="135860FF">
                <wp:simplePos x="0" y="0"/>
                <wp:positionH relativeFrom="column">
                  <wp:posOffset>4376420</wp:posOffset>
                </wp:positionH>
                <wp:positionV relativeFrom="paragraph">
                  <wp:posOffset>1940560</wp:posOffset>
                </wp:positionV>
                <wp:extent cx="1314450" cy="333375"/>
                <wp:effectExtent l="0" t="0" r="19050" b="28575"/>
                <wp:wrapSquare wrapText="bothSides"/>
                <wp:docPr id="3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33375"/>
                        </a:xfrm>
                        <a:prstGeom prst="rect">
                          <a:avLst/>
                        </a:prstGeom>
                        <a:solidFill>
                          <a:srgbClr val="FFFFFF"/>
                        </a:solidFill>
                        <a:ln w="9525">
                          <a:solidFill>
                            <a:srgbClr val="000000"/>
                          </a:solidFill>
                          <a:miter lim="800000"/>
                          <a:headEnd/>
                          <a:tailEnd/>
                        </a:ln>
                      </wps:spPr>
                      <wps:txbx>
                        <w:txbxContent>
                          <w:p w14:paraId="025C48CA" w14:textId="77777777" w:rsidR="00F748F5" w:rsidRDefault="00F748F5" w:rsidP="00CA282C">
                            <w:pPr>
                              <w:jc w:val="center"/>
                            </w:pPr>
                            <w:r>
                              <w:t>Smartphone</w:t>
                            </w:r>
                          </w:p>
                          <w:p w14:paraId="2961214F" w14:textId="77777777" w:rsidR="00F748F5" w:rsidRDefault="00F748F5" w:rsidP="00CA2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3B8A9" id="_x0000_s1172" type="#_x0000_t202" style="position:absolute;margin-left:344.6pt;margin-top:152.8pt;width:103.5pt;height:26.2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">
                <v:textbox>
                  <w:txbxContent>
                    <w:p w14:paraId="025C48CA" w14:textId="77777777" w:rsidR="00F748F5" w:rsidRDefault="00F748F5" w:rsidP="00CA282C">
                      <w:pPr>
                        <w:jc w:val="center"/>
                      </w:pPr>
                      <w:r>
                        <w:t>Smartphone</w:t>
                      </w:r>
                    </w:p>
                    <w:p w14:paraId="2961214F" w14:textId="77777777" w:rsidR="00F748F5" w:rsidRDefault="00F748F5" w:rsidP="00CA282C"/>
                  </w:txbxContent>
                </v:textbox>
                <w10:wrap type="square"/>
              </v:shape>
            </w:pict>
          </mc:Fallback>
        </mc:AlternateContent>
      </w:r>
      <w:r w:rsidRPr="00085F6F">
        <w:rPr>
          <w:noProof/>
          <w:lang w:eastAsia="fr-FR"/>
        </w:rPr>
        <mc:AlternateContent>
          <mc:Choice Requires="wps">
            <w:drawing>
              <wp:anchor distT="45720" distB="45720" distL="114300" distR="114300" simplePos="0" relativeHeight="251797504" behindDoc="0" locked="0" layoutInCell="1" allowOverlap="1" wp14:anchorId="58E8842D" wp14:editId="408DE264">
                <wp:simplePos x="0" y="0"/>
                <wp:positionH relativeFrom="margin">
                  <wp:align>left</wp:align>
                </wp:positionH>
                <wp:positionV relativeFrom="paragraph">
                  <wp:posOffset>4417695</wp:posOffset>
                </wp:positionV>
                <wp:extent cx="1714500" cy="304800"/>
                <wp:effectExtent l="0" t="0" r="19050" b="19050"/>
                <wp:wrapSquare wrapText="bothSides"/>
                <wp:docPr id="36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04800"/>
                        </a:xfrm>
                        <a:prstGeom prst="rect">
                          <a:avLst/>
                        </a:prstGeom>
                        <a:solidFill>
                          <a:srgbClr val="FFFFFF"/>
                        </a:solidFill>
                        <a:ln w="9525">
                          <a:solidFill>
                            <a:srgbClr val="000000"/>
                          </a:solidFill>
                          <a:miter lim="800000"/>
                          <a:headEnd/>
                          <a:tailEnd/>
                        </a:ln>
                      </wps:spPr>
                      <wps:txbx>
                        <w:txbxContent>
                          <w:p w14:paraId="59704B92" w14:textId="77777777" w:rsidR="00F748F5" w:rsidRDefault="00F748F5" w:rsidP="00CA282C">
                            <w:pPr>
                              <w:jc w:val="center"/>
                            </w:pPr>
                            <w:r>
                              <w:t>Génération de documents</w:t>
                            </w:r>
                          </w:p>
                          <w:p w14:paraId="4410148D" w14:textId="77777777" w:rsidR="00F748F5" w:rsidRDefault="00F748F5" w:rsidP="00CA2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842D" id="_x0000_s1173" type="#_x0000_t202" style="position:absolute;margin-left:0;margin-top:347.85pt;width:135pt;height:24pt;z-index:251797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">
                <v:textbox>
                  <w:txbxContent>
                    <w:p w14:paraId="59704B92" w14:textId="77777777" w:rsidR="00F748F5" w:rsidRDefault="00F748F5" w:rsidP="00CA282C">
                      <w:pPr>
                        <w:jc w:val="center"/>
                      </w:pPr>
                      <w:r>
                        <w:t>Génération de documents</w:t>
                      </w:r>
                    </w:p>
                    <w:p w14:paraId="4410148D" w14:textId="77777777" w:rsidR="00F748F5" w:rsidRDefault="00F748F5" w:rsidP="00CA282C"/>
                  </w:txbxContent>
                </v:textbox>
                <w10:wrap type="square" anchorx="margin"/>
              </v:shape>
            </w:pict>
          </mc:Fallback>
        </mc:AlternateContent>
      </w:r>
    </w:p>
    <w:p w14:paraId="17906851" w14:textId="57648BED" w:rsidR="00B0229A" w:rsidRPr="00085F6F" w:rsidRDefault="00B0229A" w:rsidP="00CA282C"/>
    <w:p w14:paraId="4758E421" w14:textId="2E4935CA" w:rsidR="00B0229A" w:rsidRPr="00085F6F" w:rsidRDefault="00B0229A" w:rsidP="00CA282C"/>
    <w:p w14:paraId="49A143D3" w14:textId="3FBC6152" w:rsidR="00B0229A" w:rsidRPr="00085F6F" w:rsidRDefault="00B0229A" w:rsidP="00CA282C"/>
    <w:p w14:paraId="38EE5278" w14:textId="20C9F2EE" w:rsidR="00B0229A" w:rsidRPr="00085F6F" w:rsidRDefault="00B0229A" w:rsidP="00CA282C"/>
    <w:p w14:paraId="7E795A4A" w14:textId="461CFCFD" w:rsidR="00B0229A" w:rsidRPr="00085F6F" w:rsidRDefault="00221F4B" w:rsidP="00CA282C">
      <w:r w:rsidRPr="00085F6F">
        <w:rPr>
          <w:noProof/>
          <w:lang w:eastAsia="fr-FR"/>
        </w:rPr>
        <mc:AlternateContent>
          <mc:Choice Requires="wps">
            <w:drawing>
              <wp:anchor distT="0" distB="0" distL="114300" distR="114300" simplePos="0" relativeHeight="251815936" behindDoc="0" locked="0" layoutInCell="1" allowOverlap="1" wp14:anchorId="612243AF" wp14:editId="1E32E24F">
                <wp:simplePos x="0" y="0"/>
                <wp:positionH relativeFrom="column">
                  <wp:posOffset>5070805</wp:posOffset>
                </wp:positionH>
                <wp:positionV relativeFrom="paragraph">
                  <wp:posOffset>200355</wp:posOffset>
                </wp:positionV>
                <wp:extent cx="0" cy="784860"/>
                <wp:effectExtent l="76200" t="0" r="57150" b="53340"/>
                <wp:wrapNone/>
                <wp:docPr id="195" name="Connecteur droit avec flèche 195"/>
                <wp:cNvGraphicFramePr/>
                <a:graphic xmlns:a="http://schemas.openxmlformats.org/drawingml/2006/main">
                  <a:graphicData uri="http://schemas.microsoft.com/office/word/2010/wordprocessingShape">
                    <wps:wsp>
                      <wps:cNvCnPr/>
                      <wps:spPr>
                        <a:xfrm>
                          <a:off x="0" y="0"/>
                          <a:ext cx="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C37F9" id="Connecteur droit avec flèche 44" o:spid="_x0000_s1026" type="#_x0000_t32" style="position:absolute;margin-left:399.3pt;margin-top:15.8pt;width:0;height:61.8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" strokecolor="#f24f4f [3204]" strokeweight=".5pt">
                <v:stroke endarrow="block" joinstyle="miter"/>
              </v:shape>
            </w:pict>
          </mc:Fallback>
        </mc:AlternateContent>
      </w:r>
      <w:r w:rsidRPr="00085F6F">
        <w:rPr>
          <w:noProof/>
          <w:lang w:eastAsia="fr-FR"/>
        </w:rPr>
        <mc:AlternateContent>
          <mc:Choice Requires="wps">
            <w:drawing>
              <wp:anchor distT="0" distB="0" distL="114300" distR="114300" simplePos="0" relativeHeight="251813888" behindDoc="0" locked="0" layoutInCell="1" allowOverlap="1" wp14:anchorId="52B2905D" wp14:editId="2120AB38">
                <wp:simplePos x="0" y="0"/>
                <wp:positionH relativeFrom="column">
                  <wp:posOffset>610235</wp:posOffset>
                </wp:positionH>
                <wp:positionV relativeFrom="paragraph">
                  <wp:posOffset>168275</wp:posOffset>
                </wp:positionV>
                <wp:extent cx="0" cy="784860"/>
                <wp:effectExtent l="76200" t="0" r="57150" b="53340"/>
                <wp:wrapNone/>
                <wp:docPr id="196" name="Connecteur droit avec flèche 196"/>
                <wp:cNvGraphicFramePr/>
                <a:graphic xmlns:a="http://schemas.openxmlformats.org/drawingml/2006/main">
                  <a:graphicData uri="http://schemas.microsoft.com/office/word/2010/wordprocessingShape">
                    <wps:wsp>
                      <wps:cNvCnPr/>
                      <wps:spPr>
                        <a:xfrm>
                          <a:off x="0" y="0"/>
                          <a:ext cx="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BD54C" id="Connecteur droit avec flèche 43" o:spid="_x0000_s1026" type="#_x0000_t32" style="position:absolute;margin-left:48.05pt;margin-top:13.25pt;width:0;height:61.8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" strokecolor="#f24f4f [3204]" strokeweight=".5pt">
                <v:stroke endarrow="block" joinstyle="miter"/>
              </v:shape>
            </w:pict>
          </mc:Fallback>
        </mc:AlternateContent>
      </w:r>
    </w:p>
    <w:p w14:paraId="2B702EFD" w14:textId="05DAAD47" w:rsidR="00B0229A" w:rsidRPr="00085F6F" w:rsidRDefault="00B0229A" w:rsidP="00CA282C"/>
    <w:p w14:paraId="0F3033B2" w14:textId="3D5ECB66" w:rsidR="00B0229A" w:rsidRPr="00085F6F" w:rsidRDefault="00221F4B" w:rsidP="00CA282C">
      <w:r w:rsidRPr="00085F6F">
        <w:rPr>
          <w:noProof/>
          <w:lang w:eastAsia="fr-FR"/>
        </w:rPr>
        <mc:AlternateContent>
          <mc:Choice Requires="wps">
            <w:drawing>
              <wp:anchor distT="0" distB="0" distL="114300" distR="114300" simplePos="0" relativeHeight="251809792" behindDoc="0" locked="0" layoutInCell="1" allowOverlap="1" wp14:anchorId="034F196A" wp14:editId="7D5557DC">
                <wp:simplePos x="0" y="0"/>
                <wp:positionH relativeFrom="column">
                  <wp:posOffset>614833</wp:posOffset>
                </wp:positionH>
                <wp:positionV relativeFrom="paragraph">
                  <wp:posOffset>414655</wp:posOffset>
                </wp:positionV>
                <wp:extent cx="0" cy="1123950"/>
                <wp:effectExtent l="76200" t="0" r="57150" b="57150"/>
                <wp:wrapNone/>
                <wp:docPr id="357" name="Connecteur droit avec flèche 357"/>
                <wp:cNvGraphicFramePr/>
                <a:graphic xmlns:a="http://schemas.openxmlformats.org/drawingml/2006/main">
                  <a:graphicData uri="http://schemas.microsoft.com/office/word/2010/wordprocessingShape">
                    <wps:wsp>
                      <wps:cNvCnPr/>
                      <wps:spPr>
                        <a:xfrm>
                          <a:off x="0" y="0"/>
                          <a:ext cx="0"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07F7A" id="Connecteur droit avec flèche 357" o:spid="_x0000_s1026" type="#_x0000_t32" style="position:absolute;margin-left:48.4pt;margin-top:32.65pt;width:0;height:88.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" strokecolor="#f24f4f [3204]" strokeweight=".5pt">
                <v:stroke endarrow="block" joinstyle="miter"/>
              </v:shape>
            </w:pict>
          </mc:Fallback>
        </mc:AlternateContent>
      </w:r>
      <w:r w:rsidRPr="00085F6F">
        <w:rPr>
          <w:noProof/>
          <w:lang w:eastAsia="fr-FR"/>
        </w:rPr>
        <mc:AlternateContent>
          <mc:Choice Requires="wps">
            <w:drawing>
              <wp:anchor distT="45720" distB="45720" distL="114300" distR="114300" simplePos="0" relativeHeight="251800576" behindDoc="0" locked="0" layoutInCell="1" allowOverlap="1" wp14:anchorId="0604F810" wp14:editId="4E188EED">
                <wp:simplePos x="0" y="0"/>
                <wp:positionH relativeFrom="margin">
                  <wp:align>right</wp:align>
                </wp:positionH>
                <wp:positionV relativeFrom="paragraph">
                  <wp:posOffset>168529</wp:posOffset>
                </wp:positionV>
                <wp:extent cx="1381125" cy="266700"/>
                <wp:effectExtent l="0" t="0" r="28575" b="19050"/>
                <wp:wrapSquare wrapText="bothSides"/>
                <wp:docPr id="36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66700"/>
                        </a:xfrm>
                        <a:prstGeom prst="rect">
                          <a:avLst/>
                        </a:prstGeom>
                        <a:solidFill>
                          <a:srgbClr val="FFFFFF"/>
                        </a:solidFill>
                        <a:ln w="9525">
                          <a:solidFill>
                            <a:srgbClr val="000000"/>
                          </a:solidFill>
                          <a:miter lim="800000"/>
                          <a:headEnd/>
                          <a:tailEnd/>
                        </a:ln>
                      </wps:spPr>
                      <wps:txbx>
                        <w:txbxContent>
                          <w:p w14:paraId="41CA9100" w14:textId="77777777" w:rsidR="00F748F5" w:rsidRDefault="00F748F5" w:rsidP="00CA282C">
                            <w:pPr>
                              <w:jc w:val="center"/>
                            </w:pPr>
                            <w:r>
                              <w:t>Consultation</w:t>
                            </w:r>
                          </w:p>
                          <w:p w14:paraId="13297635" w14:textId="77777777" w:rsidR="00F748F5" w:rsidRDefault="00F748F5" w:rsidP="00CA282C"/>
                          <w:p w14:paraId="38A8947D" w14:textId="77777777" w:rsidR="00F748F5" w:rsidRDefault="00F748F5" w:rsidP="00CA2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4F810" id="_x0000_s1174" type="#_x0000_t202" style="position:absolute;margin-left:57.55pt;margin-top:13.25pt;width:108.75pt;height:21pt;z-index:251800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">
                <v:textbox>
                  <w:txbxContent>
                    <w:p w14:paraId="41CA9100" w14:textId="77777777" w:rsidR="00F748F5" w:rsidRDefault="00F748F5" w:rsidP="00CA282C">
                      <w:pPr>
                        <w:jc w:val="center"/>
                      </w:pPr>
                      <w:r>
                        <w:t>Consultation</w:t>
                      </w:r>
                    </w:p>
                    <w:p w14:paraId="13297635" w14:textId="77777777" w:rsidR="00F748F5" w:rsidRDefault="00F748F5" w:rsidP="00CA282C"/>
                    <w:p w14:paraId="38A8947D" w14:textId="77777777" w:rsidR="00F748F5" w:rsidRDefault="00F748F5" w:rsidP="00CA282C"/>
                  </w:txbxContent>
                </v:textbox>
                <w10:wrap type="square" anchorx="margin"/>
              </v:shape>
            </w:pict>
          </mc:Fallback>
        </mc:AlternateContent>
      </w:r>
    </w:p>
    <w:p w14:paraId="2ECB330E" w14:textId="799C2EBE" w:rsidR="00B0229A" w:rsidRPr="00085F6F" w:rsidRDefault="00B0229A" w:rsidP="00CA282C"/>
    <w:p w14:paraId="77BA2243" w14:textId="0CC0DAB0" w:rsidR="00B0229A" w:rsidRPr="00085F6F" w:rsidRDefault="00B0229A" w:rsidP="00CA282C"/>
    <w:p w14:paraId="5D9236E0" w14:textId="777A8A04" w:rsidR="00B0229A" w:rsidRPr="00085F6F" w:rsidRDefault="00B0229A" w:rsidP="00CA282C"/>
    <w:p w14:paraId="330DB750" w14:textId="7C80FCCC" w:rsidR="00B0229A" w:rsidRPr="00085F6F" w:rsidRDefault="00B0229A" w:rsidP="00CA282C"/>
    <w:p w14:paraId="7B6F25BA" w14:textId="6535A7B8" w:rsidR="00B0229A" w:rsidRPr="00085F6F" w:rsidRDefault="00B0229A" w:rsidP="00CA282C"/>
    <w:p w14:paraId="2D1A4110" w14:textId="77777777" w:rsidR="00B0229A" w:rsidRPr="00085F6F" w:rsidRDefault="00B0229A">
      <w:pPr>
        <w:rPr>
          <w:rFonts w:eastAsiaTheme="majorEastAsia" w:cstheme="majorBidi"/>
          <w:sz w:val="36"/>
          <w:szCs w:val="36"/>
        </w:rPr>
      </w:pPr>
      <w:r w:rsidRPr="00085F6F">
        <w:br w:type="page"/>
      </w:r>
    </w:p>
    <w:p w14:paraId="0C716489" w14:textId="382CEBEA" w:rsidR="0086109A" w:rsidRPr="00085F6F" w:rsidRDefault="0086109A" w:rsidP="005856AB">
      <w:pPr>
        <w:pStyle w:val="Titre1"/>
        <w:rPr>
          <w:rFonts w:ascii="Gadugi" w:hAnsi="Gadugi"/>
        </w:rPr>
      </w:pPr>
      <w:bookmarkStart w:id="32" w:name="_Toc446399408"/>
      <w:r w:rsidRPr="00085F6F">
        <w:rPr>
          <w:rFonts w:ascii="Gadugi" w:hAnsi="Gadugi"/>
        </w:rPr>
        <w:t>MVP</w:t>
      </w:r>
      <w:bookmarkEnd w:id="32"/>
    </w:p>
    <w:p w14:paraId="2E634A26" w14:textId="131D76C1" w:rsidR="000D03CD" w:rsidRPr="00085F6F" w:rsidRDefault="00E6151A" w:rsidP="000D03CD">
      <w:pPr>
        <w:pStyle w:val="Paragraphedeliste"/>
        <w:numPr>
          <w:ilvl w:val="0"/>
          <w:numId w:val="8"/>
        </w:numPr>
      </w:pPr>
      <w:r>
        <w:t>I</w:t>
      </w:r>
      <w:r w:rsidR="000D03CD" w:rsidRPr="00085F6F">
        <w:t>nterface disponible sur PC</w:t>
      </w:r>
    </w:p>
    <w:p w14:paraId="1DA78962" w14:textId="10A5110D" w:rsidR="000D03CD" w:rsidRPr="00085F6F" w:rsidRDefault="00305FC1" w:rsidP="000D03CD">
      <w:pPr>
        <w:pStyle w:val="Paragraphedeliste"/>
        <w:numPr>
          <w:ilvl w:val="0"/>
          <w:numId w:val="8"/>
        </w:numPr>
      </w:pPr>
      <w:r w:rsidRPr="00085F6F">
        <w:t>Vision globale des clubs pour un évaluateur</w:t>
      </w:r>
    </w:p>
    <w:p w14:paraId="278BCCAE" w14:textId="5AA39A3D" w:rsidR="00305FC1" w:rsidRPr="00085F6F" w:rsidRDefault="00305FC1" w:rsidP="000D03CD">
      <w:pPr>
        <w:pStyle w:val="Paragraphedeliste"/>
        <w:numPr>
          <w:ilvl w:val="0"/>
          <w:numId w:val="8"/>
        </w:numPr>
      </w:pPr>
      <w:r w:rsidRPr="00085F6F">
        <w:t xml:space="preserve">Vision </w:t>
      </w:r>
      <w:r w:rsidR="00C3746A" w:rsidRPr="00085F6F">
        <w:t>succincte</w:t>
      </w:r>
      <w:r w:rsidRPr="00085F6F">
        <w:t xml:space="preserve"> des mem</w:t>
      </w:r>
      <w:r w:rsidR="00330196" w:rsidRPr="00085F6F">
        <w:t>bres et projets pour un président</w:t>
      </w:r>
    </w:p>
    <w:p w14:paraId="75CAD654" w14:textId="3572AD42" w:rsidR="002A16BB" w:rsidRPr="00085F6F" w:rsidRDefault="002A16BB" w:rsidP="000D03CD">
      <w:pPr>
        <w:pStyle w:val="Paragraphedeliste"/>
        <w:numPr>
          <w:ilvl w:val="0"/>
          <w:numId w:val="8"/>
        </w:numPr>
      </w:pPr>
      <w:r w:rsidRPr="00085F6F">
        <w:t xml:space="preserve">Attribution d’une note </w:t>
      </w:r>
      <w:r w:rsidR="00AD674B" w:rsidRPr="00085F6F">
        <w:t>à</w:t>
      </w:r>
      <w:r w:rsidR="00E6151A">
        <w:t xml:space="preserve"> un club</w:t>
      </w:r>
    </w:p>
    <w:p w14:paraId="02DE9AD0" w14:textId="0EC18B0F" w:rsidR="00E24667" w:rsidRPr="00085F6F" w:rsidRDefault="00E24667" w:rsidP="000D03CD">
      <w:pPr>
        <w:pStyle w:val="Paragraphedeliste"/>
        <w:numPr>
          <w:ilvl w:val="0"/>
          <w:numId w:val="8"/>
        </w:numPr>
      </w:pPr>
      <w:r w:rsidRPr="00085F6F">
        <w:t xml:space="preserve">Export des notes sous forme de fichier </w:t>
      </w:r>
      <w:r w:rsidR="00AD674B" w:rsidRPr="00085F6F">
        <w:t>de type CSV</w:t>
      </w:r>
      <w:r w:rsidRPr="00085F6F">
        <w:t xml:space="preserve"> pour WebAurion</w:t>
      </w:r>
    </w:p>
    <w:p w14:paraId="66027F1B" w14:textId="74A24D1E" w:rsidR="00330196" w:rsidRPr="00085F6F" w:rsidRDefault="00330196" w:rsidP="000D03CD">
      <w:pPr>
        <w:pStyle w:val="Paragraphedeliste"/>
        <w:numPr>
          <w:ilvl w:val="0"/>
          <w:numId w:val="8"/>
        </w:numPr>
      </w:pPr>
      <w:r w:rsidRPr="00085F6F">
        <w:t>Attribution d’un club aux étudiants en fonction de leur choix</w:t>
      </w:r>
    </w:p>
    <w:p w14:paraId="35769B58" w14:textId="2319004F" w:rsidR="006A0649" w:rsidRPr="00085F6F" w:rsidRDefault="006A0649" w:rsidP="005856AB">
      <w:pPr>
        <w:pStyle w:val="Titre1"/>
        <w:rPr>
          <w:rFonts w:ascii="Gadugi" w:hAnsi="Gadugi"/>
        </w:rPr>
      </w:pPr>
      <w:bookmarkStart w:id="33" w:name="_Toc446399409"/>
      <w:proofErr w:type="gramStart"/>
      <w:r w:rsidRPr="00085F6F">
        <w:rPr>
          <w:rFonts w:ascii="Gadugi" w:hAnsi="Gadugi"/>
        </w:rPr>
        <w:t>Points critiques</w:t>
      </w:r>
      <w:bookmarkEnd w:id="33"/>
      <w:proofErr w:type="gramEnd"/>
    </w:p>
    <w:p w14:paraId="112D9F02" w14:textId="5F253226" w:rsidR="00FF5725" w:rsidRPr="00085F6F" w:rsidRDefault="00FF5725" w:rsidP="00FF5725">
      <w:pPr>
        <w:pStyle w:val="Paragraphedeliste"/>
        <w:numPr>
          <w:ilvl w:val="0"/>
          <w:numId w:val="8"/>
        </w:numPr>
      </w:pPr>
      <w:r w:rsidRPr="00085F6F">
        <w:t>Interfaçage avec le CAS (récupération des informations d’un utilisateur connecté)</w:t>
      </w:r>
    </w:p>
    <w:p w14:paraId="3101CEF9" w14:textId="5546A59E" w:rsidR="00745283" w:rsidRDefault="00745283" w:rsidP="00FF5725">
      <w:pPr>
        <w:pStyle w:val="Paragraphedeliste"/>
        <w:numPr>
          <w:ilvl w:val="0"/>
          <w:numId w:val="8"/>
        </w:numPr>
      </w:pPr>
      <w:r w:rsidRPr="00085F6F">
        <w:t>Acquisit</w:t>
      </w:r>
      <w:r w:rsidR="002A31FE">
        <w:t>ion et configuration d’un sous</w:t>
      </w:r>
      <w:r w:rsidRPr="00085F6F">
        <w:t xml:space="preserve"> domaine de isen-bretagne.fr (fourni par l’école)</w:t>
      </w:r>
    </w:p>
    <w:p w14:paraId="124C7000" w14:textId="480E4A0F" w:rsidR="00A41D3F" w:rsidRDefault="00A41D3F" w:rsidP="00A41D3F">
      <w:pPr>
        <w:pStyle w:val="Titre1"/>
      </w:pPr>
      <w:bookmarkStart w:id="34" w:name="_Toc446399410"/>
      <w:r>
        <w:t>Planification</w:t>
      </w:r>
      <w:bookmarkEnd w:id="34"/>
      <w:r>
        <w:t> </w:t>
      </w:r>
    </w:p>
    <w:tbl>
      <w:tblPr>
        <w:tblStyle w:val="TableauFinances"/>
        <w:tblW w:w="11337" w:type="dxa"/>
        <w:tblInd w:w="-1139" w:type="dxa"/>
        <w:tblLook w:val="04A0" w:firstRow="1" w:lastRow="0" w:firstColumn="1" w:lastColumn="0" w:noHBand="0" w:noVBand="1"/>
      </w:tblPr>
      <w:tblGrid>
        <w:gridCol w:w="871"/>
        <w:gridCol w:w="4975"/>
        <w:gridCol w:w="1104"/>
        <w:gridCol w:w="1524"/>
        <w:gridCol w:w="1524"/>
        <w:gridCol w:w="1339"/>
      </w:tblGrid>
      <w:tr w:rsidR="00FE554D" w:rsidRPr="003C2781" w14:paraId="5A1F394E" w14:textId="77777777" w:rsidTr="00FE5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A0FCD54" w14:textId="4BC58067" w:rsidR="00327BB6" w:rsidRPr="00327BB6" w:rsidRDefault="00FE554D" w:rsidP="003C2781">
            <w:pPr>
              <w:spacing w:after="0"/>
              <w:rPr>
                <w:rFonts w:ascii="Segoe UI" w:eastAsia="Times New Roman" w:hAnsi="Segoe UI" w:cs="Segoe UI"/>
                <w:color w:val="auto"/>
                <w:sz w:val="18"/>
                <w:szCs w:val="18"/>
                <w:lang w:eastAsia="fr-FR"/>
              </w:rPr>
            </w:pPr>
            <w:proofErr w:type="spellStart"/>
            <w:r>
              <w:rPr>
                <w:rFonts w:ascii="Segoe UI" w:eastAsia="Times New Roman" w:hAnsi="Segoe UI" w:cs="Segoe UI"/>
                <w:color w:val="auto"/>
                <w:sz w:val="18"/>
                <w:szCs w:val="18"/>
                <w:lang w:eastAsia="fr-FR"/>
              </w:rPr>
              <w:t>Numero</w:t>
            </w:r>
            <w:proofErr w:type="spellEnd"/>
            <w:r>
              <w:rPr>
                <w:rFonts w:ascii="Segoe UI" w:eastAsia="Times New Roman" w:hAnsi="Segoe UI" w:cs="Segoe UI"/>
                <w:color w:val="auto"/>
                <w:sz w:val="18"/>
                <w:szCs w:val="18"/>
                <w:lang w:eastAsia="fr-FR"/>
              </w:rPr>
              <w:t xml:space="preserve"> </w:t>
            </w:r>
          </w:p>
        </w:tc>
        <w:tc>
          <w:tcPr>
            <w:tcW w:w="5000" w:type="dxa"/>
            <w:hideMark/>
          </w:tcPr>
          <w:p w14:paraId="6AFCF677" w14:textId="1B8EA2FF" w:rsidR="00327BB6" w:rsidRPr="003C2781" w:rsidRDefault="00327BB6" w:rsidP="003C2781">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Nom de la tâche</w:t>
            </w:r>
          </w:p>
        </w:tc>
        <w:tc>
          <w:tcPr>
            <w:tcW w:w="1107" w:type="dxa"/>
            <w:hideMark/>
          </w:tcPr>
          <w:p w14:paraId="058832FD" w14:textId="50057A0E" w:rsidR="00327BB6" w:rsidRPr="003C2781" w:rsidRDefault="00327BB6" w:rsidP="003C2781">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Durée</w:t>
            </w:r>
          </w:p>
        </w:tc>
        <w:tc>
          <w:tcPr>
            <w:tcW w:w="1528" w:type="dxa"/>
            <w:hideMark/>
          </w:tcPr>
          <w:p w14:paraId="5518BBD9" w14:textId="79CD22CD" w:rsidR="00327BB6" w:rsidRPr="003C2781" w:rsidRDefault="00327BB6" w:rsidP="003C2781">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Début</w:t>
            </w:r>
          </w:p>
        </w:tc>
        <w:tc>
          <w:tcPr>
            <w:tcW w:w="1528" w:type="dxa"/>
            <w:hideMark/>
          </w:tcPr>
          <w:p w14:paraId="30EB468E" w14:textId="5ECBC7A8" w:rsidR="00327BB6" w:rsidRPr="003C2781" w:rsidRDefault="00327BB6" w:rsidP="003C2781">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Pr>
                <w:rFonts w:ascii="Segoe UI" w:eastAsia="Times New Roman" w:hAnsi="Segoe UI" w:cs="Segoe UI"/>
                <w:color w:val="auto"/>
                <w:sz w:val="18"/>
                <w:szCs w:val="18"/>
                <w:lang w:eastAsia="fr-FR"/>
              </w:rPr>
              <w:t>Fin</w:t>
            </w:r>
          </w:p>
        </w:tc>
        <w:tc>
          <w:tcPr>
            <w:tcW w:w="1304" w:type="dxa"/>
            <w:hideMark/>
          </w:tcPr>
          <w:p w14:paraId="4CFE7D71" w14:textId="4851C126" w:rsidR="00327BB6" w:rsidRPr="003C2781" w:rsidRDefault="00327BB6" w:rsidP="003C2781">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Prédécesseurs</w:t>
            </w:r>
          </w:p>
        </w:tc>
      </w:tr>
      <w:tr w:rsidR="00FE554D" w:rsidRPr="003C2781" w14:paraId="5F40D0B3" w14:textId="77777777" w:rsidTr="00FE554D">
        <w:tc>
          <w:tcPr>
            <w:cnfStyle w:val="001000000000" w:firstRow="0" w:lastRow="0" w:firstColumn="1" w:lastColumn="0" w:oddVBand="0" w:evenVBand="0" w:oddHBand="0" w:evenHBand="0" w:firstRowFirstColumn="0" w:firstRowLastColumn="0" w:lastRowFirstColumn="0" w:lastRowLastColumn="0"/>
            <w:tcW w:w="870" w:type="dxa"/>
          </w:tcPr>
          <w:p w14:paraId="7E76D131" w14:textId="599DD82C"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1</w:t>
            </w:r>
          </w:p>
        </w:tc>
        <w:tc>
          <w:tcPr>
            <w:tcW w:w="5000" w:type="dxa"/>
            <w:hideMark/>
          </w:tcPr>
          <w:p w14:paraId="727F0010" w14:textId="5B44EE4C"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 xml:space="preserve">Réunion avec le client (M. Cabon) </w:t>
            </w:r>
          </w:p>
        </w:tc>
        <w:tc>
          <w:tcPr>
            <w:tcW w:w="1107" w:type="dxa"/>
            <w:hideMark/>
          </w:tcPr>
          <w:p w14:paraId="0D325921"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 xml:space="preserve">1 </w:t>
            </w:r>
            <w:proofErr w:type="spellStart"/>
            <w:r w:rsidRPr="003C2781">
              <w:rPr>
                <w:rFonts w:ascii="Calibri" w:eastAsia="Times New Roman" w:hAnsi="Calibri" w:cs="Times New Roman"/>
                <w:color w:val="000000"/>
                <w:sz w:val="22"/>
                <w:szCs w:val="22"/>
                <w:lang w:eastAsia="fr-FR"/>
              </w:rPr>
              <w:t>hr</w:t>
            </w:r>
            <w:proofErr w:type="spellEnd"/>
          </w:p>
        </w:tc>
        <w:tc>
          <w:tcPr>
            <w:tcW w:w="1528" w:type="dxa"/>
            <w:hideMark/>
          </w:tcPr>
          <w:p w14:paraId="5F920F71"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proofErr w:type="spellStart"/>
            <w:r w:rsidRPr="003C2781">
              <w:rPr>
                <w:rFonts w:ascii="Calibri" w:eastAsia="Times New Roman" w:hAnsi="Calibri" w:cs="Times New Roman"/>
                <w:color w:val="000000"/>
                <w:sz w:val="22"/>
                <w:szCs w:val="22"/>
                <w:lang w:eastAsia="fr-FR"/>
              </w:rPr>
              <w:t>Ven</w:t>
            </w:r>
            <w:proofErr w:type="spellEnd"/>
            <w:r w:rsidRPr="003C2781">
              <w:rPr>
                <w:rFonts w:ascii="Calibri" w:eastAsia="Times New Roman" w:hAnsi="Calibri" w:cs="Times New Roman"/>
                <w:color w:val="000000"/>
                <w:sz w:val="22"/>
                <w:szCs w:val="22"/>
                <w:lang w:eastAsia="fr-FR"/>
              </w:rPr>
              <w:t xml:space="preserve"> 18/12/15</w:t>
            </w:r>
          </w:p>
        </w:tc>
        <w:tc>
          <w:tcPr>
            <w:tcW w:w="1528" w:type="dxa"/>
            <w:hideMark/>
          </w:tcPr>
          <w:p w14:paraId="016754B2"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proofErr w:type="spellStart"/>
            <w:r w:rsidRPr="003C2781">
              <w:rPr>
                <w:rFonts w:ascii="Calibri" w:eastAsia="Times New Roman" w:hAnsi="Calibri" w:cs="Times New Roman"/>
                <w:color w:val="000000"/>
                <w:sz w:val="22"/>
                <w:szCs w:val="22"/>
                <w:lang w:eastAsia="fr-FR"/>
              </w:rPr>
              <w:t>Ven</w:t>
            </w:r>
            <w:proofErr w:type="spellEnd"/>
            <w:r w:rsidRPr="003C2781">
              <w:rPr>
                <w:rFonts w:ascii="Calibri" w:eastAsia="Times New Roman" w:hAnsi="Calibri" w:cs="Times New Roman"/>
                <w:color w:val="000000"/>
                <w:sz w:val="22"/>
                <w:szCs w:val="22"/>
                <w:lang w:eastAsia="fr-FR"/>
              </w:rPr>
              <w:t xml:space="preserve"> 18/12/15</w:t>
            </w:r>
          </w:p>
        </w:tc>
        <w:tc>
          <w:tcPr>
            <w:tcW w:w="1304" w:type="dxa"/>
            <w:hideMark/>
          </w:tcPr>
          <w:p w14:paraId="7428E0B1"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p>
        </w:tc>
      </w:tr>
      <w:tr w:rsidR="00FE554D" w:rsidRPr="003C2781" w14:paraId="528EEC26" w14:textId="77777777" w:rsidTr="00FE55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8828FD5" w14:textId="57F825E9"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2</w:t>
            </w:r>
          </w:p>
        </w:tc>
        <w:tc>
          <w:tcPr>
            <w:tcW w:w="5000" w:type="dxa"/>
            <w:hideMark/>
          </w:tcPr>
          <w:p w14:paraId="30E61310" w14:textId="2F44411C"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 xml:space="preserve">Choix et mise en place de la plateforme de gestion de projet </w:t>
            </w:r>
          </w:p>
        </w:tc>
        <w:tc>
          <w:tcPr>
            <w:tcW w:w="1107" w:type="dxa"/>
            <w:hideMark/>
          </w:tcPr>
          <w:p w14:paraId="05760C48"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4,5 jours</w:t>
            </w:r>
          </w:p>
        </w:tc>
        <w:tc>
          <w:tcPr>
            <w:tcW w:w="1528" w:type="dxa"/>
            <w:hideMark/>
          </w:tcPr>
          <w:p w14:paraId="1CC1D3DD"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Lun 21/12/15</w:t>
            </w:r>
          </w:p>
        </w:tc>
        <w:tc>
          <w:tcPr>
            <w:tcW w:w="1528" w:type="dxa"/>
            <w:hideMark/>
          </w:tcPr>
          <w:p w14:paraId="52E9977B"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proofErr w:type="spellStart"/>
            <w:r w:rsidRPr="003C2781">
              <w:rPr>
                <w:rFonts w:ascii="Calibri" w:eastAsia="Times New Roman" w:hAnsi="Calibri" w:cs="Times New Roman"/>
                <w:color w:val="000000"/>
                <w:sz w:val="22"/>
                <w:szCs w:val="22"/>
                <w:lang w:eastAsia="fr-FR"/>
              </w:rPr>
              <w:t>Ven</w:t>
            </w:r>
            <w:proofErr w:type="spellEnd"/>
            <w:r w:rsidRPr="003C2781">
              <w:rPr>
                <w:rFonts w:ascii="Calibri" w:eastAsia="Times New Roman" w:hAnsi="Calibri" w:cs="Times New Roman"/>
                <w:color w:val="000000"/>
                <w:sz w:val="22"/>
                <w:szCs w:val="22"/>
                <w:lang w:eastAsia="fr-FR"/>
              </w:rPr>
              <w:t xml:space="preserve"> 25/12/15</w:t>
            </w:r>
          </w:p>
        </w:tc>
        <w:tc>
          <w:tcPr>
            <w:tcW w:w="1304" w:type="dxa"/>
            <w:hideMark/>
          </w:tcPr>
          <w:p w14:paraId="66652D7C"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1</w:t>
            </w:r>
          </w:p>
        </w:tc>
      </w:tr>
      <w:tr w:rsidR="00FE554D" w:rsidRPr="003C2781" w14:paraId="65788ECF" w14:textId="77777777" w:rsidTr="00FE554D">
        <w:tc>
          <w:tcPr>
            <w:cnfStyle w:val="001000000000" w:firstRow="0" w:lastRow="0" w:firstColumn="1" w:lastColumn="0" w:oddVBand="0" w:evenVBand="0" w:oddHBand="0" w:evenHBand="0" w:firstRowFirstColumn="0" w:firstRowLastColumn="0" w:lastRowFirstColumn="0" w:lastRowLastColumn="0"/>
            <w:tcW w:w="870" w:type="dxa"/>
          </w:tcPr>
          <w:p w14:paraId="47047BF7" w14:textId="6CBD4EFD"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3</w:t>
            </w:r>
          </w:p>
        </w:tc>
        <w:tc>
          <w:tcPr>
            <w:tcW w:w="5000" w:type="dxa"/>
            <w:hideMark/>
          </w:tcPr>
          <w:p w14:paraId="1FFF4830" w14:textId="73D4D536"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Définition globale du projet</w:t>
            </w:r>
          </w:p>
        </w:tc>
        <w:tc>
          <w:tcPr>
            <w:tcW w:w="1107" w:type="dxa"/>
            <w:hideMark/>
          </w:tcPr>
          <w:p w14:paraId="1F811D2D"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4,5 jours</w:t>
            </w:r>
          </w:p>
        </w:tc>
        <w:tc>
          <w:tcPr>
            <w:tcW w:w="1528" w:type="dxa"/>
            <w:hideMark/>
          </w:tcPr>
          <w:p w14:paraId="3749029E"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Lun 28/12/15</w:t>
            </w:r>
          </w:p>
        </w:tc>
        <w:tc>
          <w:tcPr>
            <w:tcW w:w="1528" w:type="dxa"/>
            <w:hideMark/>
          </w:tcPr>
          <w:p w14:paraId="06F634E1"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proofErr w:type="spellStart"/>
            <w:r w:rsidRPr="003C2781">
              <w:rPr>
                <w:rFonts w:ascii="Calibri" w:eastAsia="Times New Roman" w:hAnsi="Calibri" w:cs="Times New Roman"/>
                <w:color w:val="000000"/>
                <w:sz w:val="22"/>
                <w:szCs w:val="22"/>
                <w:lang w:eastAsia="fr-FR"/>
              </w:rPr>
              <w:t>Ven</w:t>
            </w:r>
            <w:proofErr w:type="spellEnd"/>
            <w:r w:rsidRPr="003C2781">
              <w:rPr>
                <w:rFonts w:ascii="Calibri" w:eastAsia="Times New Roman" w:hAnsi="Calibri" w:cs="Times New Roman"/>
                <w:color w:val="000000"/>
                <w:sz w:val="22"/>
                <w:szCs w:val="22"/>
                <w:lang w:eastAsia="fr-FR"/>
              </w:rPr>
              <w:t xml:space="preserve"> 01/01/16</w:t>
            </w:r>
          </w:p>
        </w:tc>
        <w:tc>
          <w:tcPr>
            <w:tcW w:w="1304" w:type="dxa"/>
            <w:hideMark/>
          </w:tcPr>
          <w:p w14:paraId="2E57482C"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2</w:t>
            </w:r>
          </w:p>
        </w:tc>
      </w:tr>
      <w:tr w:rsidR="00FE554D" w:rsidRPr="003C2781" w14:paraId="7ECC9D2A" w14:textId="77777777" w:rsidTr="00FE55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BC8B309" w14:textId="5A4CA337"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4</w:t>
            </w:r>
          </w:p>
        </w:tc>
        <w:tc>
          <w:tcPr>
            <w:tcW w:w="5000" w:type="dxa"/>
            <w:hideMark/>
          </w:tcPr>
          <w:p w14:paraId="1C144C9E" w14:textId="12149C9B"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 xml:space="preserve">Réunion N°1 avec le client (M. Cabon) </w:t>
            </w:r>
          </w:p>
        </w:tc>
        <w:tc>
          <w:tcPr>
            <w:tcW w:w="1107" w:type="dxa"/>
            <w:hideMark/>
          </w:tcPr>
          <w:p w14:paraId="51CC06EA"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 xml:space="preserve">0 </w:t>
            </w:r>
            <w:proofErr w:type="spellStart"/>
            <w:r w:rsidRPr="003C2781">
              <w:rPr>
                <w:rFonts w:ascii="Calibri" w:eastAsia="Times New Roman" w:hAnsi="Calibri" w:cs="Times New Roman"/>
                <w:color w:val="000000"/>
                <w:sz w:val="22"/>
                <w:szCs w:val="22"/>
                <w:lang w:eastAsia="fr-FR"/>
              </w:rPr>
              <w:t>hr</w:t>
            </w:r>
            <w:proofErr w:type="spellEnd"/>
          </w:p>
        </w:tc>
        <w:tc>
          <w:tcPr>
            <w:tcW w:w="1528" w:type="dxa"/>
            <w:hideMark/>
          </w:tcPr>
          <w:p w14:paraId="1B321DB8"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Lun 04/01/16</w:t>
            </w:r>
          </w:p>
        </w:tc>
        <w:tc>
          <w:tcPr>
            <w:tcW w:w="1528" w:type="dxa"/>
            <w:hideMark/>
          </w:tcPr>
          <w:p w14:paraId="6CAAE618"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Lun 04/01/16</w:t>
            </w:r>
          </w:p>
        </w:tc>
        <w:tc>
          <w:tcPr>
            <w:tcW w:w="1304" w:type="dxa"/>
            <w:hideMark/>
          </w:tcPr>
          <w:p w14:paraId="734A2725"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p>
        </w:tc>
      </w:tr>
      <w:tr w:rsidR="00FE554D" w:rsidRPr="003C2781" w14:paraId="3F416D26" w14:textId="77777777" w:rsidTr="00FE554D">
        <w:tc>
          <w:tcPr>
            <w:cnfStyle w:val="001000000000" w:firstRow="0" w:lastRow="0" w:firstColumn="1" w:lastColumn="0" w:oddVBand="0" w:evenVBand="0" w:oddHBand="0" w:evenHBand="0" w:firstRowFirstColumn="0" w:firstRowLastColumn="0" w:lastRowFirstColumn="0" w:lastRowLastColumn="0"/>
            <w:tcW w:w="870" w:type="dxa"/>
          </w:tcPr>
          <w:p w14:paraId="348715D8" w14:textId="11B078A4"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5</w:t>
            </w:r>
          </w:p>
        </w:tc>
        <w:tc>
          <w:tcPr>
            <w:tcW w:w="5000" w:type="dxa"/>
            <w:hideMark/>
          </w:tcPr>
          <w:p w14:paraId="1001028C" w14:textId="1D893A1C"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Création d'un sondage</w:t>
            </w:r>
          </w:p>
        </w:tc>
        <w:tc>
          <w:tcPr>
            <w:tcW w:w="1107" w:type="dxa"/>
            <w:hideMark/>
          </w:tcPr>
          <w:p w14:paraId="11CB79A6"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 xml:space="preserve">4 </w:t>
            </w:r>
            <w:proofErr w:type="spellStart"/>
            <w:r w:rsidRPr="003C2781">
              <w:rPr>
                <w:rFonts w:ascii="Calibri" w:eastAsia="Times New Roman" w:hAnsi="Calibri" w:cs="Times New Roman"/>
                <w:color w:val="000000"/>
                <w:sz w:val="22"/>
                <w:szCs w:val="22"/>
                <w:lang w:eastAsia="fr-FR"/>
              </w:rPr>
              <w:t>hr</w:t>
            </w:r>
            <w:proofErr w:type="spellEnd"/>
          </w:p>
        </w:tc>
        <w:tc>
          <w:tcPr>
            <w:tcW w:w="1528" w:type="dxa"/>
            <w:hideMark/>
          </w:tcPr>
          <w:p w14:paraId="46067F0A"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Lun 04/01/16</w:t>
            </w:r>
          </w:p>
        </w:tc>
        <w:tc>
          <w:tcPr>
            <w:tcW w:w="1528" w:type="dxa"/>
            <w:hideMark/>
          </w:tcPr>
          <w:p w14:paraId="02448325"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Lun 04/01/16</w:t>
            </w:r>
          </w:p>
        </w:tc>
        <w:tc>
          <w:tcPr>
            <w:tcW w:w="1304" w:type="dxa"/>
            <w:hideMark/>
          </w:tcPr>
          <w:p w14:paraId="1967D41F"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3</w:t>
            </w:r>
          </w:p>
        </w:tc>
      </w:tr>
      <w:tr w:rsidR="00FE554D" w:rsidRPr="003C2781" w14:paraId="1E9583C9" w14:textId="77777777" w:rsidTr="00FE55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4553E25" w14:textId="4428CF7A"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6</w:t>
            </w:r>
          </w:p>
        </w:tc>
        <w:tc>
          <w:tcPr>
            <w:tcW w:w="5000" w:type="dxa"/>
            <w:hideMark/>
          </w:tcPr>
          <w:p w14:paraId="7D4FF49E" w14:textId="3D5DD8DC"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 xml:space="preserve">Sondage des besoins auprès des profils types </w:t>
            </w:r>
          </w:p>
        </w:tc>
        <w:tc>
          <w:tcPr>
            <w:tcW w:w="1107" w:type="dxa"/>
            <w:hideMark/>
          </w:tcPr>
          <w:p w14:paraId="7F684C21"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5,5 jours</w:t>
            </w:r>
          </w:p>
        </w:tc>
        <w:tc>
          <w:tcPr>
            <w:tcW w:w="1528" w:type="dxa"/>
            <w:hideMark/>
          </w:tcPr>
          <w:p w14:paraId="5F3D7C35"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Mar 05/01/16</w:t>
            </w:r>
          </w:p>
        </w:tc>
        <w:tc>
          <w:tcPr>
            <w:tcW w:w="1528" w:type="dxa"/>
            <w:hideMark/>
          </w:tcPr>
          <w:p w14:paraId="54D2DE96"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Mar 12/01/16</w:t>
            </w:r>
          </w:p>
        </w:tc>
        <w:tc>
          <w:tcPr>
            <w:tcW w:w="1304" w:type="dxa"/>
            <w:hideMark/>
          </w:tcPr>
          <w:p w14:paraId="38B1F875"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5</w:t>
            </w:r>
          </w:p>
        </w:tc>
      </w:tr>
      <w:tr w:rsidR="00FE554D" w:rsidRPr="003C2781" w14:paraId="39441B58" w14:textId="77777777" w:rsidTr="00FE554D">
        <w:tc>
          <w:tcPr>
            <w:cnfStyle w:val="001000000000" w:firstRow="0" w:lastRow="0" w:firstColumn="1" w:lastColumn="0" w:oddVBand="0" w:evenVBand="0" w:oddHBand="0" w:evenHBand="0" w:firstRowFirstColumn="0" w:firstRowLastColumn="0" w:lastRowFirstColumn="0" w:lastRowLastColumn="0"/>
            <w:tcW w:w="870" w:type="dxa"/>
          </w:tcPr>
          <w:p w14:paraId="171B50EE" w14:textId="0060A92A"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7</w:t>
            </w:r>
          </w:p>
        </w:tc>
        <w:tc>
          <w:tcPr>
            <w:tcW w:w="5000" w:type="dxa"/>
            <w:hideMark/>
          </w:tcPr>
          <w:p w14:paraId="7AD4B230" w14:textId="653E038E"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Définition du cahier des charges globale</w:t>
            </w:r>
          </w:p>
        </w:tc>
        <w:tc>
          <w:tcPr>
            <w:tcW w:w="1107" w:type="dxa"/>
            <w:hideMark/>
          </w:tcPr>
          <w:p w14:paraId="4CC4D8DE"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6,5 jours</w:t>
            </w:r>
          </w:p>
        </w:tc>
        <w:tc>
          <w:tcPr>
            <w:tcW w:w="1528" w:type="dxa"/>
            <w:hideMark/>
          </w:tcPr>
          <w:p w14:paraId="36C09930"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Mar 05/01/16</w:t>
            </w:r>
          </w:p>
        </w:tc>
        <w:tc>
          <w:tcPr>
            <w:tcW w:w="1528" w:type="dxa"/>
            <w:hideMark/>
          </w:tcPr>
          <w:p w14:paraId="15C1866E"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Mer 13/01/16</w:t>
            </w:r>
          </w:p>
        </w:tc>
        <w:tc>
          <w:tcPr>
            <w:tcW w:w="1304" w:type="dxa"/>
            <w:hideMark/>
          </w:tcPr>
          <w:p w14:paraId="3C4EE215"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p>
        </w:tc>
      </w:tr>
      <w:tr w:rsidR="00FE554D" w:rsidRPr="003C2781" w14:paraId="58EA2F53" w14:textId="77777777" w:rsidTr="00FE55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92095B4" w14:textId="0A245FD7"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8</w:t>
            </w:r>
          </w:p>
        </w:tc>
        <w:tc>
          <w:tcPr>
            <w:tcW w:w="5000" w:type="dxa"/>
            <w:hideMark/>
          </w:tcPr>
          <w:p w14:paraId="30827B5C" w14:textId="0DFC74FC"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 xml:space="preserve">Réunion M. </w:t>
            </w:r>
            <w:proofErr w:type="spellStart"/>
            <w:r w:rsidRPr="003C2781">
              <w:rPr>
                <w:rFonts w:ascii="Calibri" w:eastAsia="Times New Roman" w:hAnsi="Calibri" w:cs="Times New Roman"/>
                <w:color w:val="000000"/>
                <w:sz w:val="22"/>
                <w:szCs w:val="22"/>
                <w:lang w:eastAsia="fr-FR"/>
              </w:rPr>
              <w:t>Gerval</w:t>
            </w:r>
            <w:proofErr w:type="spellEnd"/>
            <w:r w:rsidRPr="003C2781">
              <w:rPr>
                <w:rFonts w:ascii="Calibri" w:eastAsia="Times New Roman" w:hAnsi="Calibri" w:cs="Times New Roman"/>
                <w:color w:val="000000"/>
                <w:sz w:val="22"/>
                <w:szCs w:val="22"/>
                <w:lang w:eastAsia="fr-FR"/>
              </w:rPr>
              <w:t xml:space="preserve"> pour base de donnée et intégration à l'ENT</w:t>
            </w:r>
          </w:p>
        </w:tc>
        <w:tc>
          <w:tcPr>
            <w:tcW w:w="1107" w:type="dxa"/>
            <w:hideMark/>
          </w:tcPr>
          <w:p w14:paraId="18C35004"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 xml:space="preserve">10 </w:t>
            </w:r>
            <w:proofErr w:type="spellStart"/>
            <w:r w:rsidRPr="003C2781">
              <w:rPr>
                <w:rFonts w:ascii="Calibri" w:eastAsia="Times New Roman" w:hAnsi="Calibri" w:cs="Times New Roman"/>
                <w:color w:val="000000"/>
                <w:sz w:val="22"/>
                <w:szCs w:val="22"/>
                <w:lang w:eastAsia="fr-FR"/>
              </w:rPr>
              <w:t>hr</w:t>
            </w:r>
            <w:proofErr w:type="spellEnd"/>
          </w:p>
        </w:tc>
        <w:tc>
          <w:tcPr>
            <w:tcW w:w="1528" w:type="dxa"/>
            <w:hideMark/>
          </w:tcPr>
          <w:p w14:paraId="17E169E5"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Jeu 14/01/16</w:t>
            </w:r>
          </w:p>
        </w:tc>
        <w:tc>
          <w:tcPr>
            <w:tcW w:w="1528" w:type="dxa"/>
            <w:hideMark/>
          </w:tcPr>
          <w:p w14:paraId="3DA831C3"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Jeu 14/01/16</w:t>
            </w:r>
          </w:p>
        </w:tc>
        <w:tc>
          <w:tcPr>
            <w:tcW w:w="1304" w:type="dxa"/>
            <w:hideMark/>
          </w:tcPr>
          <w:p w14:paraId="7889C8D3"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p>
        </w:tc>
      </w:tr>
      <w:tr w:rsidR="00FE554D" w:rsidRPr="003C2781" w14:paraId="5EAC88DF" w14:textId="77777777" w:rsidTr="00FE554D">
        <w:tc>
          <w:tcPr>
            <w:cnfStyle w:val="001000000000" w:firstRow="0" w:lastRow="0" w:firstColumn="1" w:lastColumn="0" w:oddVBand="0" w:evenVBand="0" w:oddHBand="0" w:evenHBand="0" w:firstRowFirstColumn="0" w:firstRowLastColumn="0" w:lastRowFirstColumn="0" w:lastRowLastColumn="0"/>
            <w:tcW w:w="870" w:type="dxa"/>
          </w:tcPr>
          <w:p w14:paraId="64D45459" w14:textId="22A61FE7"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9</w:t>
            </w:r>
          </w:p>
        </w:tc>
        <w:tc>
          <w:tcPr>
            <w:tcW w:w="5000" w:type="dxa"/>
            <w:hideMark/>
          </w:tcPr>
          <w:p w14:paraId="7E1FDC06" w14:textId="621BF008"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proofErr w:type="spellStart"/>
            <w:r w:rsidRPr="003C2781">
              <w:rPr>
                <w:rFonts w:ascii="Calibri" w:eastAsia="Times New Roman" w:hAnsi="Calibri" w:cs="Times New Roman"/>
                <w:color w:val="000000"/>
                <w:sz w:val="22"/>
                <w:szCs w:val="22"/>
                <w:lang w:eastAsia="fr-FR"/>
              </w:rPr>
              <w:t>Reflexion</w:t>
            </w:r>
            <w:proofErr w:type="spellEnd"/>
            <w:r w:rsidRPr="003C2781">
              <w:rPr>
                <w:rFonts w:ascii="Calibri" w:eastAsia="Times New Roman" w:hAnsi="Calibri" w:cs="Times New Roman"/>
                <w:color w:val="000000"/>
                <w:sz w:val="22"/>
                <w:szCs w:val="22"/>
                <w:lang w:eastAsia="fr-FR"/>
              </w:rPr>
              <w:t xml:space="preserve"> sur les technologies à utiliser</w:t>
            </w:r>
          </w:p>
        </w:tc>
        <w:tc>
          <w:tcPr>
            <w:tcW w:w="1107" w:type="dxa"/>
            <w:hideMark/>
          </w:tcPr>
          <w:p w14:paraId="2748C01A"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3,5 jours</w:t>
            </w:r>
          </w:p>
        </w:tc>
        <w:tc>
          <w:tcPr>
            <w:tcW w:w="1528" w:type="dxa"/>
            <w:hideMark/>
          </w:tcPr>
          <w:p w14:paraId="2CFE6AE8"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Jeu 14/01/16</w:t>
            </w:r>
          </w:p>
        </w:tc>
        <w:tc>
          <w:tcPr>
            <w:tcW w:w="1528" w:type="dxa"/>
            <w:hideMark/>
          </w:tcPr>
          <w:p w14:paraId="3758085E"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Mar 19/01/16</w:t>
            </w:r>
          </w:p>
        </w:tc>
        <w:tc>
          <w:tcPr>
            <w:tcW w:w="1304" w:type="dxa"/>
            <w:hideMark/>
          </w:tcPr>
          <w:p w14:paraId="4745DFEE"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7;6</w:t>
            </w:r>
          </w:p>
        </w:tc>
      </w:tr>
      <w:tr w:rsidR="00FE554D" w:rsidRPr="003C2781" w14:paraId="7FA1391B" w14:textId="77777777" w:rsidTr="00FE55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F768D65" w14:textId="4C0C30CC"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10</w:t>
            </w:r>
          </w:p>
        </w:tc>
        <w:tc>
          <w:tcPr>
            <w:tcW w:w="5000" w:type="dxa"/>
            <w:hideMark/>
          </w:tcPr>
          <w:p w14:paraId="0A68510A" w14:textId="40B4B452"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Rédaction d'une analyse technique pour le choix des technologies</w:t>
            </w:r>
          </w:p>
        </w:tc>
        <w:tc>
          <w:tcPr>
            <w:tcW w:w="1107" w:type="dxa"/>
            <w:hideMark/>
          </w:tcPr>
          <w:p w14:paraId="5EF99C5C"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2 jours</w:t>
            </w:r>
          </w:p>
        </w:tc>
        <w:tc>
          <w:tcPr>
            <w:tcW w:w="1528" w:type="dxa"/>
            <w:hideMark/>
          </w:tcPr>
          <w:p w14:paraId="28F06A50"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Mar 19/01/16</w:t>
            </w:r>
          </w:p>
        </w:tc>
        <w:tc>
          <w:tcPr>
            <w:tcW w:w="1528" w:type="dxa"/>
            <w:hideMark/>
          </w:tcPr>
          <w:p w14:paraId="2A2B4054"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Mer 20/01/16</w:t>
            </w:r>
          </w:p>
        </w:tc>
        <w:tc>
          <w:tcPr>
            <w:tcW w:w="1304" w:type="dxa"/>
            <w:hideMark/>
          </w:tcPr>
          <w:p w14:paraId="584F9202"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p>
        </w:tc>
      </w:tr>
      <w:tr w:rsidR="00FE554D" w:rsidRPr="003C2781" w14:paraId="7EA0E99B" w14:textId="77777777" w:rsidTr="00FE554D">
        <w:tc>
          <w:tcPr>
            <w:cnfStyle w:val="001000000000" w:firstRow="0" w:lastRow="0" w:firstColumn="1" w:lastColumn="0" w:oddVBand="0" w:evenVBand="0" w:oddHBand="0" w:evenHBand="0" w:firstRowFirstColumn="0" w:firstRowLastColumn="0" w:lastRowFirstColumn="0" w:lastRowLastColumn="0"/>
            <w:tcW w:w="870" w:type="dxa"/>
          </w:tcPr>
          <w:p w14:paraId="5D53C0F0" w14:textId="222A59CB"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11</w:t>
            </w:r>
          </w:p>
        </w:tc>
        <w:tc>
          <w:tcPr>
            <w:tcW w:w="5000" w:type="dxa"/>
            <w:hideMark/>
          </w:tcPr>
          <w:p w14:paraId="38C8E342" w14:textId="321B5334"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Réunion avec le client pour validation des technologies</w:t>
            </w:r>
          </w:p>
        </w:tc>
        <w:tc>
          <w:tcPr>
            <w:tcW w:w="1107" w:type="dxa"/>
            <w:hideMark/>
          </w:tcPr>
          <w:p w14:paraId="0DC32D8D"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 xml:space="preserve">1 </w:t>
            </w:r>
            <w:proofErr w:type="spellStart"/>
            <w:r w:rsidRPr="003C2781">
              <w:rPr>
                <w:rFonts w:ascii="Calibri" w:eastAsia="Times New Roman" w:hAnsi="Calibri" w:cs="Times New Roman"/>
                <w:color w:val="000000"/>
                <w:sz w:val="22"/>
                <w:szCs w:val="22"/>
                <w:lang w:eastAsia="fr-FR"/>
              </w:rPr>
              <w:t>hr</w:t>
            </w:r>
            <w:proofErr w:type="spellEnd"/>
          </w:p>
        </w:tc>
        <w:tc>
          <w:tcPr>
            <w:tcW w:w="1528" w:type="dxa"/>
            <w:hideMark/>
          </w:tcPr>
          <w:p w14:paraId="13B73425"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Jeu 21/01/16</w:t>
            </w:r>
          </w:p>
        </w:tc>
        <w:tc>
          <w:tcPr>
            <w:tcW w:w="1528" w:type="dxa"/>
            <w:hideMark/>
          </w:tcPr>
          <w:p w14:paraId="76583293"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Jeu 21/01/16</w:t>
            </w:r>
          </w:p>
        </w:tc>
        <w:tc>
          <w:tcPr>
            <w:tcW w:w="1304" w:type="dxa"/>
            <w:hideMark/>
          </w:tcPr>
          <w:p w14:paraId="30992804"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10</w:t>
            </w:r>
          </w:p>
        </w:tc>
      </w:tr>
      <w:tr w:rsidR="00FE554D" w:rsidRPr="003C2781" w14:paraId="782AE2E2" w14:textId="77777777" w:rsidTr="00FE55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9F20172" w14:textId="71DAA7A4"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12</w:t>
            </w:r>
          </w:p>
        </w:tc>
        <w:tc>
          <w:tcPr>
            <w:tcW w:w="5000" w:type="dxa"/>
            <w:hideMark/>
          </w:tcPr>
          <w:p w14:paraId="66CB9BB6" w14:textId="711DA93A"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Phase de développement</w:t>
            </w:r>
          </w:p>
        </w:tc>
        <w:tc>
          <w:tcPr>
            <w:tcW w:w="1107" w:type="dxa"/>
            <w:hideMark/>
          </w:tcPr>
          <w:p w14:paraId="2C218C08"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71,5 jours</w:t>
            </w:r>
          </w:p>
        </w:tc>
        <w:tc>
          <w:tcPr>
            <w:tcW w:w="1528" w:type="dxa"/>
            <w:hideMark/>
          </w:tcPr>
          <w:p w14:paraId="1E05CC80"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proofErr w:type="spellStart"/>
            <w:r w:rsidRPr="003C2781">
              <w:rPr>
                <w:rFonts w:ascii="Calibri" w:eastAsia="Times New Roman" w:hAnsi="Calibri" w:cs="Times New Roman"/>
                <w:color w:val="000000"/>
                <w:sz w:val="22"/>
                <w:szCs w:val="22"/>
                <w:lang w:eastAsia="fr-FR"/>
              </w:rPr>
              <w:t>Ven</w:t>
            </w:r>
            <w:proofErr w:type="spellEnd"/>
            <w:r w:rsidRPr="003C2781">
              <w:rPr>
                <w:rFonts w:ascii="Calibri" w:eastAsia="Times New Roman" w:hAnsi="Calibri" w:cs="Times New Roman"/>
                <w:color w:val="000000"/>
                <w:sz w:val="22"/>
                <w:szCs w:val="22"/>
                <w:lang w:eastAsia="fr-FR"/>
              </w:rPr>
              <w:t xml:space="preserve"> 22/01/16</w:t>
            </w:r>
          </w:p>
        </w:tc>
        <w:tc>
          <w:tcPr>
            <w:tcW w:w="1528" w:type="dxa"/>
            <w:hideMark/>
          </w:tcPr>
          <w:p w14:paraId="5F8309D0"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Mer 11/05/16</w:t>
            </w:r>
          </w:p>
        </w:tc>
        <w:tc>
          <w:tcPr>
            <w:tcW w:w="1304" w:type="dxa"/>
            <w:hideMark/>
          </w:tcPr>
          <w:p w14:paraId="411C5D0F"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p>
        </w:tc>
      </w:tr>
      <w:tr w:rsidR="00FE554D" w:rsidRPr="003C2781" w14:paraId="599380BF" w14:textId="77777777" w:rsidTr="00FE554D">
        <w:tc>
          <w:tcPr>
            <w:cnfStyle w:val="001000000000" w:firstRow="0" w:lastRow="0" w:firstColumn="1" w:lastColumn="0" w:oddVBand="0" w:evenVBand="0" w:oddHBand="0" w:evenHBand="0" w:firstRowFirstColumn="0" w:firstRowLastColumn="0" w:lastRowFirstColumn="0" w:lastRowLastColumn="0"/>
            <w:tcW w:w="870" w:type="dxa"/>
          </w:tcPr>
          <w:p w14:paraId="2B1F9A1A" w14:textId="10CC201A"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13</w:t>
            </w:r>
          </w:p>
        </w:tc>
        <w:tc>
          <w:tcPr>
            <w:tcW w:w="5000" w:type="dxa"/>
            <w:hideMark/>
          </w:tcPr>
          <w:p w14:paraId="11FA2A41" w14:textId="742E3120"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Essai de la solution</w:t>
            </w:r>
          </w:p>
        </w:tc>
        <w:tc>
          <w:tcPr>
            <w:tcW w:w="1107" w:type="dxa"/>
            <w:hideMark/>
          </w:tcPr>
          <w:p w14:paraId="4533B869"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1 jour</w:t>
            </w:r>
          </w:p>
        </w:tc>
        <w:tc>
          <w:tcPr>
            <w:tcW w:w="1528" w:type="dxa"/>
            <w:hideMark/>
          </w:tcPr>
          <w:p w14:paraId="6C3661D8"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Jeu 12/05/16</w:t>
            </w:r>
          </w:p>
        </w:tc>
        <w:tc>
          <w:tcPr>
            <w:tcW w:w="1528" w:type="dxa"/>
            <w:hideMark/>
          </w:tcPr>
          <w:p w14:paraId="7D54832B"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proofErr w:type="spellStart"/>
            <w:r w:rsidRPr="003C2781">
              <w:rPr>
                <w:rFonts w:ascii="Calibri" w:eastAsia="Times New Roman" w:hAnsi="Calibri" w:cs="Times New Roman"/>
                <w:color w:val="000000"/>
                <w:sz w:val="22"/>
                <w:szCs w:val="22"/>
                <w:lang w:eastAsia="fr-FR"/>
              </w:rPr>
              <w:t>Ven</w:t>
            </w:r>
            <w:proofErr w:type="spellEnd"/>
            <w:r w:rsidRPr="003C2781">
              <w:rPr>
                <w:rFonts w:ascii="Calibri" w:eastAsia="Times New Roman" w:hAnsi="Calibri" w:cs="Times New Roman"/>
                <w:color w:val="000000"/>
                <w:sz w:val="22"/>
                <w:szCs w:val="22"/>
                <w:lang w:eastAsia="fr-FR"/>
              </w:rPr>
              <w:t xml:space="preserve"> 13/05/16</w:t>
            </w:r>
          </w:p>
        </w:tc>
        <w:tc>
          <w:tcPr>
            <w:tcW w:w="1304" w:type="dxa"/>
            <w:hideMark/>
          </w:tcPr>
          <w:p w14:paraId="2E38F172"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12</w:t>
            </w:r>
          </w:p>
        </w:tc>
      </w:tr>
      <w:tr w:rsidR="00FE554D" w:rsidRPr="003C2781" w14:paraId="578DF51F" w14:textId="77777777" w:rsidTr="00FE55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2511779" w14:textId="4E814034"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14</w:t>
            </w:r>
          </w:p>
        </w:tc>
        <w:tc>
          <w:tcPr>
            <w:tcW w:w="5000" w:type="dxa"/>
            <w:hideMark/>
          </w:tcPr>
          <w:p w14:paraId="5F5CEA59" w14:textId="7667AC7C"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Phase de développement 2</w:t>
            </w:r>
          </w:p>
        </w:tc>
        <w:tc>
          <w:tcPr>
            <w:tcW w:w="1107" w:type="dxa"/>
            <w:hideMark/>
          </w:tcPr>
          <w:p w14:paraId="0A973D0A"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3 jours</w:t>
            </w:r>
          </w:p>
        </w:tc>
        <w:tc>
          <w:tcPr>
            <w:tcW w:w="1528" w:type="dxa"/>
            <w:hideMark/>
          </w:tcPr>
          <w:p w14:paraId="670D60E7"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proofErr w:type="spellStart"/>
            <w:r w:rsidRPr="003C2781">
              <w:rPr>
                <w:rFonts w:ascii="Calibri" w:eastAsia="Times New Roman" w:hAnsi="Calibri" w:cs="Times New Roman"/>
                <w:color w:val="000000"/>
                <w:sz w:val="22"/>
                <w:szCs w:val="22"/>
                <w:lang w:eastAsia="fr-FR"/>
              </w:rPr>
              <w:t>Ven</w:t>
            </w:r>
            <w:proofErr w:type="spellEnd"/>
            <w:r w:rsidRPr="003C2781">
              <w:rPr>
                <w:rFonts w:ascii="Calibri" w:eastAsia="Times New Roman" w:hAnsi="Calibri" w:cs="Times New Roman"/>
                <w:color w:val="000000"/>
                <w:sz w:val="22"/>
                <w:szCs w:val="22"/>
                <w:lang w:eastAsia="fr-FR"/>
              </w:rPr>
              <w:t xml:space="preserve"> 13/05/16</w:t>
            </w:r>
          </w:p>
        </w:tc>
        <w:tc>
          <w:tcPr>
            <w:tcW w:w="1528" w:type="dxa"/>
            <w:hideMark/>
          </w:tcPr>
          <w:p w14:paraId="074B6792"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Mer 18/05/16</w:t>
            </w:r>
          </w:p>
        </w:tc>
        <w:tc>
          <w:tcPr>
            <w:tcW w:w="1304" w:type="dxa"/>
            <w:hideMark/>
          </w:tcPr>
          <w:p w14:paraId="72D103DC"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13</w:t>
            </w:r>
          </w:p>
        </w:tc>
      </w:tr>
      <w:tr w:rsidR="00FE554D" w:rsidRPr="003C2781" w14:paraId="5E449573" w14:textId="77777777" w:rsidTr="00FE554D">
        <w:tc>
          <w:tcPr>
            <w:cnfStyle w:val="001000000000" w:firstRow="0" w:lastRow="0" w:firstColumn="1" w:lastColumn="0" w:oddVBand="0" w:evenVBand="0" w:oddHBand="0" w:evenHBand="0" w:firstRowFirstColumn="0" w:firstRowLastColumn="0" w:lastRowFirstColumn="0" w:lastRowLastColumn="0"/>
            <w:tcW w:w="870" w:type="dxa"/>
          </w:tcPr>
          <w:p w14:paraId="60D16CCA" w14:textId="794F5AA2"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15</w:t>
            </w:r>
          </w:p>
        </w:tc>
        <w:tc>
          <w:tcPr>
            <w:tcW w:w="5000" w:type="dxa"/>
            <w:hideMark/>
          </w:tcPr>
          <w:p w14:paraId="64F784F0" w14:textId="7BFE2B56"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Rédaction de la documentation du projet</w:t>
            </w:r>
          </w:p>
        </w:tc>
        <w:tc>
          <w:tcPr>
            <w:tcW w:w="1107" w:type="dxa"/>
            <w:hideMark/>
          </w:tcPr>
          <w:p w14:paraId="06B3D105"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2,5 jours</w:t>
            </w:r>
          </w:p>
        </w:tc>
        <w:tc>
          <w:tcPr>
            <w:tcW w:w="1528" w:type="dxa"/>
            <w:hideMark/>
          </w:tcPr>
          <w:p w14:paraId="3B665A86"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Jeu 12/05/16</w:t>
            </w:r>
          </w:p>
        </w:tc>
        <w:tc>
          <w:tcPr>
            <w:tcW w:w="1528" w:type="dxa"/>
            <w:hideMark/>
          </w:tcPr>
          <w:p w14:paraId="60AB98E0"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Lun 16/05/16</w:t>
            </w:r>
          </w:p>
        </w:tc>
        <w:tc>
          <w:tcPr>
            <w:tcW w:w="1304" w:type="dxa"/>
            <w:hideMark/>
          </w:tcPr>
          <w:p w14:paraId="3214AD2E"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p>
        </w:tc>
      </w:tr>
      <w:tr w:rsidR="00FE554D" w:rsidRPr="003C2781" w14:paraId="54649F04" w14:textId="77777777" w:rsidTr="00FE55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AA7F026" w14:textId="7CA4FE5B"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16</w:t>
            </w:r>
          </w:p>
        </w:tc>
        <w:tc>
          <w:tcPr>
            <w:tcW w:w="5000" w:type="dxa"/>
            <w:hideMark/>
          </w:tcPr>
          <w:p w14:paraId="41120EA4" w14:textId="5D477D8A"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 xml:space="preserve">Rédaction du rapport de projet </w:t>
            </w:r>
          </w:p>
        </w:tc>
        <w:tc>
          <w:tcPr>
            <w:tcW w:w="1107" w:type="dxa"/>
            <w:hideMark/>
          </w:tcPr>
          <w:p w14:paraId="6CC893AD"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3 jours</w:t>
            </w:r>
          </w:p>
        </w:tc>
        <w:tc>
          <w:tcPr>
            <w:tcW w:w="1528" w:type="dxa"/>
            <w:hideMark/>
          </w:tcPr>
          <w:p w14:paraId="65D6357A"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Lun 16/05/16</w:t>
            </w:r>
          </w:p>
        </w:tc>
        <w:tc>
          <w:tcPr>
            <w:tcW w:w="1528" w:type="dxa"/>
            <w:hideMark/>
          </w:tcPr>
          <w:p w14:paraId="65CE7D3B"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Mer 18/05/16</w:t>
            </w:r>
          </w:p>
        </w:tc>
        <w:tc>
          <w:tcPr>
            <w:tcW w:w="1304" w:type="dxa"/>
            <w:hideMark/>
          </w:tcPr>
          <w:p w14:paraId="3DA74090" w14:textId="77777777" w:rsidR="00327BB6" w:rsidRPr="003C2781" w:rsidRDefault="00327BB6" w:rsidP="003C2781">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 w:val="22"/>
                <w:szCs w:val="22"/>
                <w:lang w:eastAsia="fr-FR"/>
              </w:rPr>
            </w:pPr>
          </w:p>
        </w:tc>
      </w:tr>
      <w:tr w:rsidR="00FE554D" w:rsidRPr="003C2781" w14:paraId="70120D23" w14:textId="77777777" w:rsidTr="00FE554D">
        <w:tc>
          <w:tcPr>
            <w:cnfStyle w:val="001000000000" w:firstRow="0" w:lastRow="0" w:firstColumn="1" w:lastColumn="0" w:oddVBand="0" w:evenVBand="0" w:oddHBand="0" w:evenHBand="0" w:firstRowFirstColumn="0" w:firstRowLastColumn="0" w:lastRowFirstColumn="0" w:lastRowLastColumn="0"/>
            <w:tcW w:w="870" w:type="dxa"/>
          </w:tcPr>
          <w:p w14:paraId="2A590895" w14:textId="79B59737" w:rsidR="00327BB6" w:rsidRPr="003C2781" w:rsidRDefault="00E27C9D" w:rsidP="003C2781">
            <w:pPr>
              <w:spacing w:after="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17</w:t>
            </w:r>
          </w:p>
        </w:tc>
        <w:tc>
          <w:tcPr>
            <w:tcW w:w="5000" w:type="dxa"/>
            <w:hideMark/>
          </w:tcPr>
          <w:p w14:paraId="1BFD8695" w14:textId="37B4B38D"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Préparation de la présentation du projet</w:t>
            </w:r>
          </w:p>
        </w:tc>
        <w:tc>
          <w:tcPr>
            <w:tcW w:w="1107" w:type="dxa"/>
            <w:hideMark/>
          </w:tcPr>
          <w:p w14:paraId="6820D167"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3,5 jours</w:t>
            </w:r>
          </w:p>
        </w:tc>
        <w:tc>
          <w:tcPr>
            <w:tcW w:w="1528" w:type="dxa"/>
            <w:hideMark/>
          </w:tcPr>
          <w:p w14:paraId="4E0E3D00"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Jeu 19/05/16</w:t>
            </w:r>
          </w:p>
        </w:tc>
        <w:tc>
          <w:tcPr>
            <w:tcW w:w="1528" w:type="dxa"/>
            <w:hideMark/>
          </w:tcPr>
          <w:p w14:paraId="13470803"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r w:rsidRPr="003C2781">
              <w:rPr>
                <w:rFonts w:ascii="Calibri" w:eastAsia="Times New Roman" w:hAnsi="Calibri" w:cs="Times New Roman"/>
                <w:color w:val="000000"/>
                <w:sz w:val="22"/>
                <w:szCs w:val="22"/>
                <w:lang w:eastAsia="fr-FR"/>
              </w:rPr>
              <w:t>Mar 24/05/16</w:t>
            </w:r>
          </w:p>
        </w:tc>
        <w:tc>
          <w:tcPr>
            <w:tcW w:w="1304" w:type="dxa"/>
            <w:hideMark/>
          </w:tcPr>
          <w:p w14:paraId="270B1ADB" w14:textId="77777777" w:rsidR="00327BB6" w:rsidRPr="003C2781" w:rsidRDefault="00327BB6" w:rsidP="003C278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 w:val="22"/>
                <w:szCs w:val="22"/>
                <w:lang w:eastAsia="fr-FR"/>
              </w:rPr>
            </w:pPr>
          </w:p>
        </w:tc>
      </w:tr>
    </w:tbl>
    <w:p w14:paraId="673BFECF" w14:textId="0A3ABE2D" w:rsidR="00A41D3F" w:rsidRDefault="00A41D3F" w:rsidP="00A41D3F"/>
    <w:p w14:paraId="0A9E6851" w14:textId="77777777" w:rsidR="00134CAF" w:rsidRPr="00A41D3F" w:rsidRDefault="00134CAF" w:rsidP="00A41D3F"/>
    <w:p w14:paraId="0B22F0BE" w14:textId="77777777" w:rsidR="004906A0" w:rsidRDefault="004906A0">
      <w:pPr>
        <w:rPr>
          <w:rFonts w:eastAsiaTheme="majorEastAsia" w:cstheme="majorBidi"/>
          <w:sz w:val="36"/>
          <w:szCs w:val="36"/>
        </w:rPr>
      </w:pPr>
      <w:bookmarkStart w:id="35" w:name="_Toc446399411"/>
      <w:r>
        <w:br w:type="page"/>
      </w:r>
    </w:p>
    <w:p w14:paraId="72F24635" w14:textId="4C4EEE90" w:rsidR="00B0229A" w:rsidRPr="00085F6F" w:rsidRDefault="00B0229A" w:rsidP="00B0229A">
      <w:pPr>
        <w:pStyle w:val="Titre1"/>
        <w:rPr>
          <w:rFonts w:ascii="Gadugi" w:hAnsi="Gadugi"/>
        </w:rPr>
      </w:pPr>
      <w:bookmarkStart w:id="36" w:name="_GoBack"/>
      <w:bookmarkEnd w:id="36"/>
      <w:r w:rsidRPr="00085F6F">
        <w:rPr>
          <w:rFonts w:ascii="Gadugi" w:hAnsi="Gadugi"/>
        </w:rPr>
        <w:t>Déploiement</w:t>
      </w:r>
      <w:bookmarkEnd w:id="35"/>
      <w:r w:rsidRPr="00085F6F">
        <w:rPr>
          <w:rFonts w:ascii="Gadugi" w:hAnsi="Gadugi"/>
        </w:rPr>
        <w:t> </w:t>
      </w:r>
    </w:p>
    <w:p w14:paraId="63393657" w14:textId="0C03DF5F" w:rsidR="00B0229A" w:rsidRPr="00085F6F" w:rsidRDefault="00745283" w:rsidP="002C4B2F">
      <w:r w:rsidRPr="00085F6F">
        <w:t>Un nom de domaine sera nécessaire pour faire fonctionner l’interface</w:t>
      </w:r>
      <w:r w:rsidR="007E2969" w:rsidRPr="00085F6F">
        <w:t>,</w:t>
      </w:r>
      <w:r w:rsidRPr="00085F6F">
        <w:t xml:space="preserve"> ainsi qu’un hébergement web (permettant de déployer une solution avec les technologies choisies)</w:t>
      </w:r>
      <w:r w:rsidR="00FA1851" w:rsidRPr="00085F6F">
        <w:t xml:space="preserve"> et </w:t>
      </w:r>
      <w:r w:rsidR="00944353" w:rsidRPr="00085F6F">
        <w:t>un système d</w:t>
      </w:r>
      <w:r w:rsidR="002A31FE">
        <w:t>e donnée</w:t>
      </w:r>
      <w:r w:rsidR="00FA1851" w:rsidRPr="00085F6F">
        <w:t xml:space="preserve"> (à définir dans le cahier des charges fonctionnel). Ces éléments </w:t>
      </w:r>
      <w:r w:rsidR="00565E24" w:rsidRPr="00085F6F">
        <w:t>devraient</w:t>
      </w:r>
      <w:r w:rsidR="005E2991" w:rsidRPr="00085F6F">
        <w:t xml:space="preserve"> être</w:t>
      </w:r>
      <w:r w:rsidRPr="00085F6F">
        <w:t xml:space="preserve"> </w:t>
      </w:r>
      <w:r w:rsidR="00FA1851" w:rsidRPr="00085F6F">
        <w:t>fournis</w:t>
      </w:r>
      <w:r w:rsidRPr="00085F6F">
        <w:t xml:space="preserve"> par M. </w:t>
      </w:r>
      <w:proofErr w:type="spellStart"/>
      <w:r w:rsidRPr="00085F6F">
        <w:t>Gerval</w:t>
      </w:r>
      <w:proofErr w:type="spellEnd"/>
      <w:r w:rsidR="00FA1851" w:rsidRPr="00085F6F">
        <w:t xml:space="preserve"> en charge de l’infrastructure informatique à l’ISEN.</w:t>
      </w:r>
      <w:r w:rsidR="002C4B2F" w:rsidRPr="00085F6F">
        <w:t xml:space="preserve"> </w:t>
      </w:r>
    </w:p>
    <w:p w14:paraId="24E681D2" w14:textId="77777777" w:rsidR="00B0229A" w:rsidRPr="00085F6F" w:rsidRDefault="00B0229A" w:rsidP="00B0229A">
      <w:pPr>
        <w:pStyle w:val="Paragraphedeliste"/>
      </w:pPr>
    </w:p>
    <w:p w14:paraId="56703009" w14:textId="77777777" w:rsidR="00B0229A" w:rsidRPr="00085F6F" w:rsidRDefault="00B0229A" w:rsidP="00CA282C"/>
    <w:sectPr w:rsidR="00B0229A" w:rsidRPr="00085F6F" w:rsidSect="00750388">
      <w:footerReference w:type="default" r:id="rId12"/>
      <w:pgSz w:w="11907" w:h="16839" w:code="1"/>
      <w:pgMar w:top="709" w:right="1418" w:bottom="709" w:left="1418" w:header="0" w:footer="28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6B5BB9" w14:textId="77777777" w:rsidR="00930199" w:rsidRDefault="00930199" w:rsidP="00EC4999">
      <w:r>
        <w:separator/>
      </w:r>
    </w:p>
  </w:endnote>
  <w:endnote w:type="continuationSeparator" w:id="0">
    <w:p w14:paraId="26434422" w14:textId="77777777" w:rsidR="00930199" w:rsidRDefault="00930199" w:rsidP="00EC4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dugi">
    <w:panose1 w:val="020B0502040204020203"/>
    <w:charset w:val="00"/>
    <w:family w:val="swiss"/>
    <w:pitch w:val="variable"/>
    <w:sig w:usb0="80000003" w:usb1="00000000" w:usb2="00003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Roboto">
    <w:panose1 w:val="00000000000000000000"/>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0A11C" w14:textId="546C7850" w:rsidR="00F748F5" w:rsidRPr="00E3407B" w:rsidRDefault="00930199" w:rsidP="00EC4999">
    <w:pPr>
      <w:pStyle w:val="Pieddepage"/>
      <w:rPr>
        <w:color w:val="BFBFBF" w:themeColor="background1" w:themeShade="BF"/>
      </w:rPr>
    </w:pPr>
    <w:sdt>
      <w:sdtPr>
        <w:rPr>
          <w:color w:val="BFBFBF" w:themeColor="background1" w:themeShade="BF"/>
        </w:rPr>
        <w:alias w:val="Titre"/>
        <w:tag w:val=""/>
        <w:id w:val="1632834391"/>
        <w:placeholder>
          <w:docPart w:val="8726FDBB72084CD69773325B012F95DC"/>
        </w:placeholder>
        <w:dataBinding w:prefixMappings="xmlns:ns0='http://purl.org/dc/elements/1.1/' xmlns:ns1='http://schemas.openxmlformats.org/package/2006/metadata/core-properties' " w:xpath="/ns1:coreProperties[1]/ns0:title[1]" w:storeItemID="{6C3C8BC8-F283-45AE-878A-BAB7291924A1}"/>
        <w:text/>
      </w:sdtPr>
      <w:sdtEndPr/>
      <w:sdtContent>
        <w:r w:rsidR="00F748F5">
          <w:rPr>
            <w:color w:val="BFBFBF" w:themeColor="background1" w:themeShade="BF"/>
          </w:rPr>
          <w:t>Cahier des charges global</w:t>
        </w:r>
      </w:sdtContent>
    </w:sdt>
    <w:r w:rsidR="00F748F5" w:rsidRPr="00E3407B">
      <w:rPr>
        <w:color w:val="BFBFBF" w:themeColor="background1" w:themeShade="BF"/>
      </w:rPr>
      <w:t xml:space="preserve"> - </w:t>
    </w:r>
    <w:sdt>
      <w:sdtPr>
        <w:rPr>
          <w:color w:val="BFBFBF" w:themeColor="background1" w:themeShade="BF"/>
        </w:rPr>
        <w:alias w:val="Date"/>
        <w:tag w:val=""/>
        <w:id w:val="1266729722"/>
        <w:placeholder>
          <w:docPart w:val="FA2109CFE94E4531AFAF78158BF743AE"/>
        </w:placeholder>
        <w:dataBinding w:prefixMappings="xmlns:ns0='http://schemas.microsoft.com/office/2006/coverPageProps' " w:xpath="/ns0:CoverPageProperties[1]/ns0:PublishDate[1]" w:storeItemID="{55AF091B-3C7A-41E3-B477-F2FDAA23CFDA}"/>
        <w:date w:fullDate="2016-01-07T00:00:00Z">
          <w:dateFormat w:val="MMMM yyyy"/>
          <w:lid w:val="fr-FR"/>
          <w:storeMappedDataAs w:val="dateTime"/>
          <w:calendar w:val="gregorian"/>
        </w:date>
      </w:sdtPr>
      <w:sdtEndPr/>
      <w:sdtContent>
        <w:r w:rsidR="00F748F5" w:rsidRPr="00E3407B">
          <w:rPr>
            <w:color w:val="BFBFBF" w:themeColor="background1" w:themeShade="BF"/>
          </w:rPr>
          <w:t>janvier 2016</w:t>
        </w:r>
      </w:sdtContent>
    </w:sdt>
    <w:r w:rsidR="00F748F5" w:rsidRPr="00E3407B">
      <w:rPr>
        <w:color w:val="BFBFBF" w:themeColor="background1" w:themeShade="BF"/>
      </w:rPr>
      <w:fldChar w:fldCharType="begin"/>
    </w:r>
    <w:r w:rsidR="00F748F5" w:rsidRPr="00E3407B">
      <w:rPr>
        <w:rFonts w:ascii="Century Gothic" w:hAnsi="Century Gothic"/>
        <w:color w:val="BFBFBF" w:themeColor="background1" w:themeShade="BF"/>
      </w:rPr>
      <w:instrText>[Titre du plan d’activité]</w:instrText>
    </w:r>
    <w:r w:rsidR="00F748F5" w:rsidRPr="00E3407B">
      <w:rPr>
        <w:color w:val="BFBFBF" w:themeColor="background1" w:themeShade="BF"/>
      </w:rPr>
      <w:fldChar w:fldCharType="separate"/>
    </w:r>
    <w:r w:rsidR="00F748F5" w:rsidRPr="00E3407B">
      <w:rPr>
        <w:rFonts w:ascii="Century Gothic" w:hAnsi="Century Gothic"/>
        <w:color w:val="BFBFBF" w:themeColor="background1" w:themeShade="BF"/>
      </w:rPr>
      <w:t xml:space="preserve"> - </w:t>
    </w:r>
    <w:r w:rsidR="00F748F5" w:rsidRPr="00E3407B">
      <w:rPr>
        <w:noProof/>
        <w:color w:val="BFBFBF" w:themeColor="background1" w:themeShade="BF"/>
      </w:rPr>
      <w:fldChar w:fldCharType="end"/>
    </w:r>
    <w:r w:rsidR="00F748F5" w:rsidRPr="00E3407B">
      <w:rPr>
        <w:noProof/>
        <w:color w:val="BFBFBF" w:themeColor="background1" w:themeShade="BF"/>
      </w:rPr>
      <w:tab/>
    </w:r>
    <w:r w:rsidR="00F748F5" w:rsidRPr="00E3407B">
      <w:rPr>
        <w:color w:val="BFBFBF" w:themeColor="background1" w:themeShade="BF"/>
      </w:rPr>
      <w:fldChar w:fldCharType="begin"/>
    </w:r>
    <w:r w:rsidR="00F748F5" w:rsidRPr="00E3407B">
      <w:rPr>
        <w:color w:val="BFBFBF" w:themeColor="background1" w:themeShade="BF"/>
      </w:rPr>
      <w:instrText xml:space="preserve"> PAGE   \* MERGEFORMAT </w:instrText>
    </w:r>
    <w:r w:rsidR="00F748F5" w:rsidRPr="00E3407B">
      <w:rPr>
        <w:color w:val="BFBFBF" w:themeColor="background1" w:themeShade="BF"/>
      </w:rPr>
      <w:fldChar w:fldCharType="separate"/>
    </w:r>
    <w:r w:rsidR="00D258E0">
      <w:rPr>
        <w:noProof/>
        <w:color w:val="BFBFBF" w:themeColor="background1" w:themeShade="BF"/>
      </w:rPr>
      <w:t>13</w:t>
    </w:r>
    <w:r w:rsidR="00F748F5" w:rsidRPr="00E3407B">
      <w:rPr>
        <w:noProof/>
        <w:color w:val="BFBFBF" w:themeColor="background1"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A6295" w14:textId="77777777" w:rsidR="00930199" w:rsidRDefault="00930199" w:rsidP="00EC4999">
      <w:r>
        <w:separator/>
      </w:r>
    </w:p>
  </w:footnote>
  <w:footnote w:type="continuationSeparator" w:id="0">
    <w:p w14:paraId="50AD08A9" w14:textId="77777777" w:rsidR="00930199" w:rsidRDefault="00930199" w:rsidP="00EC4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5F14"/>
    <w:multiLevelType w:val="hybridMultilevel"/>
    <w:tmpl w:val="5E3EF156"/>
    <w:lvl w:ilvl="0" w:tplc="770ED4BA">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3F5CD1"/>
    <w:multiLevelType w:val="hybridMultilevel"/>
    <w:tmpl w:val="1D2C9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4E2E72"/>
    <w:multiLevelType w:val="hybridMultilevel"/>
    <w:tmpl w:val="F45042DA"/>
    <w:lvl w:ilvl="0" w:tplc="2C3A2F4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56ED6"/>
    <w:multiLevelType w:val="hybridMultilevel"/>
    <w:tmpl w:val="89588790"/>
    <w:lvl w:ilvl="0" w:tplc="73CE37A8">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B67B4"/>
    <w:multiLevelType w:val="hybridMultilevel"/>
    <w:tmpl w:val="EB54BC5C"/>
    <w:lvl w:ilvl="0" w:tplc="C6C64DAA">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E56C24"/>
    <w:multiLevelType w:val="hybridMultilevel"/>
    <w:tmpl w:val="196CC266"/>
    <w:lvl w:ilvl="0" w:tplc="6AACB676">
      <w:start w:val="1"/>
      <w:numFmt w:val="upperRoman"/>
      <w:pStyle w:val="TM1"/>
      <w:lvlText w:val="%1."/>
      <w:lvlJc w:val="left"/>
      <w:pPr>
        <w:ind w:left="576" w:hanging="576"/>
      </w:pPr>
      <w:rPr>
        <w:rFonts w:ascii="Roboto" w:hAnsi="Robot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118B0"/>
    <w:multiLevelType w:val="hybridMultilevel"/>
    <w:tmpl w:val="205841DA"/>
    <w:lvl w:ilvl="0" w:tplc="08620DA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984135"/>
    <w:multiLevelType w:val="hybridMultilevel"/>
    <w:tmpl w:val="851607D0"/>
    <w:lvl w:ilvl="0" w:tplc="29C8275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A411CD"/>
    <w:multiLevelType w:val="hybridMultilevel"/>
    <w:tmpl w:val="E2880214"/>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10"/>
  </w:num>
  <w:num w:numId="6">
    <w:abstractNumId w:val="0"/>
  </w:num>
  <w:num w:numId="7">
    <w:abstractNumId w:val="4"/>
  </w:num>
  <w:num w:numId="8">
    <w:abstractNumId w:val="6"/>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CF"/>
    <w:rsid w:val="000019E7"/>
    <w:rsid w:val="00006319"/>
    <w:rsid w:val="00006429"/>
    <w:rsid w:val="00006893"/>
    <w:rsid w:val="00010164"/>
    <w:rsid w:val="00012943"/>
    <w:rsid w:val="00023826"/>
    <w:rsid w:val="000322B5"/>
    <w:rsid w:val="00033C62"/>
    <w:rsid w:val="00034102"/>
    <w:rsid w:val="00037EF6"/>
    <w:rsid w:val="000423E6"/>
    <w:rsid w:val="00045080"/>
    <w:rsid w:val="0005240A"/>
    <w:rsid w:val="000575AA"/>
    <w:rsid w:val="0005787D"/>
    <w:rsid w:val="000611D0"/>
    <w:rsid w:val="000644BF"/>
    <w:rsid w:val="0006587E"/>
    <w:rsid w:val="000666E9"/>
    <w:rsid w:val="00074C1E"/>
    <w:rsid w:val="0008129F"/>
    <w:rsid w:val="00083656"/>
    <w:rsid w:val="00085F6F"/>
    <w:rsid w:val="000909F7"/>
    <w:rsid w:val="00096AF0"/>
    <w:rsid w:val="000A0879"/>
    <w:rsid w:val="000A49FB"/>
    <w:rsid w:val="000A541A"/>
    <w:rsid w:val="000A5722"/>
    <w:rsid w:val="000B7AAC"/>
    <w:rsid w:val="000C16AE"/>
    <w:rsid w:val="000C5244"/>
    <w:rsid w:val="000D036A"/>
    <w:rsid w:val="000D03CD"/>
    <w:rsid w:val="000D1CED"/>
    <w:rsid w:val="000E2415"/>
    <w:rsid w:val="000E3C3C"/>
    <w:rsid w:val="000E4242"/>
    <w:rsid w:val="000E6505"/>
    <w:rsid w:val="000E6B09"/>
    <w:rsid w:val="000E77D6"/>
    <w:rsid w:val="000F3FC1"/>
    <w:rsid w:val="000F6181"/>
    <w:rsid w:val="001002BE"/>
    <w:rsid w:val="00101A01"/>
    <w:rsid w:val="00114177"/>
    <w:rsid w:val="001204D0"/>
    <w:rsid w:val="00120A97"/>
    <w:rsid w:val="001255E9"/>
    <w:rsid w:val="001258EB"/>
    <w:rsid w:val="00131F41"/>
    <w:rsid w:val="0013391C"/>
    <w:rsid w:val="00134CAF"/>
    <w:rsid w:val="00136A6F"/>
    <w:rsid w:val="001402CF"/>
    <w:rsid w:val="001407AF"/>
    <w:rsid w:val="001418F1"/>
    <w:rsid w:val="001437BC"/>
    <w:rsid w:val="0014579B"/>
    <w:rsid w:val="00150191"/>
    <w:rsid w:val="00152D73"/>
    <w:rsid w:val="00162269"/>
    <w:rsid w:val="00164F7A"/>
    <w:rsid w:val="001653E3"/>
    <w:rsid w:val="001668E7"/>
    <w:rsid w:val="00167AD9"/>
    <w:rsid w:val="00171ADD"/>
    <w:rsid w:val="00180E62"/>
    <w:rsid w:val="001836FE"/>
    <w:rsid w:val="0018711F"/>
    <w:rsid w:val="001903D3"/>
    <w:rsid w:val="00193EBB"/>
    <w:rsid w:val="00196818"/>
    <w:rsid w:val="001A4472"/>
    <w:rsid w:val="001B0442"/>
    <w:rsid w:val="001B1E2D"/>
    <w:rsid w:val="001B3ABB"/>
    <w:rsid w:val="001C424E"/>
    <w:rsid w:val="001C441B"/>
    <w:rsid w:val="001C7C9D"/>
    <w:rsid w:val="001D0E13"/>
    <w:rsid w:val="001E24BB"/>
    <w:rsid w:val="001E2FEC"/>
    <w:rsid w:val="001E3A5B"/>
    <w:rsid w:val="001E3AFF"/>
    <w:rsid w:val="001E6E00"/>
    <w:rsid w:val="001F2DC3"/>
    <w:rsid w:val="001F3F37"/>
    <w:rsid w:val="001F61AE"/>
    <w:rsid w:val="001F72BF"/>
    <w:rsid w:val="001F7D77"/>
    <w:rsid w:val="00204310"/>
    <w:rsid w:val="002045D5"/>
    <w:rsid w:val="00204CA6"/>
    <w:rsid w:val="0021096B"/>
    <w:rsid w:val="002139CC"/>
    <w:rsid w:val="00215FDE"/>
    <w:rsid w:val="0021688B"/>
    <w:rsid w:val="00217082"/>
    <w:rsid w:val="00217252"/>
    <w:rsid w:val="002210E5"/>
    <w:rsid w:val="00221F4B"/>
    <w:rsid w:val="00226F1E"/>
    <w:rsid w:val="0022706E"/>
    <w:rsid w:val="00227CB4"/>
    <w:rsid w:val="00234A54"/>
    <w:rsid w:val="002356C5"/>
    <w:rsid w:val="00245D07"/>
    <w:rsid w:val="00246E96"/>
    <w:rsid w:val="002478D8"/>
    <w:rsid w:val="00247E6E"/>
    <w:rsid w:val="00247F24"/>
    <w:rsid w:val="00251A8E"/>
    <w:rsid w:val="00255601"/>
    <w:rsid w:val="00264A1D"/>
    <w:rsid w:val="00265560"/>
    <w:rsid w:val="00267902"/>
    <w:rsid w:val="00272D9F"/>
    <w:rsid w:val="00274E2F"/>
    <w:rsid w:val="0027665A"/>
    <w:rsid w:val="00287FAC"/>
    <w:rsid w:val="00293B5C"/>
    <w:rsid w:val="00296196"/>
    <w:rsid w:val="002972A1"/>
    <w:rsid w:val="002A000E"/>
    <w:rsid w:val="002A16BB"/>
    <w:rsid w:val="002A31FE"/>
    <w:rsid w:val="002A6973"/>
    <w:rsid w:val="002B2F1F"/>
    <w:rsid w:val="002B78FC"/>
    <w:rsid w:val="002C057F"/>
    <w:rsid w:val="002C193A"/>
    <w:rsid w:val="002C4B2F"/>
    <w:rsid w:val="002D1826"/>
    <w:rsid w:val="002D1DD6"/>
    <w:rsid w:val="002D3A4D"/>
    <w:rsid w:val="002D5C7E"/>
    <w:rsid w:val="002D7099"/>
    <w:rsid w:val="002D7F0B"/>
    <w:rsid w:val="002E3953"/>
    <w:rsid w:val="002F1EDD"/>
    <w:rsid w:val="002F4132"/>
    <w:rsid w:val="002F511C"/>
    <w:rsid w:val="002F6EB5"/>
    <w:rsid w:val="00305FC1"/>
    <w:rsid w:val="00306B0A"/>
    <w:rsid w:val="00306D83"/>
    <w:rsid w:val="003073DE"/>
    <w:rsid w:val="00311973"/>
    <w:rsid w:val="00317F05"/>
    <w:rsid w:val="0032015B"/>
    <w:rsid w:val="0032164B"/>
    <w:rsid w:val="0032286C"/>
    <w:rsid w:val="00324043"/>
    <w:rsid w:val="00327249"/>
    <w:rsid w:val="00327BB6"/>
    <w:rsid w:val="00330196"/>
    <w:rsid w:val="00340864"/>
    <w:rsid w:val="0034138B"/>
    <w:rsid w:val="003426C1"/>
    <w:rsid w:val="0034673E"/>
    <w:rsid w:val="00350114"/>
    <w:rsid w:val="00350838"/>
    <w:rsid w:val="00350B4A"/>
    <w:rsid w:val="003532E6"/>
    <w:rsid w:val="00354DE8"/>
    <w:rsid w:val="003552EB"/>
    <w:rsid w:val="00357A18"/>
    <w:rsid w:val="003610C6"/>
    <w:rsid w:val="00361B3D"/>
    <w:rsid w:val="003638CB"/>
    <w:rsid w:val="00367E5F"/>
    <w:rsid w:val="00375C69"/>
    <w:rsid w:val="00391E2D"/>
    <w:rsid w:val="003A1BD9"/>
    <w:rsid w:val="003A3E19"/>
    <w:rsid w:val="003A7601"/>
    <w:rsid w:val="003B5880"/>
    <w:rsid w:val="003B6A36"/>
    <w:rsid w:val="003C1029"/>
    <w:rsid w:val="003C2781"/>
    <w:rsid w:val="003C4098"/>
    <w:rsid w:val="003C4637"/>
    <w:rsid w:val="003C538D"/>
    <w:rsid w:val="003C6BAB"/>
    <w:rsid w:val="003D00C9"/>
    <w:rsid w:val="003D1078"/>
    <w:rsid w:val="003D260B"/>
    <w:rsid w:val="003D2636"/>
    <w:rsid w:val="003D348A"/>
    <w:rsid w:val="003D37D9"/>
    <w:rsid w:val="003D446D"/>
    <w:rsid w:val="003E622F"/>
    <w:rsid w:val="003F132F"/>
    <w:rsid w:val="003F3F82"/>
    <w:rsid w:val="003F4D03"/>
    <w:rsid w:val="00402413"/>
    <w:rsid w:val="00403197"/>
    <w:rsid w:val="00404740"/>
    <w:rsid w:val="00405A25"/>
    <w:rsid w:val="00406295"/>
    <w:rsid w:val="004066E4"/>
    <w:rsid w:val="00412D5D"/>
    <w:rsid w:val="004171D6"/>
    <w:rsid w:val="004201D4"/>
    <w:rsid w:val="004223E4"/>
    <w:rsid w:val="004263EE"/>
    <w:rsid w:val="00427CB2"/>
    <w:rsid w:val="00433E46"/>
    <w:rsid w:val="00433F13"/>
    <w:rsid w:val="00434DAE"/>
    <w:rsid w:val="0044170B"/>
    <w:rsid w:val="00442A1E"/>
    <w:rsid w:val="0044777A"/>
    <w:rsid w:val="004525A9"/>
    <w:rsid w:val="004569C4"/>
    <w:rsid w:val="00457CE6"/>
    <w:rsid w:val="00461F97"/>
    <w:rsid w:val="0046204B"/>
    <w:rsid w:val="00462416"/>
    <w:rsid w:val="0046377D"/>
    <w:rsid w:val="004655D6"/>
    <w:rsid w:val="0048203D"/>
    <w:rsid w:val="00485750"/>
    <w:rsid w:val="0048633A"/>
    <w:rsid w:val="004864D7"/>
    <w:rsid w:val="004906A0"/>
    <w:rsid w:val="0049134A"/>
    <w:rsid w:val="00495B6C"/>
    <w:rsid w:val="004A3AA3"/>
    <w:rsid w:val="004B226F"/>
    <w:rsid w:val="004B30F1"/>
    <w:rsid w:val="004B580B"/>
    <w:rsid w:val="004B6165"/>
    <w:rsid w:val="004B621C"/>
    <w:rsid w:val="004B6F8F"/>
    <w:rsid w:val="004C2577"/>
    <w:rsid w:val="004C472E"/>
    <w:rsid w:val="004C5336"/>
    <w:rsid w:val="004C5E49"/>
    <w:rsid w:val="004D0455"/>
    <w:rsid w:val="004D0822"/>
    <w:rsid w:val="004D206D"/>
    <w:rsid w:val="004D210E"/>
    <w:rsid w:val="004D6FA1"/>
    <w:rsid w:val="004E1470"/>
    <w:rsid w:val="004E185C"/>
    <w:rsid w:val="004E4181"/>
    <w:rsid w:val="004E45E0"/>
    <w:rsid w:val="004E4FED"/>
    <w:rsid w:val="004E59FC"/>
    <w:rsid w:val="004E5C7F"/>
    <w:rsid w:val="004F3882"/>
    <w:rsid w:val="00505AA3"/>
    <w:rsid w:val="00510B04"/>
    <w:rsid w:val="0051119F"/>
    <w:rsid w:val="00511F20"/>
    <w:rsid w:val="0051255A"/>
    <w:rsid w:val="005136DD"/>
    <w:rsid w:val="00517853"/>
    <w:rsid w:val="00521B37"/>
    <w:rsid w:val="00532712"/>
    <w:rsid w:val="00535B34"/>
    <w:rsid w:val="0054123D"/>
    <w:rsid w:val="0054276C"/>
    <w:rsid w:val="00547AF1"/>
    <w:rsid w:val="00555D77"/>
    <w:rsid w:val="005570A5"/>
    <w:rsid w:val="00565E24"/>
    <w:rsid w:val="00565E8B"/>
    <w:rsid w:val="00570157"/>
    <w:rsid w:val="005713EA"/>
    <w:rsid w:val="005714D0"/>
    <w:rsid w:val="00576BEA"/>
    <w:rsid w:val="0057798E"/>
    <w:rsid w:val="00582E35"/>
    <w:rsid w:val="005856AB"/>
    <w:rsid w:val="0058575B"/>
    <w:rsid w:val="00592676"/>
    <w:rsid w:val="00596E6A"/>
    <w:rsid w:val="005A3ED4"/>
    <w:rsid w:val="005A55F7"/>
    <w:rsid w:val="005B0EEE"/>
    <w:rsid w:val="005D5CC5"/>
    <w:rsid w:val="005D5EB4"/>
    <w:rsid w:val="005D6978"/>
    <w:rsid w:val="005E0AA2"/>
    <w:rsid w:val="005E2991"/>
    <w:rsid w:val="005E3F93"/>
    <w:rsid w:val="005F0914"/>
    <w:rsid w:val="005F1178"/>
    <w:rsid w:val="005F1B17"/>
    <w:rsid w:val="005F7FF9"/>
    <w:rsid w:val="00606E69"/>
    <w:rsid w:val="00612BA2"/>
    <w:rsid w:val="00620F2F"/>
    <w:rsid w:val="00621E58"/>
    <w:rsid w:val="00622F7C"/>
    <w:rsid w:val="00623413"/>
    <w:rsid w:val="0063272C"/>
    <w:rsid w:val="00633432"/>
    <w:rsid w:val="006334E5"/>
    <w:rsid w:val="006352CA"/>
    <w:rsid w:val="006361C3"/>
    <w:rsid w:val="00640568"/>
    <w:rsid w:val="006407F3"/>
    <w:rsid w:val="00643C33"/>
    <w:rsid w:val="006447BD"/>
    <w:rsid w:val="00646A2C"/>
    <w:rsid w:val="00646F0D"/>
    <w:rsid w:val="00650DE0"/>
    <w:rsid w:val="006773D7"/>
    <w:rsid w:val="00683E70"/>
    <w:rsid w:val="00684137"/>
    <w:rsid w:val="00684208"/>
    <w:rsid w:val="00685533"/>
    <w:rsid w:val="0068632F"/>
    <w:rsid w:val="006865C9"/>
    <w:rsid w:val="006908E7"/>
    <w:rsid w:val="00692171"/>
    <w:rsid w:val="006932F5"/>
    <w:rsid w:val="00693A31"/>
    <w:rsid w:val="0069416B"/>
    <w:rsid w:val="00694F7A"/>
    <w:rsid w:val="006A0649"/>
    <w:rsid w:val="006A2DE8"/>
    <w:rsid w:val="006A3FE2"/>
    <w:rsid w:val="006A67A4"/>
    <w:rsid w:val="006B2E36"/>
    <w:rsid w:val="006B3F15"/>
    <w:rsid w:val="006B661A"/>
    <w:rsid w:val="006B79F5"/>
    <w:rsid w:val="006C450D"/>
    <w:rsid w:val="006D366C"/>
    <w:rsid w:val="006D535F"/>
    <w:rsid w:val="006D68A1"/>
    <w:rsid w:val="006E0571"/>
    <w:rsid w:val="006E72E5"/>
    <w:rsid w:val="006F47B7"/>
    <w:rsid w:val="006F4F4D"/>
    <w:rsid w:val="00701A4A"/>
    <w:rsid w:val="007025A3"/>
    <w:rsid w:val="00702D29"/>
    <w:rsid w:val="00705D86"/>
    <w:rsid w:val="00706479"/>
    <w:rsid w:val="00712BF0"/>
    <w:rsid w:val="0071373F"/>
    <w:rsid w:val="0071408E"/>
    <w:rsid w:val="00715380"/>
    <w:rsid w:val="007211CD"/>
    <w:rsid w:val="00725674"/>
    <w:rsid w:val="00726CAD"/>
    <w:rsid w:val="007304D8"/>
    <w:rsid w:val="00730877"/>
    <w:rsid w:val="00733288"/>
    <w:rsid w:val="00744766"/>
    <w:rsid w:val="00745283"/>
    <w:rsid w:val="00745D9E"/>
    <w:rsid w:val="00747CC3"/>
    <w:rsid w:val="00750388"/>
    <w:rsid w:val="007550C5"/>
    <w:rsid w:val="0076032A"/>
    <w:rsid w:val="007615DC"/>
    <w:rsid w:val="00762438"/>
    <w:rsid w:val="00763911"/>
    <w:rsid w:val="00764A69"/>
    <w:rsid w:val="00776875"/>
    <w:rsid w:val="00790A4C"/>
    <w:rsid w:val="00791B29"/>
    <w:rsid w:val="00794C53"/>
    <w:rsid w:val="0079535B"/>
    <w:rsid w:val="007A0569"/>
    <w:rsid w:val="007A5BF7"/>
    <w:rsid w:val="007B085F"/>
    <w:rsid w:val="007B2492"/>
    <w:rsid w:val="007B4B87"/>
    <w:rsid w:val="007C275F"/>
    <w:rsid w:val="007C4390"/>
    <w:rsid w:val="007C78CF"/>
    <w:rsid w:val="007D04D3"/>
    <w:rsid w:val="007D2A09"/>
    <w:rsid w:val="007D7AA2"/>
    <w:rsid w:val="007E2414"/>
    <w:rsid w:val="007E2969"/>
    <w:rsid w:val="007E2984"/>
    <w:rsid w:val="007F7D63"/>
    <w:rsid w:val="0080618C"/>
    <w:rsid w:val="00813BD1"/>
    <w:rsid w:val="00830770"/>
    <w:rsid w:val="00831BC9"/>
    <w:rsid w:val="00833CDA"/>
    <w:rsid w:val="0083487A"/>
    <w:rsid w:val="00835E4B"/>
    <w:rsid w:val="0083675F"/>
    <w:rsid w:val="0084117E"/>
    <w:rsid w:val="008443FB"/>
    <w:rsid w:val="00844B1C"/>
    <w:rsid w:val="0084623B"/>
    <w:rsid w:val="0084670A"/>
    <w:rsid w:val="00852DB1"/>
    <w:rsid w:val="008569D7"/>
    <w:rsid w:val="00856ED2"/>
    <w:rsid w:val="0086109A"/>
    <w:rsid w:val="00863195"/>
    <w:rsid w:val="00863587"/>
    <w:rsid w:val="00872F66"/>
    <w:rsid w:val="008732B8"/>
    <w:rsid w:val="008758A7"/>
    <w:rsid w:val="00882E71"/>
    <w:rsid w:val="00890193"/>
    <w:rsid w:val="00892387"/>
    <w:rsid w:val="0089742A"/>
    <w:rsid w:val="008A1E7F"/>
    <w:rsid w:val="008A303D"/>
    <w:rsid w:val="008A4A3A"/>
    <w:rsid w:val="008A5EBA"/>
    <w:rsid w:val="008C0326"/>
    <w:rsid w:val="008C3300"/>
    <w:rsid w:val="008C6D35"/>
    <w:rsid w:val="008D25B1"/>
    <w:rsid w:val="008E2DB6"/>
    <w:rsid w:val="008E680F"/>
    <w:rsid w:val="008F1F7A"/>
    <w:rsid w:val="008F571F"/>
    <w:rsid w:val="008F7661"/>
    <w:rsid w:val="00915179"/>
    <w:rsid w:val="0091595A"/>
    <w:rsid w:val="0091756D"/>
    <w:rsid w:val="00917FE5"/>
    <w:rsid w:val="00923D2C"/>
    <w:rsid w:val="00924C51"/>
    <w:rsid w:val="00924E3E"/>
    <w:rsid w:val="009258DB"/>
    <w:rsid w:val="00930199"/>
    <w:rsid w:val="009311F1"/>
    <w:rsid w:val="0093180F"/>
    <w:rsid w:val="009333F7"/>
    <w:rsid w:val="00940313"/>
    <w:rsid w:val="00940E76"/>
    <w:rsid w:val="00941814"/>
    <w:rsid w:val="00944353"/>
    <w:rsid w:val="00945E00"/>
    <w:rsid w:val="00951CBF"/>
    <w:rsid w:val="00951F40"/>
    <w:rsid w:val="009526CB"/>
    <w:rsid w:val="00952735"/>
    <w:rsid w:val="009576FB"/>
    <w:rsid w:val="009647C2"/>
    <w:rsid w:val="00964DFF"/>
    <w:rsid w:val="009714AC"/>
    <w:rsid w:val="00974A92"/>
    <w:rsid w:val="00974C6E"/>
    <w:rsid w:val="00976170"/>
    <w:rsid w:val="00977557"/>
    <w:rsid w:val="00980415"/>
    <w:rsid w:val="00981F3F"/>
    <w:rsid w:val="0098455D"/>
    <w:rsid w:val="00991B50"/>
    <w:rsid w:val="00997B07"/>
    <w:rsid w:val="009A0A8D"/>
    <w:rsid w:val="009A50A3"/>
    <w:rsid w:val="009A67C6"/>
    <w:rsid w:val="009A7EC3"/>
    <w:rsid w:val="009B49AC"/>
    <w:rsid w:val="009B54B0"/>
    <w:rsid w:val="009C0891"/>
    <w:rsid w:val="009C1A96"/>
    <w:rsid w:val="009C2A78"/>
    <w:rsid w:val="009C2C18"/>
    <w:rsid w:val="009C5866"/>
    <w:rsid w:val="009C5BF4"/>
    <w:rsid w:val="009C61E8"/>
    <w:rsid w:val="009D1925"/>
    <w:rsid w:val="009D4156"/>
    <w:rsid w:val="009F5075"/>
    <w:rsid w:val="00A00B66"/>
    <w:rsid w:val="00A050E5"/>
    <w:rsid w:val="00A0566A"/>
    <w:rsid w:val="00A06EE8"/>
    <w:rsid w:val="00A1029D"/>
    <w:rsid w:val="00A10E47"/>
    <w:rsid w:val="00A136E4"/>
    <w:rsid w:val="00A1623E"/>
    <w:rsid w:val="00A17D96"/>
    <w:rsid w:val="00A2072E"/>
    <w:rsid w:val="00A25FA1"/>
    <w:rsid w:val="00A3216A"/>
    <w:rsid w:val="00A33CF5"/>
    <w:rsid w:val="00A41D3F"/>
    <w:rsid w:val="00A42B9D"/>
    <w:rsid w:val="00A434C6"/>
    <w:rsid w:val="00A50E7E"/>
    <w:rsid w:val="00A51025"/>
    <w:rsid w:val="00A528FF"/>
    <w:rsid w:val="00A61060"/>
    <w:rsid w:val="00A630B5"/>
    <w:rsid w:val="00A64756"/>
    <w:rsid w:val="00A65178"/>
    <w:rsid w:val="00A678AD"/>
    <w:rsid w:val="00A72960"/>
    <w:rsid w:val="00A729B6"/>
    <w:rsid w:val="00A77D6B"/>
    <w:rsid w:val="00A83F48"/>
    <w:rsid w:val="00A907F8"/>
    <w:rsid w:val="00A908CA"/>
    <w:rsid w:val="00A9327C"/>
    <w:rsid w:val="00AA0BF5"/>
    <w:rsid w:val="00AA1D81"/>
    <w:rsid w:val="00AA6CA0"/>
    <w:rsid w:val="00AB4AF6"/>
    <w:rsid w:val="00AB58E2"/>
    <w:rsid w:val="00AC0D7A"/>
    <w:rsid w:val="00AC33BC"/>
    <w:rsid w:val="00AC3A60"/>
    <w:rsid w:val="00AC4B28"/>
    <w:rsid w:val="00AC6D89"/>
    <w:rsid w:val="00AC7F39"/>
    <w:rsid w:val="00AD01EF"/>
    <w:rsid w:val="00AD1EC1"/>
    <w:rsid w:val="00AD31C1"/>
    <w:rsid w:val="00AD48B7"/>
    <w:rsid w:val="00AD53E9"/>
    <w:rsid w:val="00AD674B"/>
    <w:rsid w:val="00AE084D"/>
    <w:rsid w:val="00AE5312"/>
    <w:rsid w:val="00AF32FA"/>
    <w:rsid w:val="00B01042"/>
    <w:rsid w:val="00B0229A"/>
    <w:rsid w:val="00B02C99"/>
    <w:rsid w:val="00B069AA"/>
    <w:rsid w:val="00B1508F"/>
    <w:rsid w:val="00B25B00"/>
    <w:rsid w:val="00B315E2"/>
    <w:rsid w:val="00B42A8B"/>
    <w:rsid w:val="00B46053"/>
    <w:rsid w:val="00B4677B"/>
    <w:rsid w:val="00B4684C"/>
    <w:rsid w:val="00B57583"/>
    <w:rsid w:val="00B62910"/>
    <w:rsid w:val="00B6381A"/>
    <w:rsid w:val="00B645C6"/>
    <w:rsid w:val="00B66E4E"/>
    <w:rsid w:val="00B67FE7"/>
    <w:rsid w:val="00B735F5"/>
    <w:rsid w:val="00B74A89"/>
    <w:rsid w:val="00B77193"/>
    <w:rsid w:val="00B77E8D"/>
    <w:rsid w:val="00B83660"/>
    <w:rsid w:val="00B8473C"/>
    <w:rsid w:val="00B8790B"/>
    <w:rsid w:val="00B97DAA"/>
    <w:rsid w:val="00BA0B29"/>
    <w:rsid w:val="00BA34CD"/>
    <w:rsid w:val="00BB20E6"/>
    <w:rsid w:val="00BB237E"/>
    <w:rsid w:val="00BB6C25"/>
    <w:rsid w:val="00BB7A04"/>
    <w:rsid w:val="00BC1A7B"/>
    <w:rsid w:val="00BD4485"/>
    <w:rsid w:val="00BD4F4B"/>
    <w:rsid w:val="00BE2675"/>
    <w:rsid w:val="00BE293D"/>
    <w:rsid w:val="00BE7065"/>
    <w:rsid w:val="00BF131A"/>
    <w:rsid w:val="00BF233E"/>
    <w:rsid w:val="00BF2B44"/>
    <w:rsid w:val="00BF5A11"/>
    <w:rsid w:val="00BF7691"/>
    <w:rsid w:val="00C00ECA"/>
    <w:rsid w:val="00C02334"/>
    <w:rsid w:val="00C06F4F"/>
    <w:rsid w:val="00C117C1"/>
    <w:rsid w:val="00C11F87"/>
    <w:rsid w:val="00C16569"/>
    <w:rsid w:val="00C16D8C"/>
    <w:rsid w:val="00C173CE"/>
    <w:rsid w:val="00C1786F"/>
    <w:rsid w:val="00C20EA0"/>
    <w:rsid w:val="00C24507"/>
    <w:rsid w:val="00C308D6"/>
    <w:rsid w:val="00C34ADD"/>
    <w:rsid w:val="00C36D65"/>
    <w:rsid w:val="00C36DEB"/>
    <w:rsid w:val="00C3746A"/>
    <w:rsid w:val="00C4070B"/>
    <w:rsid w:val="00C40965"/>
    <w:rsid w:val="00C513E0"/>
    <w:rsid w:val="00C53DDA"/>
    <w:rsid w:val="00C62D1F"/>
    <w:rsid w:val="00C6411D"/>
    <w:rsid w:val="00C672E2"/>
    <w:rsid w:val="00C67A20"/>
    <w:rsid w:val="00C718A6"/>
    <w:rsid w:val="00C755E8"/>
    <w:rsid w:val="00C922EC"/>
    <w:rsid w:val="00C97543"/>
    <w:rsid w:val="00CA282C"/>
    <w:rsid w:val="00CA32DB"/>
    <w:rsid w:val="00CA3427"/>
    <w:rsid w:val="00CA4496"/>
    <w:rsid w:val="00CB29B0"/>
    <w:rsid w:val="00CB64E7"/>
    <w:rsid w:val="00CB68F3"/>
    <w:rsid w:val="00CB7248"/>
    <w:rsid w:val="00CC2E65"/>
    <w:rsid w:val="00CC4FA9"/>
    <w:rsid w:val="00CD3E4D"/>
    <w:rsid w:val="00CE3701"/>
    <w:rsid w:val="00CF2400"/>
    <w:rsid w:val="00CF3995"/>
    <w:rsid w:val="00D023C9"/>
    <w:rsid w:val="00D02F15"/>
    <w:rsid w:val="00D075F3"/>
    <w:rsid w:val="00D1331E"/>
    <w:rsid w:val="00D17FCD"/>
    <w:rsid w:val="00D258E0"/>
    <w:rsid w:val="00D325A9"/>
    <w:rsid w:val="00D329A8"/>
    <w:rsid w:val="00D3492F"/>
    <w:rsid w:val="00D35B63"/>
    <w:rsid w:val="00D36C06"/>
    <w:rsid w:val="00D4530A"/>
    <w:rsid w:val="00D47E86"/>
    <w:rsid w:val="00D5129E"/>
    <w:rsid w:val="00D52760"/>
    <w:rsid w:val="00D529E4"/>
    <w:rsid w:val="00D56A62"/>
    <w:rsid w:val="00D56C60"/>
    <w:rsid w:val="00D607F5"/>
    <w:rsid w:val="00D62079"/>
    <w:rsid w:val="00D62F67"/>
    <w:rsid w:val="00D700A1"/>
    <w:rsid w:val="00D706F1"/>
    <w:rsid w:val="00D711B9"/>
    <w:rsid w:val="00D773DA"/>
    <w:rsid w:val="00D91AD1"/>
    <w:rsid w:val="00D948CD"/>
    <w:rsid w:val="00D96C50"/>
    <w:rsid w:val="00DA241C"/>
    <w:rsid w:val="00DA2805"/>
    <w:rsid w:val="00DA3EE9"/>
    <w:rsid w:val="00DA5240"/>
    <w:rsid w:val="00DB0BF4"/>
    <w:rsid w:val="00DB0FFB"/>
    <w:rsid w:val="00DB2DA2"/>
    <w:rsid w:val="00DB5ACA"/>
    <w:rsid w:val="00DC0905"/>
    <w:rsid w:val="00DC1727"/>
    <w:rsid w:val="00DC1DFF"/>
    <w:rsid w:val="00DC2111"/>
    <w:rsid w:val="00DC4F07"/>
    <w:rsid w:val="00DC4F9C"/>
    <w:rsid w:val="00DC61EB"/>
    <w:rsid w:val="00DD0C9C"/>
    <w:rsid w:val="00DD3273"/>
    <w:rsid w:val="00DD649B"/>
    <w:rsid w:val="00DE0A1A"/>
    <w:rsid w:val="00DE14D3"/>
    <w:rsid w:val="00DE1832"/>
    <w:rsid w:val="00DE3CE7"/>
    <w:rsid w:val="00DE5CC6"/>
    <w:rsid w:val="00DE736A"/>
    <w:rsid w:val="00DF6D49"/>
    <w:rsid w:val="00E002CB"/>
    <w:rsid w:val="00E02B09"/>
    <w:rsid w:val="00E072B3"/>
    <w:rsid w:val="00E1225A"/>
    <w:rsid w:val="00E137E3"/>
    <w:rsid w:val="00E13AD2"/>
    <w:rsid w:val="00E17499"/>
    <w:rsid w:val="00E17ABC"/>
    <w:rsid w:val="00E216D9"/>
    <w:rsid w:val="00E21D2E"/>
    <w:rsid w:val="00E24667"/>
    <w:rsid w:val="00E24BA8"/>
    <w:rsid w:val="00E270E2"/>
    <w:rsid w:val="00E27C9D"/>
    <w:rsid w:val="00E31F6A"/>
    <w:rsid w:val="00E3407B"/>
    <w:rsid w:val="00E46CE7"/>
    <w:rsid w:val="00E503D4"/>
    <w:rsid w:val="00E51E10"/>
    <w:rsid w:val="00E545BE"/>
    <w:rsid w:val="00E54C17"/>
    <w:rsid w:val="00E5799A"/>
    <w:rsid w:val="00E60BC1"/>
    <w:rsid w:val="00E60FED"/>
    <w:rsid w:val="00E6151A"/>
    <w:rsid w:val="00E64204"/>
    <w:rsid w:val="00E65A3F"/>
    <w:rsid w:val="00E66B39"/>
    <w:rsid w:val="00E75B99"/>
    <w:rsid w:val="00E81FF4"/>
    <w:rsid w:val="00E84ECB"/>
    <w:rsid w:val="00E93006"/>
    <w:rsid w:val="00E93BFD"/>
    <w:rsid w:val="00E958E7"/>
    <w:rsid w:val="00E95A7B"/>
    <w:rsid w:val="00EA4109"/>
    <w:rsid w:val="00EA5EB8"/>
    <w:rsid w:val="00EB1D86"/>
    <w:rsid w:val="00EB321E"/>
    <w:rsid w:val="00EB4E41"/>
    <w:rsid w:val="00EC07B1"/>
    <w:rsid w:val="00EC11E4"/>
    <w:rsid w:val="00EC3477"/>
    <w:rsid w:val="00EC4999"/>
    <w:rsid w:val="00ED01C9"/>
    <w:rsid w:val="00ED11DC"/>
    <w:rsid w:val="00ED1534"/>
    <w:rsid w:val="00ED167C"/>
    <w:rsid w:val="00ED368E"/>
    <w:rsid w:val="00ED707F"/>
    <w:rsid w:val="00EE0F82"/>
    <w:rsid w:val="00EE5D31"/>
    <w:rsid w:val="00EE6537"/>
    <w:rsid w:val="00EE69A3"/>
    <w:rsid w:val="00EF1E93"/>
    <w:rsid w:val="00EF27B4"/>
    <w:rsid w:val="00EF59D2"/>
    <w:rsid w:val="00EF6BC1"/>
    <w:rsid w:val="00F02752"/>
    <w:rsid w:val="00F05D70"/>
    <w:rsid w:val="00F05F4F"/>
    <w:rsid w:val="00F06884"/>
    <w:rsid w:val="00F1177E"/>
    <w:rsid w:val="00F135F5"/>
    <w:rsid w:val="00F1535F"/>
    <w:rsid w:val="00F211A1"/>
    <w:rsid w:val="00F213B9"/>
    <w:rsid w:val="00F21A80"/>
    <w:rsid w:val="00F26AF9"/>
    <w:rsid w:val="00F33DE4"/>
    <w:rsid w:val="00F35358"/>
    <w:rsid w:val="00F4179F"/>
    <w:rsid w:val="00F41FC1"/>
    <w:rsid w:val="00F46930"/>
    <w:rsid w:val="00F46D5A"/>
    <w:rsid w:val="00F52715"/>
    <w:rsid w:val="00F54137"/>
    <w:rsid w:val="00F60881"/>
    <w:rsid w:val="00F6102C"/>
    <w:rsid w:val="00F710BD"/>
    <w:rsid w:val="00F71CC3"/>
    <w:rsid w:val="00F737D2"/>
    <w:rsid w:val="00F748F5"/>
    <w:rsid w:val="00F74F1B"/>
    <w:rsid w:val="00F84E64"/>
    <w:rsid w:val="00FA1851"/>
    <w:rsid w:val="00FA3D16"/>
    <w:rsid w:val="00FA553A"/>
    <w:rsid w:val="00FA6ED2"/>
    <w:rsid w:val="00FB00E5"/>
    <w:rsid w:val="00FB0A36"/>
    <w:rsid w:val="00FB1B45"/>
    <w:rsid w:val="00FC4FBF"/>
    <w:rsid w:val="00FD0423"/>
    <w:rsid w:val="00FD1CC7"/>
    <w:rsid w:val="00FD202F"/>
    <w:rsid w:val="00FD3B9A"/>
    <w:rsid w:val="00FD4DB6"/>
    <w:rsid w:val="00FD5516"/>
    <w:rsid w:val="00FD75DF"/>
    <w:rsid w:val="00FE350F"/>
    <w:rsid w:val="00FE4C32"/>
    <w:rsid w:val="00FE4EA7"/>
    <w:rsid w:val="00FE554D"/>
    <w:rsid w:val="00FE5695"/>
    <w:rsid w:val="00FE74A9"/>
    <w:rsid w:val="00FE7F50"/>
    <w:rsid w:val="00FF19DB"/>
    <w:rsid w:val="00FF4366"/>
    <w:rsid w:val="00FF5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E372C4"/>
  <w15:chartTrackingRefBased/>
  <w15:docId w15:val="{72ACEDB5-8E98-40D2-A963-7E41FBB3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999"/>
    <w:rPr>
      <w:rFonts w:ascii="Gadugi" w:hAnsi="Gadugi"/>
      <w:lang w:val="fr-FR"/>
    </w:rPr>
  </w:style>
  <w:style w:type="paragraph" w:styleId="Titre1">
    <w:name w:val="heading 1"/>
    <w:basedOn w:val="Normal"/>
    <w:next w:val="Normal"/>
    <w:link w:val="Titre1Car"/>
    <w:uiPriority w:val="9"/>
    <w:qFormat/>
    <w:rsid w:val="001437BC"/>
    <w:pPr>
      <w:keepNext/>
      <w:keepLines/>
      <w:pBdr>
        <w:bottom w:val="single" w:sz="8" w:space="0" w:color="4C483D" w:themeColor="text2"/>
      </w:pBdr>
      <w:spacing w:after="200"/>
      <w:outlineLvl w:val="0"/>
    </w:pPr>
    <w:rPr>
      <w:rFonts w:asciiTheme="majorHAnsi" w:eastAsiaTheme="majorEastAsia" w:hAnsiTheme="majorHAnsi" w:cstheme="majorBidi"/>
      <w:sz w:val="36"/>
      <w:szCs w:val="36"/>
    </w:rPr>
  </w:style>
  <w:style w:type="paragraph" w:styleId="Titre2">
    <w:name w:val="heading 2"/>
    <w:basedOn w:val="Normal"/>
    <w:next w:val="Normal"/>
    <w:link w:val="Titre2Car"/>
    <w:uiPriority w:val="9"/>
    <w:unhideWhenUsed/>
    <w:qFormat/>
    <w:rsid w:val="007E2414"/>
    <w:pPr>
      <w:keepNext/>
      <w:keepLines/>
      <w:spacing w:before="120" w:after="120" w:line="240" w:lineRule="auto"/>
      <w:outlineLvl w:val="1"/>
    </w:pPr>
    <w:rPr>
      <w:bCs/>
      <w:sz w:val="26"/>
      <w:szCs w:val="26"/>
      <w:u w:val="single"/>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sid w:val="001437BC"/>
    <w:rPr>
      <w:rFonts w:asciiTheme="majorHAnsi" w:eastAsiaTheme="majorEastAsia" w:hAnsiTheme="majorHAnsi" w:cstheme="majorBidi"/>
      <w:sz w:val="36"/>
      <w:szCs w:val="36"/>
    </w:rPr>
  </w:style>
  <w:style w:type="character" w:customStyle="1" w:styleId="Titre2Car">
    <w:name w:val="Titre 2 Car"/>
    <w:basedOn w:val="Policepardfaut"/>
    <w:link w:val="Titre2"/>
    <w:uiPriority w:val="9"/>
    <w:rsid w:val="007E2414"/>
    <w:rPr>
      <w:rFonts w:ascii="Gadugi" w:hAnsi="Gadugi"/>
      <w:bCs/>
      <w:sz w:val="26"/>
      <w:szCs w:val="26"/>
      <w:u w:val="single"/>
      <w:lang w:val="fr-FR"/>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7E2414"/>
    <w:pPr>
      <w:ind w:left="720"/>
      <w:contextualSpacing/>
    </w:pPr>
  </w:style>
  <w:style w:type="paragraph" w:styleId="NormalWeb">
    <w:name w:val="Normal (Web)"/>
    <w:basedOn w:val="Normal"/>
    <w:uiPriority w:val="99"/>
    <w:semiHidden/>
    <w:unhideWhenUsed/>
    <w:rsid w:val="00162269"/>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styleId="Marquedecommentaire">
    <w:name w:val="annotation reference"/>
    <w:basedOn w:val="Policepardfaut"/>
    <w:uiPriority w:val="99"/>
    <w:semiHidden/>
    <w:unhideWhenUsed/>
    <w:rsid w:val="00863195"/>
    <w:rPr>
      <w:sz w:val="16"/>
      <w:szCs w:val="16"/>
    </w:rPr>
  </w:style>
  <w:style w:type="paragraph" w:styleId="Commentaire">
    <w:name w:val="annotation text"/>
    <w:basedOn w:val="Normal"/>
    <w:link w:val="CommentaireCar"/>
    <w:uiPriority w:val="99"/>
    <w:semiHidden/>
    <w:unhideWhenUsed/>
    <w:rsid w:val="00863195"/>
    <w:pPr>
      <w:spacing w:line="240" w:lineRule="auto"/>
    </w:pPr>
  </w:style>
  <w:style w:type="character" w:customStyle="1" w:styleId="CommentaireCar">
    <w:name w:val="Commentaire Car"/>
    <w:basedOn w:val="Policepardfaut"/>
    <w:link w:val="Commentaire"/>
    <w:uiPriority w:val="99"/>
    <w:semiHidden/>
    <w:rsid w:val="00863195"/>
    <w:rPr>
      <w:rFonts w:ascii="Gadugi" w:hAnsi="Gadugi"/>
      <w:lang w:val="fr-FR"/>
    </w:rPr>
  </w:style>
  <w:style w:type="paragraph" w:styleId="Objetducommentaire">
    <w:name w:val="annotation subject"/>
    <w:basedOn w:val="Commentaire"/>
    <w:next w:val="Commentaire"/>
    <w:link w:val="ObjetducommentaireCar"/>
    <w:uiPriority w:val="99"/>
    <w:semiHidden/>
    <w:unhideWhenUsed/>
    <w:rsid w:val="00863195"/>
    <w:rPr>
      <w:b/>
      <w:bCs/>
    </w:rPr>
  </w:style>
  <w:style w:type="character" w:customStyle="1" w:styleId="ObjetducommentaireCar">
    <w:name w:val="Objet du commentaire Car"/>
    <w:basedOn w:val="CommentaireCar"/>
    <w:link w:val="Objetducommentaire"/>
    <w:uiPriority w:val="99"/>
    <w:semiHidden/>
    <w:rsid w:val="00863195"/>
    <w:rPr>
      <w:rFonts w:ascii="Gadugi" w:hAnsi="Gadugi"/>
      <w:b/>
      <w:bCs/>
      <w:lang w:val="fr-FR"/>
    </w:rPr>
  </w:style>
  <w:style w:type="paragraph" w:styleId="Textedebulles">
    <w:name w:val="Balloon Text"/>
    <w:basedOn w:val="Normal"/>
    <w:link w:val="TextedebullesCar"/>
    <w:uiPriority w:val="99"/>
    <w:semiHidden/>
    <w:unhideWhenUsed/>
    <w:rsid w:val="0086319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3195"/>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605217">
      <w:bodyDiv w:val="1"/>
      <w:marLeft w:val="0"/>
      <w:marRight w:val="0"/>
      <w:marTop w:val="0"/>
      <w:marBottom w:val="0"/>
      <w:divBdr>
        <w:top w:val="none" w:sz="0" w:space="0" w:color="auto"/>
        <w:left w:val="none" w:sz="0" w:space="0" w:color="auto"/>
        <w:bottom w:val="none" w:sz="0" w:space="0" w:color="auto"/>
        <w:right w:val="none" w:sz="0" w:space="0" w:color="auto"/>
      </w:divBdr>
    </w:div>
    <w:div w:id="729033337">
      <w:bodyDiv w:val="1"/>
      <w:marLeft w:val="0"/>
      <w:marRight w:val="0"/>
      <w:marTop w:val="0"/>
      <w:marBottom w:val="0"/>
      <w:divBdr>
        <w:top w:val="none" w:sz="0" w:space="0" w:color="auto"/>
        <w:left w:val="none" w:sz="0" w:space="0" w:color="auto"/>
        <w:bottom w:val="none" w:sz="0" w:space="0" w:color="auto"/>
        <w:right w:val="none" w:sz="0" w:space="0" w:color="auto"/>
      </w:divBdr>
    </w:div>
    <w:div w:id="7763648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79540141">
      <w:bodyDiv w:val="1"/>
      <w:marLeft w:val="0"/>
      <w:marRight w:val="0"/>
      <w:marTop w:val="0"/>
      <w:marBottom w:val="0"/>
      <w:divBdr>
        <w:top w:val="none" w:sz="0" w:space="0" w:color="auto"/>
        <w:left w:val="none" w:sz="0" w:space="0" w:color="auto"/>
        <w:bottom w:val="none" w:sz="0" w:space="0" w:color="auto"/>
        <w:right w:val="none" w:sz="0" w:space="0" w:color="auto"/>
      </w:divBdr>
    </w:div>
    <w:div w:id="1220167591">
      <w:bodyDiv w:val="1"/>
      <w:marLeft w:val="0"/>
      <w:marRight w:val="0"/>
      <w:marTop w:val="0"/>
      <w:marBottom w:val="0"/>
      <w:divBdr>
        <w:top w:val="none" w:sz="0" w:space="0" w:color="auto"/>
        <w:left w:val="none" w:sz="0" w:space="0" w:color="auto"/>
        <w:bottom w:val="none" w:sz="0" w:space="0" w:color="auto"/>
        <w:right w:val="none" w:sz="0" w:space="0" w:color="auto"/>
      </w:divBdr>
    </w:div>
    <w:div w:id="122927018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entica\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A478BC1CF149B88B5E12B34537399B"/>
        <w:category>
          <w:name w:val="Général"/>
          <w:gallery w:val="placeholder"/>
        </w:category>
        <w:types>
          <w:type w:val="bbPlcHdr"/>
        </w:types>
        <w:behaviors>
          <w:behavior w:val="content"/>
        </w:behaviors>
        <w:guid w:val="{6C6AAD8D-A1A9-4869-AB04-B4D7F785317C}"/>
      </w:docPartPr>
      <w:docPartBody>
        <w:p w:rsidR="00F12D9E" w:rsidRDefault="00F12D9E">
          <w:pPr>
            <w:pStyle w:val="2BA478BC1CF149B88B5E12B34537399B"/>
          </w:pPr>
          <w:r w:rsidRPr="00790A4C">
            <w:t>[Adresse postale]</w:t>
          </w:r>
          <w:r w:rsidRPr="00790A4C">
            <w:br/>
            <w:t>[Code postal, ville]</w:t>
          </w:r>
        </w:p>
      </w:docPartBody>
    </w:docPart>
    <w:docPart>
      <w:docPartPr>
        <w:name w:val="8726FDBB72084CD69773325B012F95DC"/>
        <w:category>
          <w:name w:val="Général"/>
          <w:gallery w:val="placeholder"/>
        </w:category>
        <w:types>
          <w:type w:val="bbPlcHdr"/>
        </w:types>
        <w:behaviors>
          <w:behavior w:val="content"/>
        </w:behaviors>
        <w:guid w:val="{4C5731C5-8398-4786-B32C-EEDFA70E303D}"/>
      </w:docPartPr>
      <w:docPartBody>
        <w:p w:rsidR="00F12D9E" w:rsidRDefault="00F12D9E">
          <w:pPr>
            <w:pStyle w:val="8726FDBB72084CD69773325B012F95DC"/>
          </w:pPr>
          <w:r w:rsidRPr="00620F2F">
            <w:t>[Titre du plan d’activité]</w:t>
          </w:r>
        </w:p>
      </w:docPartBody>
    </w:docPart>
    <w:docPart>
      <w:docPartPr>
        <w:name w:val="FA2109CFE94E4531AFAF78158BF743AE"/>
        <w:category>
          <w:name w:val="Général"/>
          <w:gallery w:val="placeholder"/>
        </w:category>
        <w:types>
          <w:type w:val="bbPlcHdr"/>
        </w:types>
        <w:behaviors>
          <w:behavior w:val="content"/>
        </w:behaviors>
        <w:guid w:val="{2DF7EF9B-D982-4B41-83DD-7750F36FDD6D}"/>
      </w:docPartPr>
      <w:docPartBody>
        <w:p w:rsidR="00F12D9E" w:rsidRDefault="00F12D9E">
          <w:pPr>
            <w:pStyle w:val="FA2109CFE94E4531AFAF78158BF743AE"/>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dugi">
    <w:panose1 w:val="020B0502040204020203"/>
    <w:charset w:val="00"/>
    <w:family w:val="swiss"/>
    <w:pitch w:val="variable"/>
    <w:sig w:usb0="80000003" w:usb1="00000000" w:usb2="00003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Roboto">
    <w:panose1 w:val="00000000000000000000"/>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9E"/>
    <w:rsid w:val="0028294F"/>
    <w:rsid w:val="00375C0A"/>
    <w:rsid w:val="003E79D3"/>
    <w:rsid w:val="00404387"/>
    <w:rsid w:val="004529E4"/>
    <w:rsid w:val="00585715"/>
    <w:rsid w:val="005A25D1"/>
    <w:rsid w:val="005E423B"/>
    <w:rsid w:val="008D7C7D"/>
    <w:rsid w:val="00C27E47"/>
    <w:rsid w:val="00CB79AF"/>
    <w:rsid w:val="00D81168"/>
    <w:rsid w:val="00ED3B22"/>
    <w:rsid w:val="00F12D9E"/>
    <w:rsid w:val="00F944E5"/>
    <w:rsid w:val="00FF5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F23D05FE0714055926E13D4A85DD182">
    <w:name w:val="4F23D05FE0714055926E13D4A85DD182"/>
  </w:style>
  <w:style w:type="paragraph" w:customStyle="1" w:styleId="5D4CF8F768EF403CB1886B0383D90570">
    <w:name w:val="5D4CF8F768EF403CB1886B0383D90570"/>
  </w:style>
  <w:style w:type="paragraph" w:customStyle="1" w:styleId="681F9E9CB7BC4104981B38C63C383BFF">
    <w:name w:val="681F9E9CB7BC4104981B38C63C383BFF"/>
  </w:style>
  <w:style w:type="paragraph" w:customStyle="1" w:styleId="2BA478BC1CF149B88B5E12B34537399B">
    <w:name w:val="2BA478BC1CF149B88B5E12B34537399B"/>
  </w:style>
  <w:style w:type="paragraph" w:customStyle="1" w:styleId="14893197EE2D4C0B91FAD6936F0E7E49">
    <w:name w:val="14893197EE2D4C0B91FAD6936F0E7E49"/>
  </w:style>
  <w:style w:type="paragraph" w:customStyle="1" w:styleId="C2AA9C182F4E465CA98038D6B87704E9">
    <w:name w:val="C2AA9C182F4E465CA98038D6B87704E9"/>
  </w:style>
  <w:style w:type="paragraph" w:customStyle="1" w:styleId="FFA53C81D4E44417A27EA578E2C58C7F">
    <w:name w:val="FFA53C81D4E44417A27EA578E2C58C7F"/>
  </w:style>
  <w:style w:type="paragraph" w:customStyle="1" w:styleId="9E2242FB60A944EBA84496E70C62E095">
    <w:name w:val="9E2242FB60A944EBA84496E70C62E095"/>
  </w:style>
  <w:style w:type="paragraph" w:customStyle="1" w:styleId="8726FDBB72084CD69773325B012F95DC">
    <w:name w:val="8726FDBB72084CD69773325B012F95DC"/>
  </w:style>
  <w:style w:type="paragraph" w:customStyle="1" w:styleId="FA2109CFE94E4531AFAF78158BF743AE">
    <w:name w:val="FA2109CFE94E4531AFAF78158BF743AE"/>
  </w:style>
  <w:style w:type="paragraph" w:customStyle="1" w:styleId="FC06CC51F5EC49D1889370A1042BF668">
    <w:name w:val="FC06CC51F5EC49D1889370A1042BF668"/>
    <w:rsid w:val="00F12D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2016-01-07T00:00:00</PublishDate>
  <Abstract/>
  <CompanyAddress>Riouallon Vincent
Collignon Rémi</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231B70E-2C31-4491-9C25-1AEC7A141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720</TotalTime>
  <Pages>1</Pages>
  <Words>1902</Words>
  <Characters>10461</Characters>
  <Application>Microsoft Office Word</Application>
  <DocSecurity>0</DocSecurity>
  <Lines>87</Lines>
  <Paragraphs>24</Paragraphs>
  <ScaleCrop>false</ScaleCrop>
  <HeadingPairs>
    <vt:vector size="6" baseType="variant">
      <vt:variant>
        <vt:lpstr>Titre</vt:lpstr>
      </vt:variant>
      <vt:variant>
        <vt:i4>1</vt:i4>
      </vt:variant>
      <vt:variant>
        <vt:lpstr>Titres</vt:lpstr>
      </vt:variant>
      <vt:variant>
        <vt:i4>35</vt:i4>
      </vt:variant>
      <vt:variant>
        <vt:lpstr>Title</vt:lpstr>
      </vt:variant>
      <vt:variant>
        <vt:i4>1</vt:i4>
      </vt:variant>
    </vt:vector>
  </HeadingPairs>
  <TitlesOfParts>
    <vt:vector size="37" baseType="lpstr">
      <vt:lpstr>Cahier des charges global</vt:lpstr>
      <vt:lpstr>Définition du projet basique</vt:lpstr>
      <vt:lpstr>Situation actuelle</vt:lpstr>
      <vt:lpstr>Les attentes initiales du besoin</vt:lpstr>
      <vt:lpstr>Réflexion : Le diagramme “bête à cornes”</vt:lpstr>
      <vt:lpstr>///// </vt:lpstr>
      <vt:lpstr>Pieuvre</vt:lpstr>
      <vt:lpstr>        /Evaluateur :</vt:lpstr>
      <vt:lpstr>Recherche du besoin</vt:lpstr>
      <vt:lpstr>    Démarche utilisée pour les enquêtes</vt:lpstr>
      <vt:lpstr>    QQOQCP</vt:lpstr>
      <vt:lpstr>        Quoi ?</vt:lpstr>
      <vt:lpstr>        Qui ?</vt:lpstr>
      <vt:lpstr>        Où ?</vt:lpstr>
      <vt:lpstr>        Quand ?</vt:lpstr>
      <vt:lpstr>        Comment ?</vt:lpstr>
      <vt:lpstr>        Pourquoi ?</vt:lpstr>
      <vt:lpstr>Situations de vie du produit</vt:lpstr>
      <vt:lpstr>    Installation de l’interface</vt:lpstr>
      <vt:lpstr>    Utilisation de l’interface</vt:lpstr>
      <vt:lpstr>    Fonctionnement de l’interface dynamique</vt:lpstr>
      <vt:lpstr>    Mise à jour de la base de données</vt:lpstr>
      <vt:lpstr>Eléments extérieurs au produit</vt:lpstr>
      <vt:lpstr>    L’utilisateur</vt:lpstr>
      <vt:lpstr>    Web</vt:lpstr>
      <vt:lpstr>    Internet</vt:lpstr>
      <vt:lpstr>    Hébergement</vt:lpstr>
      <vt:lpstr>    Données de la plateforme</vt:lpstr>
      <vt:lpstr>    Authentification ENT</vt:lpstr>
      <vt:lpstr>Diagramme de Séquence</vt:lpstr>
      <vt:lpstr>Diagramme de cas d’utilisation</vt:lpstr>
      <vt:lpstr>Synoptique d’utilisation</vt:lpstr>
      <vt:lpstr>MVP</vt:lpstr>
      <vt:lpstr>Points critiques</vt:lpstr>
      <vt:lpstr>Planification </vt:lpstr>
      <vt:lpstr>Déploiement </vt: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global</dc:title>
  <dc:subject/>
  <dc:creator>Artentica</dc:creator>
  <cp:keywords/>
  <dc:description/>
  <cp:lastModifiedBy>remi colli</cp:lastModifiedBy>
  <cp:revision>7</cp:revision>
  <cp:lastPrinted>2016-03-22T07:46:00Z</cp:lastPrinted>
  <dcterms:created xsi:type="dcterms:W3CDTF">2016-02-23T15:58:00Z</dcterms:created>
  <dcterms:modified xsi:type="dcterms:W3CDTF">2016-03-22T07:48:00Z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